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1410DB" w14:textId="77777777" w:rsidR="00B138A1" w:rsidRPr="001E4DF9" w:rsidRDefault="00B138A1" w:rsidP="001D0743">
      <w:pPr>
        <w:rPr>
          <w:lang w:eastAsia="zh-CN"/>
        </w:rPr>
      </w:pPr>
    </w:p>
    <w:p w14:paraId="0AD78824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98E73BF" w14:textId="77777777" w:rsidR="00404CF0" w:rsidRPr="00ED4D76" w:rsidRDefault="00404CF0" w:rsidP="001D0743">
      <w:pPr>
        <w:rPr>
          <w:lang w:eastAsia="zh-CN"/>
        </w:rPr>
      </w:pPr>
    </w:p>
    <w:p w14:paraId="38FB0F60" w14:textId="77777777" w:rsidR="00404CF0" w:rsidRPr="00ED4D76" w:rsidRDefault="00404CF0" w:rsidP="001D0743">
      <w:pPr>
        <w:rPr>
          <w:lang w:eastAsia="zh-CN"/>
        </w:rPr>
      </w:pPr>
    </w:p>
    <w:p w14:paraId="12899711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43751BB3" w14:textId="470689C1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1E785D">
        <w:rPr>
          <w:rFonts w:ascii="TypeLand 康熙字典體" w:eastAsiaTheme="minorEastAsia" w:hAnsi="TypeLand 康熙字典體" w:hint="eastAsia"/>
          <w:lang w:eastAsia="zh-CN"/>
        </w:rPr>
        <w:t>银行业务</w:t>
      </w:r>
    </w:p>
    <w:p w14:paraId="7EB48887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EE68F76" w14:textId="77777777" w:rsidR="00AB4DCF" w:rsidRPr="00ED4D76" w:rsidRDefault="00AB4DCF" w:rsidP="001D0743">
      <w:pPr>
        <w:rPr>
          <w:lang w:eastAsia="zh-CN"/>
        </w:rPr>
      </w:pPr>
    </w:p>
    <w:p w14:paraId="1E1A9B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7DD6E925" w14:textId="77777777" w:rsidR="00B138A1" w:rsidRPr="00ED4D76" w:rsidRDefault="00B138A1" w:rsidP="001D0743">
      <w:pPr>
        <w:rPr>
          <w:lang w:eastAsia="zh-CN"/>
        </w:rPr>
      </w:pPr>
    </w:p>
    <w:p w14:paraId="38BB3810" w14:textId="77777777" w:rsidR="00B138A1" w:rsidRPr="00ED4D76" w:rsidRDefault="00B138A1" w:rsidP="001D0743">
      <w:pPr>
        <w:rPr>
          <w:lang w:eastAsia="zh-CN"/>
        </w:rPr>
      </w:pPr>
    </w:p>
    <w:p w14:paraId="01628EF7" w14:textId="77777777" w:rsidR="00B138A1" w:rsidRPr="00ED4D76" w:rsidRDefault="00B138A1" w:rsidP="001D0743">
      <w:pPr>
        <w:rPr>
          <w:lang w:eastAsia="zh-CN"/>
        </w:rPr>
      </w:pPr>
    </w:p>
    <w:p w14:paraId="3D134258" w14:textId="77777777" w:rsidR="00B138A1" w:rsidRPr="00ED4D76" w:rsidRDefault="00B138A1" w:rsidP="001D0743">
      <w:pPr>
        <w:rPr>
          <w:lang w:eastAsia="zh-CN"/>
        </w:rPr>
      </w:pPr>
    </w:p>
    <w:p w14:paraId="26E4EEAE" w14:textId="77777777" w:rsidR="006F1CF2" w:rsidRPr="00ED4D76" w:rsidRDefault="006F1CF2" w:rsidP="001D0743">
      <w:pPr>
        <w:rPr>
          <w:lang w:eastAsia="zh-CN"/>
        </w:rPr>
      </w:pPr>
    </w:p>
    <w:p w14:paraId="2A15E8AA" w14:textId="77777777" w:rsidR="00B138A1" w:rsidRPr="00ED4D76" w:rsidRDefault="00B138A1" w:rsidP="001D0743">
      <w:pPr>
        <w:rPr>
          <w:lang w:eastAsia="zh-CN"/>
        </w:rPr>
      </w:pPr>
    </w:p>
    <w:p w14:paraId="258B9993" w14:textId="77777777" w:rsidR="006F1CF2" w:rsidRPr="00ED4D76" w:rsidRDefault="006F1CF2" w:rsidP="001D0743">
      <w:pPr>
        <w:rPr>
          <w:lang w:eastAsia="zh-CN"/>
        </w:rPr>
      </w:pPr>
    </w:p>
    <w:p w14:paraId="778F71BE" w14:textId="77777777" w:rsidR="006F1CF2" w:rsidRPr="00ED4D76" w:rsidRDefault="006F1CF2" w:rsidP="001D0743">
      <w:pPr>
        <w:rPr>
          <w:lang w:eastAsia="zh-CN"/>
        </w:rPr>
      </w:pPr>
    </w:p>
    <w:p w14:paraId="550B81F4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5855844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5797EE63" w14:textId="77777777" w:rsidR="00056E90" w:rsidRPr="00ED4D76" w:rsidRDefault="00056E90" w:rsidP="001D0743">
      <w:pPr>
        <w:rPr>
          <w:lang w:eastAsia="zh-CN"/>
        </w:rPr>
      </w:pPr>
    </w:p>
    <w:p w14:paraId="7AA122F4" w14:textId="77777777" w:rsidR="00E53577" w:rsidRPr="00ED4D76" w:rsidRDefault="00E53577" w:rsidP="001D0743">
      <w:pPr>
        <w:rPr>
          <w:lang w:eastAsia="zh-CN"/>
        </w:rPr>
      </w:pPr>
    </w:p>
    <w:p w14:paraId="12C6E66D" w14:textId="77777777" w:rsidR="00E53577" w:rsidRPr="00ED4D76" w:rsidRDefault="00E53577" w:rsidP="001D0743">
      <w:pPr>
        <w:rPr>
          <w:lang w:eastAsia="zh-CN"/>
        </w:rPr>
      </w:pPr>
    </w:p>
    <w:p w14:paraId="738299C5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45200EA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0FD0EA0" w14:textId="40AA1711" w:rsidR="00A35D9B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60058446" w:history="1">
        <w:r w:rsidR="00A35D9B" w:rsidRPr="001F1570">
          <w:rPr>
            <w:rStyle w:val="aff1"/>
            <w:noProof/>
          </w:rPr>
          <w:t xml:space="preserve">1  </w:t>
        </w:r>
        <w:r w:rsidR="00A35D9B" w:rsidRPr="001F1570">
          <w:rPr>
            <w:rStyle w:val="aff1"/>
            <w:noProof/>
          </w:rPr>
          <w:t>分析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_Toc60058446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</w:t>
        </w:r>
        <w:r w:rsidR="00A35D9B">
          <w:rPr>
            <w:noProof/>
            <w:webHidden/>
          </w:rPr>
          <w:fldChar w:fldCharType="end"/>
        </w:r>
      </w:hyperlink>
    </w:p>
    <w:p w14:paraId="372703AA" w14:textId="78A0B0A2" w:rsidR="00A35D9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47" w:history="1">
        <w:r w:rsidR="00A35D9B" w:rsidRPr="001F1570">
          <w:rPr>
            <w:rStyle w:val="aff1"/>
            <w:noProof/>
          </w:rPr>
          <w:t xml:space="preserve">1.1 </w:t>
        </w:r>
        <w:r w:rsidR="00A35D9B" w:rsidRPr="001F1570">
          <w:rPr>
            <w:rStyle w:val="aff1"/>
            <w:noProof/>
          </w:rPr>
          <w:t>项目要求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_Toc60058447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</w:t>
        </w:r>
        <w:r w:rsidR="00A35D9B">
          <w:rPr>
            <w:noProof/>
            <w:webHidden/>
          </w:rPr>
          <w:fldChar w:fldCharType="end"/>
        </w:r>
      </w:hyperlink>
    </w:p>
    <w:p w14:paraId="6EC46E31" w14:textId="0A11D641" w:rsidR="00A35D9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48" w:history="1">
        <w:r w:rsidR="00A35D9B" w:rsidRPr="001F1570">
          <w:rPr>
            <w:rStyle w:val="aff1"/>
            <w:noProof/>
          </w:rPr>
          <w:t xml:space="preserve">1.2 </w:t>
        </w:r>
        <w:r w:rsidR="00A35D9B" w:rsidRPr="001F1570">
          <w:rPr>
            <w:rStyle w:val="aff1"/>
            <w:noProof/>
          </w:rPr>
          <w:t>项目分析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_Toc60058448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</w:t>
        </w:r>
        <w:r w:rsidR="00A35D9B">
          <w:rPr>
            <w:noProof/>
            <w:webHidden/>
          </w:rPr>
          <w:fldChar w:fldCharType="end"/>
        </w:r>
      </w:hyperlink>
    </w:p>
    <w:p w14:paraId="00C43B0D" w14:textId="76A12E18" w:rsidR="00A35D9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58449" w:history="1">
        <w:r w:rsidR="00A35D9B" w:rsidRPr="001F1570">
          <w:rPr>
            <w:rStyle w:val="aff1"/>
            <w:noProof/>
          </w:rPr>
          <w:t xml:space="preserve">2 </w:t>
        </w:r>
        <w:r w:rsidR="00A35D9B" w:rsidRPr="001F1570">
          <w:rPr>
            <w:rStyle w:val="aff1"/>
            <w:noProof/>
          </w:rPr>
          <w:t>设计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_Toc60058449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</w:t>
        </w:r>
        <w:r w:rsidR="00A35D9B">
          <w:rPr>
            <w:noProof/>
            <w:webHidden/>
          </w:rPr>
          <w:fldChar w:fldCharType="end"/>
        </w:r>
      </w:hyperlink>
    </w:p>
    <w:p w14:paraId="031A0EE9" w14:textId="6055A1CD" w:rsidR="00A35D9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50" w:history="1">
        <w:r w:rsidR="00A35D9B" w:rsidRPr="001F1570">
          <w:rPr>
            <w:rStyle w:val="aff1"/>
            <w:noProof/>
          </w:rPr>
          <w:t xml:space="preserve">2.1 </w:t>
        </w:r>
        <w:r w:rsidR="00A35D9B" w:rsidRPr="001F1570">
          <w:rPr>
            <w:rStyle w:val="aff1"/>
            <w:noProof/>
          </w:rPr>
          <w:t>数据结构设计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_Toc60058450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</w:t>
        </w:r>
        <w:r w:rsidR="00A35D9B">
          <w:rPr>
            <w:noProof/>
            <w:webHidden/>
          </w:rPr>
          <w:fldChar w:fldCharType="end"/>
        </w:r>
      </w:hyperlink>
    </w:p>
    <w:p w14:paraId="19BAA211" w14:textId="4F7F76AC" w:rsidR="00A35D9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51" w:history="1">
        <w:r w:rsidR="00A35D9B" w:rsidRPr="001F1570">
          <w:rPr>
            <w:rStyle w:val="aff1"/>
            <w:noProof/>
          </w:rPr>
          <w:t xml:space="preserve">2.2 </w:t>
        </w:r>
        <w:r w:rsidR="00A35D9B" w:rsidRPr="001F1570">
          <w:rPr>
            <w:rStyle w:val="aff1"/>
            <w:noProof/>
          </w:rPr>
          <w:t>成员与操作设计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_Toc60058451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2</w:t>
        </w:r>
        <w:r w:rsidR="00A35D9B">
          <w:rPr>
            <w:noProof/>
            <w:webHidden/>
          </w:rPr>
          <w:fldChar w:fldCharType="end"/>
        </w:r>
      </w:hyperlink>
    </w:p>
    <w:p w14:paraId="27E8259A" w14:textId="10B0FDD9" w:rsidR="00A35D9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52" w:history="1">
        <w:r w:rsidR="00A35D9B" w:rsidRPr="001F1570">
          <w:rPr>
            <w:rStyle w:val="aff1"/>
            <w:noProof/>
          </w:rPr>
          <w:t xml:space="preserve">2.3 </w:t>
        </w:r>
        <w:r w:rsidR="00A35D9B" w:rsidRPr="001F1570">
          <w:rPr>
            <w:rStyle w:val="aff1"/>
            <w:noProof/>
          </w:rPr>
          <w:t>系统设计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_Toc60058452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3</w:t>
        </w:r>
        <w:r w:rsidR="00A35D9B">
          <w:rPr>
            <w:noProof/>
            <w:webHidden/>
          </w:rPr>
          <w:fldChar w:fldCharType="end"/>
        </w:r>
      </w:hyperlink>
    </w:p>
    <w:p w14:paraId="0FF751B6" w14:textId="1B9996AC" w:rsidR="00A35D9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58453" w:history="1">
        <w:r w:rsidR="00A35D9B" w:rsidRPr="001F1570">
          <w:rPr>
            <w:rStyle w:val="aff1"/>
            <w:noProof/>
          </w:rPr>
          <w:t xml:space="preserve">3 </w:t>
        </w:r>
        <w:r w:rsidR="00A35D9B" w:rsidRPr="001F1570">
          <w:rPr>
            <w:rStyle w:val="aff1"/>
            <w:noProof/>
          </w:rPr>
          <w:t>实现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_Toc60058453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4</w:t>
        </w:r>
        <w:r w:rsidR="00A35D9B">
          <w:rPr>
            <w:noProof/>
            <w:webHidden/>
          </w:rPr>
          <w:fldChar w:fldCharType="end"/>
        </w:r>
      </w:hyperlink>
    </w:p>
    <w:p w14:paraId="1E067D43" w14:textId="4F5E2E64" w:rsidR="00A35D9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54" w:history="1">
        <w:r w:rsidR="00A35D9B" w:rsidRPr="001F1570">
          <w:rPr>
            <w:rStyle w:val="aff1"/>
            <w:noProof/>
          </w:rPr>
          <w:t xml:space="preserve">3.1 </w:t>
        </w:r>
        <w:r w:rsidR="00A35D9B" w:rsidRPr="001F1570">
          <w:rPr>
            <w:rStyle w:val="aff1"/>
            <w:noProof/>
          </w:rPr>
          <w:t>在顺序队列中插入一个元素：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_Toc60058454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4</w:t>
        </w:r>
        <w:r w:rsidR="00A35D9B">
          <w:rPr>
            <w:noProof/>
            <w:webHidden/>
          </w:rPr>
          <w:fldChar w:fldCharType="end"/>
        </w:r>
      </w:hyperlink>
    </w:p>
    <w:p w14:paraId="7A002FC4" w14:textId="2D2A0783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55" w:history="1">
        <w:r w:rsidR="00A35D9B" w:rsidRPr="001F1570">
          <w:rPr>
            <w:rStyle w:val="aff1"/>
            <w:noProof/>
          </w:rPr>
          <w:t xml:space="preserve">3.1.1 </w:t>
        </w:r>
        <w:r w:rsidR="00A35D9B" w:rsidRPr="001F1570">
          <w:rPr>
            <w:rStyle w:val="aff1"/>
            <w:noProof/>
          </w:rPr>
          <w:t>插入功能图文描述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_Toc60058455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4</w:t>
        </w:r>
        <w:r w:rsidR="00A35D9B">
          <w:rPr>
            <w:noProof/>
            <w:webHidden/>
          </w:rPr>
          <w:fldChar w:fldCharType="end"/>
        </w:r>
      </w:hyperlink>
    </w:p>
    <w:p w14:paraId="74357224" w14:textId="503BCEC6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56" w:history="1">
        <w:r w:rsidR="00A35D9B" w:rsidRPr="001F1570">
          <w:rPr>
            <w:rStyle w:val="aff1"/>
            <w:noProof/>
          </w:rPr>
          <w:t xml:space="preserve">3.1.2 </w:t>
        </w:r>
        <w:r w:rsidR="00A35D9B" w:rsidRPr="001F1570">
          <w:rPr>
            <w:rStyle w:val="aff1"/>
            <w:noProof/>
          </w:rPr>
          <w:t>插入功能核心代码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_Toc60058456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5</w:t>
        </w:r>
        <w:r w:rsidR="00A35D9B">
          <w:rPr>
            <w:noProof/>
            <w:webHidden/>
          </w:rPr>
          <w:fldChar w:fldCharType="end"/>
        </w:r>
      </w:hyperlink>
    </w:p>
    <w:p w14:paraId="4168C1F2" w14:textId="61BC8AE1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57" w:history="1">
        <w:r w:rsidR="00A35D9B" w:rsidRPr="001F1570">
          <w:rPr>
            <w:rStyle w:val="aff1"/>
            <w:noProof/>
          </w:rPr>
          <w:t xml:space="preserve">3.1.3 </w:t>
        </w:r>
        <w:r w:rsidR="00A35D9B" w:rsidRPr="001F1570">
          <w:rPr>
            <w:rStyle w:val="aff1"/>
            <w:noProof/>
          </w:rPr>
          <w:t>插入功能截屏示例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_Toc60058457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5</w:t>
        </w:r>
        <w:r w:rsidR="00A35D9B">
          <w:rPr>
            <w:noProof/>
            <w:webHidden/>
          </w:rPr>
          <w:fldChar w:fldCharType="end"/>
        </w:r>
      </w:hyperlink>
    </w:p>
    <w:p w14:paraId="6AE525EC" w14:textId="52E7B456" w:rsidR="00A35D9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58" w:history="1">
        <w:r w:rsidR="00A35D9B" w:rsidRPr="001F1570">
          <w:rPr>
            <w:rStyle w:val="aff1"/>
            <w:noProof/>
          </w:rPr>
          <w:t xml:space="preserve">3.2 </w:t>
        </w:r>
        <w:r w:rsidR="00A35D9B" w:rsidRPr="001F1570">
          <w:rPr>
            <w:rStyle w:val="aff1"/>
            <w:noProof/>
          </w:rPr>
          <w:t>删除功能的实现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_Toc60058458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6</w:t>
        </w:r>
        <w:r w:rsidR="00A35D9B">
          <w:rPr>
            <w:noProof/>
            <w:webHidden/>
          </w:rPr>
          <w:fldChar w:fldCharType="end"/>
        </w:r>
      </w:hyperlink>
    </w:p>
    <w:p w14:paraId="73ECB3BC" w14:textId="2901D00F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59" w:history="1">
        <w:r w:rsidR="00A35D9B" w:rsidRPr="001F1570">
          <w:rPr>
            <w:rStyle w:val="aff1"/>
            <w:noProof/>
          </w:rPr>
          <w:t xml:space="preserve">3.2.1 </w:t>
        </w:r>
        <w:r w:rsidR="00A35D9B" w:rsidRPr="001F1570">
          <w:rPr>
            <w:rStyle w:val="aff1"/>
            <w:noProof/>
          </w:rPr>
          <w:t>删除功能流程图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_Toc60058459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6</w:t>
        </w:r>
        <w:r w:rsidR="00A35D9B">
          <w:rPr>
            <w:noProof/>
            <w:webHidden/>
          </w:rPr>
          <w:fldChar w:fldCharType="end"/>
        </w:r>
      </w:hyperlink>
    </w:p>
    <w:p w14:paraId="5AB82DCE" w14:textId="76A6BEC7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60" w:history="1">
        <w:r w:rsidR="00A35D9B" w:rsidRPr="001F1570">
          <w:rPr>
            <w:rStyle w:val="aff1"/>
            <w:noProof/>
          </w:rPr>
          <w:t xml:space="preserve">3.2.2 </w:t>
        </w:r>
        <w:r w:rsidR="00A35D9B" w:rsidRPr="001F1570">
          <w:rPr>
            <w:rStyle w:val="aff1"/>
            <w:noProof/>
          </w:rPr>
          <w:t>删除功能核心代码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_Toc60058460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7</w:t>
        </w:r>
        <w:r w:rsidR="00A35D9B">
          <w:rPr>
            <w:noProof/>
            <w:webHidden/>
          </w:rPr>
          <w:fldChar w:fldCharType="end"/>
        </w:r>
      </w:hyperlink>
    </w:p>
    <w:p w14:paraId="66C21113" w14:textId="7D38D5C0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61" w:history="1">
        <w:r w:rsidR="00A35D9B" w:rsidRPr="001F1570">
          <w:rPr>
            <w:rStyle w:val="aff1"/>
            <w:noProof/>
          </w:rPr>
          <w:t xml:space="preserve">3.2.3 </w:t>
        </w:r>
        <w:r w:rsidR="00A35D9B" w:rsidRPr="001F1570">
          <w:rPr>
            <w:rStyle w:val="aff1"/>
            <w:noProof/>
          </w:rPr>
          <w:t>删除功能截屏示例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_Toc60058461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8</w:t>
        </w:r>
        <w:r w:rsidR="00A35D9B">
          <w:rPr>
            <w:noProof/>
            <w:webHidden/>
          </w:rPr>
          <w:fldChar w:fldCharType="end"/>
        </w:r>
      </w:hyperlink>
    </w:p>
    <w:p w14:paraId="3E15EC8E" w14:textId="0DD70608" w:rsidR="00A35D9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62" w:history="1">
        <w:r w:rsidR="00A35D9B" w:rsidRPr="001F1570">
          <w:rPr>
            <w:rStyle w:val="aff1"/>
            <w:noProof/>
          </w:rPr>
          <w:t xml:space="preserve">3.3 </w:t>
        </w:r>
        <w:r w:rsidR="00A35D9B" w:rsidRPr="001F1570">
          <w:rPr>
            <w:rStyle w:val="aff1"/>
            <w:noProof/>
          </w:rPr>
          <w:t>其他功能的实现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_Toc60058462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8</w:t>
        </w:r>
        <w:r w:rsidR="00A35D9B">
          <w:rPr>
            <w:noProof/>
            <w:webHidden/>
          </w:rPr>
          <w:fldChar w:fldCharType="end"/>
        </w:r>
      </w:hyperlink>
    </w:p>
    <w:p w14:paraId="6A20D794" w14:textId="0802F007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63" w:history="1">
        <w:r w:rsidR="00A35D9B" w:rsidRPr="001F1570">
          <w:rPr>
            <w:rStyle w:val="aff1"/>
            <w:noProof/>
          </w:rPr>
          <w:t xml:space="preserve">3.3.1 </w:t>
        </w:r>
        <w:r w:rsidR="00A35D9B" w:rsidRPr="001F1570">
          <w:rPr>
            <w:rStyle w:val="aff1"/>
            <w:noProof/>
          </w:rPr>
          <w:t>判断队列是否为空：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_Toc60058463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8</w:t>
        </w:r>
        <w:r w:rsidR="00A35D9B">
          <w:rPr>
            <w:noProof/>
            <w:webHidden/>
          </w:rPr>
          <w:fldChar w:fldCharType="end"/>
        </w:r>
      </w:hyperlink>
    </w:p>
    <w:p w14:paraId="08FB3A5C" w14:textId="24F99309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64" w:history="1">
        <w:r w:rsidR="00A35D9B" w:rsidRPr="001F1570">
          <w:rPr>
            <w:rStyle w:val="aff1"/>
            <w:noProof/>
          </w:rPr>
          <w:t xml:space="preserve">3.3.2 </w:t>
        </w:r>
        <w:r w:rsidR="00A35D9B" w:rsidRPr="001F1570">
          <w:rPr>
            <w:rStyle w:val="aff1"/>
            <w:noProof/>
          </w:rPr>
          <w:t>返回队列大小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_Toc60058464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9</w:t>
        </w:r>
        <w:r w:rsidR="00A35D9B">
          <w:rPr>
            <w:noProof/>
            <w:webHidden/>
          </w:rPr>
          <w:fldChar w:fldCharType="end"/>
        </w:r>
      </w:hyperlink>
    </w:p>
    <w:p w14:paraId="28FA9CFC" w14:textId="0A300C00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65" w:history="1">
        <w:r w:rsidR="00A35D9B" w:rsidRPr="001F1570">
          <w:rPr>
            <w:rStyle w:val="aff1"/>
            <w:noProof/>
          </w:rPr>
          <w:t xml:space="preserve">3.3.3 </w:t>
        </w:r>
        <w:r w:rsidR="00A35D9B" w:rsidRPr="001F1570">
          <w:rPr>
            <w:rStyle w:val="aff1"/>
            <w:noProof/>
          </w:rPr>
          <w:t>从队头到队尾将队列中的元素依次输出：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_Toc60058465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9</w:t>
        </w:r>
        <w:r w:rsidR="00A35D9B">
          <w:rPr>
            <w:noProof/>
            <w:webHidden/>
          </w:rPr>
          <w:fldChar w:fldCharType="end"/>
        </w:r>
      </w:hyperlink>
    </w:p>
    <w:p w14:paraId="316546EA" w14:textId="467B508A" w:rsidR="00A35D9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058466" w:history="1">
        <w:r w:rsidR="00A35D9B" w:rsidRPr="001F1570">
          <w:rPr>
            <w:rStyle w:val="aff1"/>
            <w:noProof/>
          </w:rPr>
          <w:t xml:space="preserve">4 </w:t>
        </w:r>
        <w:r w:rsidR="00A35D9B" w:rsidRPr="001F1570">
          <w:rPr>
            <w:rStyle w:val="aff1"/>
            <w:noProof/>
          </w:rPr>
          <w:t>测试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_Toc60058466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10</w:t>
        </w:r>
        <w:r w:rsidR="00A35D9B">
          <w:rPr>
            <w:noProof/>
            <w:webHidden/>
          </w:rPr>
          <w:fldChar w:fldCharType="end"/>
        </w:r>
      </w:hyperlink>
    </w:p>
    <w:p w14:paraId="155E50E8" w14:textId="6F047294" w:rsidR="00A35D9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67" w:history="1">
        <w:r w:rsidR="00A35D9B" w:rsidRPr="001F1570">
          <w:rPr>
            <w:rStyle w:val="aff1"/>
            <w:noProof/>
          </w:rPr>
          <w:t xml:space="preserve">4.1 </w:t>
        </w:r>
        <w:r w:rsidR="00A35D9B" w:rsidRPr="001F1570">
          <w:rPr>
            <w:rStyle w:val="aff1"/>
            <w:noProof/>
          </w:rPr>
          <w:t>队列测试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_Toc60058467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10</w:t>
        </w:r>
        <w:r w:rsidR="00A35D9B">
          <w:rPr>
            <w:noProof/>
            <w:webHidden/>
          </w:rPr>
          <w:fldChar w:fldCharType="end"/>
        </w:r>
      </w:hyperlink>
    </w:p>
    <w:p w14:paraId="5E529C36" w14:textId="412200FC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68" w:history="1">
        <w:r w:rsidR="00A35D9B" w:rsidRPr="001F1570">
          <w:rPr>
            <w:rStyle w:val="aff1"/>
            <w:noProof/>
          </w:rPr>
          <w:t xml:space="preserve">4.1.4 </w:t>
        </w:r>
        <w:r w:rsidR="00A35D9B" w:rsidRPr="001F1570">
          <w:rPr>
            <w:rStyle w:val="aff1"/>
            <w:noProof/>
          </w:rPr>
          <w:t>测试集</w:t>
        </w:r>
        <w:r w:rsidR="00A35D9B" w:rsidRPr="001F1570">
          <w:rPr>
            <w:rStyle w:val="aff1"/>
            <w:noProof/>
          </w:rPr>
          <w:t>1</w:t>
        </w:r>
        <w:r w:rsidR="00A35D9B" w:rsidRPr="001F1570">
          <w:rPr>
            <w:rStyle w:val="aff1"/>
            <w:noProof/>
          </w:rPr>
          <w:t>：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_Toc60058468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10</w:t>
        </w:r>
        <w:r w:rsidR="00A35D9B">
          <w:rPr>
            <w:noProof/>
            <w:webHidden/>
          </w:rPr>
          <w:fldChar w:fldCharType="end"/>
        </w:r>
      </w:hyperlink>
    </w:p>
    <w:p w14:paraId="223FABD8" w14:textId="565BFB41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69" w:history="1">
        <w:r w:rsidR="00A35D9B" w:rsidRPr="001F1570">
          <w:rPr>
            <w:rStyle w:val="aff1"/>
            <w:noProof/>
          </w:rPr>
          <w:t xml:space="preserve">4.1.5 </w:t>
        </w:r>
        <w:r w:rsidR="00A35D9B" w:rsidRPr="001F1570">
          <w:rPr>
            <w:rStyle w:val="aff1"/>
            <w:noProof/>
          </w:rPr>
          <w:t>测试集</w:t>
        </w:r>
        <w:r w:rsidR="00A35D9B" w:rsidRPr="001F1570">
          <w:rPr>
            <w:rStyle w:val="aff1"/>
            <w:noProof/>
          </w:rPr>
          <w:t>2</w:t>
        </w:r>
        <w:r w:rsidR="00A35D9B" w:rsidRPr="001F1570">
          <w:rPr>
            <w:rStyle w:val="aff1"/>
            <w:noProof/>
          </w:rPr>
          <w:t>：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_Toc60058469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11</w:t>
        </w:r>
        <w:r w:rsidR="00A35D9B">
          <w:rPr>
            <w:noProof/>
            <w:webHidden/>
          </w:rPr>
          <w:fldChar w:fldCharType="end"/>
        </w:r>
      </w:hyperlink>
    </w:p>
    <w:p w14:paraId="7FB04A57" w14:textId="6491A6E6" w:rsidR="00A35D9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70" w:history="1">
        <w:r w:rsidR="00A35D9B" w:rsidRPr="001F1570">
          <w:rPr>
            <w:rStyle w:val="aff1"/>
            <w:noProof/>
          </w:rPr>
          <w:t xml:space="preserve">4.2 </w:t>
        </w:r>
        <w:r w:rsidR="00A35D9B" w:rsidRPr="001F1570">
          <w:rPr>
            <w:rStyle w:val="aff1"/>
            <w:noProof/>
          </w:rPr>
          <w:t>项目测试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_Toc60058470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11</w:t>
        </w:r>
        <w:r w:rsidR="00A35D9B">
          <w:rPr>
            <w:noProof/>
            <w:webHidden/>
          </w:rPr>
          <w:fldChar w:fldCharType="end"/>
        </w:r>
      </w:hyperlink>
    </w:p>
    <w:p w14:paraId="2920F9BF" w14:textId="15A80430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71" w:history="1">
        <w:r w:rsidR="00A35D9B" w:rsidRPr="001F1570">
          <w:rPr>
            <w:rStyle w:val="aff1"/>
            <w:noProof/>
          </w:rPr>
          <w:t xml:space="preserve">4.2.1 </w:t>
        </w:r>
        <w:r w:rsidR="00A35D9B" w:rsidRPr="001F1570">
          <w:rPr>
            <w:rStyle w:val="aff1"/>
            <w:noProof/>
          </w:rPr>
          <w:t>正常测试，</w:t>
        </w:r>
        <w:r w:rsidR="00A35D9B" w:rsidRPr="001F1570">
          <w:rPr>
            <w:rStyle w:val="aff1"/>
            <w:noProof/>
          </w:rPr>
          <w:t>A</w:t>
        </w:r>
        <w:r w:rsidR="00A35D9B" w:rsidRPr="001F1570">
          <w:rPr>
            <w:rStyle w:val="aff1"/>
            <w:noProof/>
          </w:rPr>
          <w:t>窗口人多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_Toc60058471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11</w:t>
        </w:r>
        <w:r w:rsidR="00A35D9B">
          <w:rPr>
            <w:noProof/>
            <w:webHidden/>
          </w:rPr>
          <w:fldChar w:fldCharType="end"/>
        </w:r>
      </w:hyperlink>
    </w:p>
    <w:p w14:paraId="7119DDE4" w14:textId="16911CEE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72" w:history="1">
        <w:r w:rsidR="00A35D9B" w:rsidRPr="001F1570">
          <w:rPr>
            <w:rStyle w:val="aff1"/>
            <w:noProof/>
          </w:rPr>
          <w:t xml:space="preserve">4.2.2 </w:t>
        </w:r>
        <w:r w:rsidR="00A35D9B" w:rsidRPr="001F1570">
          <w:rPr>
            <w:rStyle w:val="aff1"/>
            <w:noProof/>
          </w:rPr>
          <w:t>正常测试，</w:t>
        </w:r>
        <w:r w:rsidR="00A35D9B" w:rsidRPr="001F1570">
          <w:rPr>
            <w:rStyle w:val="aff1"/>
            <w:noProof/>
          </w:rPr>
          <w:t>B</w:t>
        </w:r>
        <w:r w:rsidR="00A35D9B" w:rsidRPr="001F1570">
          <w:rPr>
            <w:rStyle w:val="aff1"/>
            <w:noProof/>
          </w:rPr>
          <w:t>窗口人多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_Toc60058472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12</w:t>
        </w:r>
        <w:r w:rsidR="00A35D9B">
          <w:rPr>
            <w:noProof/>
            <w:webHidden/>
          </w:rPr>
          <w:fldChar w:fldCharType="end"/>
        </w:r>
      </w:hyperlink>
    </w:p>
    <w:p w14:paraId="086254F0" w14:textId="0E3794B6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73" w:history="1">
        <w:r w:rsidR="00A35D9B" w:rsidRPr="001F1570">
          <w:rPr>
            <w:rStyle w:val="aff1"/>
            <w:noProof/>
          </w:rPr>
          <w:t xml:space="preserve">4.2.3 </w:t>
        </w:r>
        <w:r w:rsidR="00A35D9B" w:rsidRPr="001F1570">
          <w:rPr>
            <w:rStyle w:val="aff1"/>
            <w:noProof/>
          </w:rPr>
          <w:t>最小</w:t>
        </w:r>
        <w:r w:rsidR="00A35D9B" w:rsidRPr="001F1570">
          <w:rPr>
            <w:rStyle w:val="aff1"/>
            <w:noProof/>
          </w:rPr>
          <w:t>N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_Toc60058473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13</w:t>
        </w:r>
        <w:r w:rsidR="00A35D9B">
          <w:rPr>
            <w:noProof/>
            <w:webHidden/>
          </w:rPr>
          <w:fldChar w:fldCharType="end"/>
        </w:r>
      </w:hyperlink>
    </w:p>
    <w:p w14:paraId="3F613E40" w14:textId="1E33EE49" w:rsidR="00A35D9B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74" w:history="1">
        <w:r w:rsidR="00A35D9B" w:rsidRPr="001F1570">
          <w:rPr>
            <w:rStyle w:val="aff1"/>
            <w:noProof/>
          </w:rPr>
          <w:t xml:space="preserve">4.3 </w:t>
        </w:r>
        <w:r w:rsidR="00A35D9B" w:rsidRPr="001F1570">
          <w:rPr>
            <w:rStyle w:val="aff1"/>
            <w:noProof/>
          </w:rPr>
          <w:t>出错测试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_Toc60058474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13</w:t>
        </w:r>
        <w:r w:rsidR="00A35D9B">
          <w:rPr>
            <w:noProof/>
            <w:webHidden/>
          </w:rPr>
          <w:fldChar w:fldCharType="end"/>
        </w:r>
      </w:hyperlink>
    </w:p>
    <w:p w14:paraId="109DE688" w14:textId="5B456F0B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75" w:history="1">
        <w:r w:rsidR="00A35D9B" w:rsidRPr="001F1570">
          <w:rPr>
            <w:rStyle w:val="aff1"/>
            <w:noProof/>
          </w:rPr>
          <w:t xml:space="preserve">4.3.1 </w:t>
        </w:r>
        <w:r w:rsidR="00A35D9B" w:rsidRPr="001F1570">
          <w:rPr>
            <w:rStyle w:val="aff1"/>
            <w:noProof/>
          </w:rPr>
          <w:t>乱码与错误输入测试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_Toc60058475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13</w:t>
        </w:r>
        <w:r w:rsidR="00A35D9B">
          <w:rPr>
            <w:noProof/>
            <w:webHidden/>
          </w:rPr>
          <w:fldChar w:fldCharType="end"/>
        </w:r>
      </w:hyperlink>
    </w:p>
    <w:p w14:paraId="14A1BB9C" w14:textId="2E1F7DF0" w:rsidR="00A35D9B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058476" w:history="1">
        <w:r w:rsidR="00A35D9B" w:rsidRPr="001F1570">
          <w:rPr>
            <w:rStyle w:val="aff1"/>
            <w:noProof/>
          </w:rPr>
          <w:t xml:space="preserve">4.3.2 </w:t>
        </w:r>
        <w:r w:rsidR="00A35D9B" w:rsidRPr="001F1570">
          <w:rPr>
            <w:rStyle w:val="aff1"/>
            <w:noProof/>
          </w:rPr>
          <w:t>数据中某一项输入错误</w:t>
        </w:r>
        <w:r w:rsidR="00A35D9B">
          <w:rPr>
            <w:noProof/>
            <w:webHidden/>
          </w:rPr>
          <w:tab/>
        </w:r>
        <w:r w:rsidR="00A35D9B">
          <w:rPr>
            <w:noProof/>
            <w:webHidden/>
          </w:rPr>
          <w:fldChar w:fldCharType="begin"/>
        </w:r>
        <w:r w:rsidR="00A35D9B">
          <w:rPr>
            <w:noProof/>
            <w:webHidden/>
          </w:rPr>
          <w:instrText xml:space="preserve"> PAGEREF _Toc60058476 \h </w:instrText>
        </w:r>
        <w:r w:rsidR="00A35D9B">
          <w:rPr>
            <w:noProof/>
            <w:webHidden/>
          </w:rPr>
        </w:r>
        <w:r w:rsidR="00A35D9B">
          <w:rPr>
            <w:noProof/>
            <w:webHidden/>
          </w:rPr>
          <w:fldChar w:fldCharType="separate"/>
        </w:r>
        <w:r w:rsidR="00A35D9B">
          <w:rPr>
            <w:noProof/>
            <w:webHidden/>
          </w:rPr>
          <w:t>14</w:t>
        </w:r>
        <w:r w:rsidR="00A35D9B">
          <w:rPr>
            <w:noProof/>
            <w:webHidden/>
          </w:rPr>
          <w:fldChar w:fldCharType="end"/>
        </w:r>
      </w:hyperlink>
    </w:p>
    <w:p w14:paraId="4CFB3BAB" w14:textId="1BA71F19" w:rsidR="00575676" w:rsidRPr="00ED4D76" w:rsidRDefault="00572339" w:rsidP="001D0743">
      <w:pPr>
        <w:pStyle w:val="TOC1"/>
      </w:pPr>
      <w:r w:rsidRPr="00ED4D76">
        <w:fldChar w:fldCharType="end"/>
      </w:r>
    </w:p>
    <w:p w14:paraId="5D2CE31D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1E11C121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60058446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2A2AD08D" w14:textId="589DF00B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60058447"/>
      <w:r w:rsidRPr="00C119C2">
        <w:rPr>
          <w:rFonts w:hint="eastAsia"/>
        </w:rPr>
        <w:t xml:space="preserve">1.1 </w:t>
      </w:r>
      <w:bookmarkEnd w:id="3"/>
      <w:r w:rsidR="001E785D">
        <w:rPr>
          <w:rFonts w:hint="eastAsia"/>
        </w:rPr>
        <w:t>项目要求</w:t>
      </w:r>
      <w:bookmarkEnd w:id="4"/>
    </w:p>
    <w:p w14:paraId="5795D2B8" w14:textId="77777777" w:rsidR="001E785D" w:rsidRDefault="001E785D" w:rsidP="001E785D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设某</w:t>
      </w:r>
      <w:r>
        <w:rPr>
          <w:lang w:eastAsia="zh-CN"/>
        </w:rPr>
        <w:t>银行有</w:t>
      </w:r>
      <w:r>
        <w:rPr>
          <w:lang w:eastAsia="zh-CN"/>
        </w:rPr>
        <w:t>A</w:t>
      </w:r>
      <w:r>
        <w:rPr>
          <w:lang w:eastAsia="zh-CN"/>
        </w:rPr>
        <w:t>，</w:t>
      </w:r>
      <w:r>
        <w:rPr>
          <w:lang w:eastAsia="zh-CN"/>
        </w:rPr>
        <w:t>B</w:t>
      </w:r>
      <w:r>
        <w:rPr>
          <w:lang w:eastAsia="zh-CN"/>
        </w:rPr>
        <w:t>两个业务</w:t>
      </w:r>
      <w:r>
        <w:rPr>
          <w:rFonts w:hint="eastAsia"/>
          <w:lang w:eastAsia="zh-CN"/>
        </w:rPr>
        <w:t>窗口</w:t>
      </w:r>
      <w:r>
        <w:rPr>
          <w:lang w:eastAsia="zh-CN"/>
        </w:rPr>
        <w:t>，且处理业务的速度不一样，其中</w:t>
      </w:r>
      <w:r>
        <w:rPr>
          <w:lang w:eastAsia="zh-CN"/>
        </w:rPr>
        <w:t>A</w:t>
      </w:r>
      <w:r>
        <w:rPr>
          <w:lang w:eastAsia="zh-CN"/>
        </w:rPr>
        <w:t>窗口处理速度是</w:t>
      </w:r>
      <w:r>
        <w:rPr>
          <w:lang w:eastAsia="zh-CN"/>
        </w:rPr>
        <w:t>B</w:t>
      </w:r>
      <w:r>
        <w:rPr>
          <w:lang w:eastAsia="zh-CN"/>
        </w:rPr>
        <w:t>窗口的</w:t>
      </w:r>
      <w:r>
        <w:rPr>
          <w:lang w:eastAsia="zh-CN"/>
        </w:rPr>
        <w:t>2</w:t>
      </w:r>
      <w:r>
        <w:rPr>
          <w:lang w:eastAsia="zh-CN"/>
        </w:rPr>
        <w:t>倍</w:t>
      </w:r>
      <w:r>
        <w:rPr>
          <w:lang w:eastAsia="zh-CN"/>
        </w:rPr>
        <w:t>----</w:t>
      </w:r>
      <w:r>
        <w:rPr>
          <w:lang w:eastAsia="zh-CN"/>
        </w:rPr>
        <w:t>即当</w:t>
      </w:r>
      <w:r>
        <w:rPr>
          <w:lang w:eastAsia="zh-CN"/>
        </w:rPr>
        <w:t>A</w:t>
      </w:r>
      <w:r>
        <w:rPr>
          <w:lang w:eastAsia="zh-CN"/>
        </w:rPr>
        <w:t>窗口</w:t>
      </w:r>
      <w:r>
        <w:rPr>
          <w:rFonts w:hint="eastAsia"/>
          <w:lang w:eastAsia="zh-CN"/>
        </w:rPr>
        <w:t>每</w:t>
      </w:r>
      <w:r>
        <w:rPr>
          <w:lang w:eastAsia="zh-CN"/>
        </w:rPr>
        <w:t>处理完</w:t>
      </w:r>
      <w:r>
        <w:rPr>
          <w:lang w:eastAsia="zh-CN"/>
        </w:rPr>
        <w:t>2</w:t>
      </w:r>
      <w:r>
        <w:rPr>
          <w:lang w:eastAsia="zh-CN"/>
        </w:rPr>
        <w:t>个顾客是，</w:t>
      </w:r>
      <w:r>
        <w:rPr>
          <w:lang w:eastAsia="zh-CN"/>
        </w:rPr>
        <w:t>B</w:t>
      </w:r>
      <w:r>
        <w:rPr>
          <w:lang w:eastAsia="zh-CN"/>
        </w:rPr>
        <w:t>窗口处理完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。给定</w:t>
      </w:r>
      <w:r>
        <w:rPr>
          <w:rFonts w:hint="eastAsia"/>
          <w:lang w:eastAsia="zh-CN"/>
        </w:rPr>
        <w:t>到达</w:t>
      </w:r>
      <w:r>
        <w:rPr>
          <w:lang w:eastAsia="zh-CN"/>
        </w:rPr>
        <w:t>银行的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序列，请按照业务完成的顺序输出顾客序列。</w:t>
      </w:r>
      <w:r>
        <w:rPr>
          <w:rFonts w:hint="eastAsia"/>
          <w:lang w:eastAsia="zh-CN"/>
        </w:rPr>
        <w:t>假定</w:t>
      </w:r>
      <w:r>
        <w:rPr>
          <w:lang w:eastAsia="zh-CN"/>
        </w:rPr>
        <w:t>不考虑顾客信后到达的时间间隔，并且当不同窗口同时处理完</w:t>
      </w:r>
      <w:r>
        <w:rPr>
          <w:lang w:eastAsia="zh-CN"/>
        </w:rPr>
        <w:t>2</w:t>
      </w:r>
      <w:r>
        <w:rPr>
          <w:lang w:eastAsia="zh-CN"/>
        </w:rPr>
        <w:t>个顾客时，</w:t>
      </w:r>
      <w:r>
        <w:rPr>
          <w:lang w:eastAsia="zh-CN"/>
        </w:rPr>
        <w:t>A</w:t>
      </w:r>
      <w:r>
        <w:rPr>
          <w:lang w:eastAsia="zh-CN"/>
        </w:rPr>
        <w:t>窗口的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优先输出。</w:t>
      </w:r>
    </w:p>
    <w:p w14:paraId="6877DAC0" w14:textId="3E0EC484" w:rsidR="00C119C2" w:rsidRPr="001E785D" w:rsidRDefault="00C119C2" w:rsidP="00C119C2">
      <w:pPr>
        <w:rPr>
          <w:lang w:eastAsia="zh-CN"/>
        </w:rPr>
      </w:pPr>
    </w:p>
    <w:p w14:paraId="590FE60B" w14:textId="0E14BF3F" w:rsidR="00C119C2" w:rsidRDefault="00794BDB" w:rsidP="008F78B2">
      <w:pPr>
        <w:pStyle w:val="2"/>
        <w:spacing w:before="120"/>
      </w:pPr>
      <w:bookmarkStart w:id="6" w:name="_Toc60058448"/>
      <w:r w:rsidRPr="00C119C2">
        <w:rPr>
          <w:rFonts w:hint="eastAsia"/>
        </w:rPr>
        <w:t xml:space="preserve">1.2 </w:t>
      </w:r>
      <w:bookmarkEnd w:id="5"/>
      <w:r w:rsidR="001E785D">
        <w:rPr>
          <w:rFonts w:hint="eastAsia"/>
        </w:rPr>
        <w:t>项目</w:t>
      </w:r>
      <w:r w:rsidR="0075165E" w:rsidRPr="00C119C2">
        <w:rPr>
          <w:rFonts w:hint="eastAsia"/>
        </w:rPr>
        <w:t>分析</w:t>
      </w:r>
      <w:bookmarkEnd w:id="6"/>
    </w:p>
    <w:p w14:paraId="5CBC8395" w14:textId="6DFEA6A5" w:rsidR="00061434" w:rsidRDefault="001E785D" w:rsidP="00C119C2">
      <w:pPr>
        <w:rPr>
          <w:lang w:eastAsia="zh-CN"/>
        </w:rPr>
      </w:pPr>
      <w:r>
        <w:rPr>
          <w:rFonts w:hint="eastAsia"/>
          <w:lang w:eastAsia="zh-CN"/>
        </w:rPr>
        <w:t>在银行办理业务时，处理原则是先到的先处理，这正好和队列</w:t>
      </w:r>
      <w:r>
        <w:rPr>
          <w:rFonts w:hint="eastAsia"/>
          <w:lang w:eastAsia="zh-CN"/>
        </w:rPr>
        <w:t>F</w:t>
      </w:r>
      <w:r>
        <w:rPr>
          <w:lang w:eastAsia="zh-CN"/>
        </w:rPr>
        <w:t>IFO</w:t>
      </w:r>
      <w:r>
        <w:rPr>
          <w:rFonts w:hint="eastAsia"/>
          <w:lang w:eastAsia="zh-CN"/>
        </w:rPr>
        <w:t>（先进先出）的原则不谋而合。为完成该项目，应该实现队列类。</w:t>
      </w:r>
    </w:p>
    <w:p w14:paraId="4710D2E8" w14:textId="77777777" w:rsidR="00061434" w:rsidRDefault="00061434" w:rsidP="00C119C2">
      <w:pPr>
        <w:rPr>
          <w:lang w:eastAsia="zh-CN"/>
        </w:rPr>
      </w:pPr>
    </w:p>
    <w:p w14:paraId="6B77D7B5" w14:textId="77777777" w:rsidR="00061434" w:rsidRDefault="00061434" w:rsidP="00C119C2">
      <w:pPr>
        <w:rPr>
          <w:lang w:eastAsia="zh-CN"/>
        </w:rPr>
      </w:pPr>
    </w:p>
    <w:p w14:paraId="6F9B3B41" w14:textId="77777777" w:rsidR="00061434" w:rsidRDefault="00061434" w:rsidP="00C119C2">
      <w:pPr>
        <w:rPr>
          <w:lang w:eastAsia="zh-CN"/>
        </w:rPr>
      </w:pPr>
    </w:p>
    <w:p w14:paraId="313D1A3C" w14:textId="77777777" w:rsidR="00061434" w:rsidRDefault="00061434" w:rsidP="00C119C2">
      <w:pPr>
        <w:rPr>
          <w:lang w:eastAsia="zh-CN"/>
        </w:rPr>
      </w:pPr>
    </w:p>
    <w:p w14:paraId="10243FC0" w14:textId="77777777" w:rsidR="00061434" w:rsidRDefault="00061434" w:rsidP="00C119C2">
      <w:pPr>
        <w:rPr>
          <w:lang w:eastAsia="zh-CN"/>
        </w:rPr>
      </w:pPr>
    </w:p>
    <w:p w14:paraId="59AE54F5" w14:textId="77777777" w:rsidR="00061434" w:rsidRDefault="00061434" w:rsidP="00C119C2">
      <w:pPr>
        <w:rPr>
          <w:lang w:eastAsia="zh-CN"/>
        </w:rPr>
      </w:pPr>
    </w:p>
    <w:p w14:paraId="0FFE1B4A" w14:textId="77777777" w:rsidR="00061434" w:rsidRDefault="00061434" w:rsidP="00C119C2">
      <w:pPr>
        <w:rPr>
          <w:lang w:eastAsia="zh-CN"/>
        </w:rPr>
      </w:pPr>
    </w:p>
    <w:p w14:paraId="2269A905" w14:textId="77777777" w:rsidR="00061434" w:rsidRDefault="00061434" w:rsidP="00C119C2">
      <w:pPr>
        <w:rPr>
          <w:lang w:eastAsia="zh-CN"/>
        </w:rPr>
      </w:pPr>
    </w:p>
    <w:p w14:paraId="4A85F510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60058449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0175543" w14:textId="77777777" w:rsidR="0075165E" w:rsidRDefault="0075165E" w:rsidP="008F78B2">
      <w:pPr>
        <w:pStyle w:val="2"/>
        <w:spacing w:before="120"/>
      </w:pPr>
      <w:bookmarkStart w:id="8" w:name="_Toc60058450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6A2E94C6" w14:textId="657EE124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如上功能分析所述，该</w:t>
      </w:r>
      <w:r w:rsidR="001E785D">
        <w:rPr>
          <w:rFonts w:hint="eastAsia"/>
          <w:lang w:eastAsia="zh-CN"/>
        </w:rPr>
        <w:t>项目需要实现一个队列类。该类大致需要以下功能：</w:t>
      </w:r>
    </w:p>
    <w:p w14:paraId="263D97D6" w14:textId="77777777" w:rsidR="001E785D" w:rsidRDefault="001E785D" w:rsidP="001E785D">
      <w:pPr>
        <w:rPr>
          <w:lang w:eastAsia="zh-CN"/>
        </w:rPr>
      </w:pPr>
      <w:r>
        <w:rPr>
          <w:rFonts w:hint="eastAsia"/>
          <w:lang w:eastAsia="zh-CN"/>
        </w:rPr>
        <w:t>定义顺序队列类型，使其具有如下功能：</w:t>
      </w:r>
    </w:p>
    <w:p w14:paraId="23F6BCB1" w14:textId="77777777" w:rsidR="001E785D" w:rsidRDefault="001E785D" w:rsidP="001E785D">
      <w:pPr>
        <w:rPr>
          <w:lang w:eastAsia="zh-CN"/>
        </w:rPr>
      </w:pPr>
    </w:p>
    <w:p w14:paraId="4BB1A4DF" w14:textId="77777777" w:rsidR="001E785D" w:rsidRDefault="001E785D" w:rsidP="001E785D">
      <w:pPr>
        <w:rPr>
          <w:lang w:eastAsia="zh-CN"/>
        </w:rPr>
      </w:pP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建立一个空队列；</w:t>
      </w:r>
    </w:p>
    <w:p w14:paraId="790EDF4B" w14:textId="77777777" w:rsidR="001E785D" w:rsidRDefault="001E785D" w:rsidP="001E785D">
      <w:pPr>
        <w:rPr>
          <w:lang w:eastAsia="zh-CN"/>
        </w:rPr>
      </w:pPr>
    </w:p>
    <w:p w14:paraId="4A9929BF" w14:textId="77777777" w:rsidR="001E785D" w:rsidRDefault="001E785D" w:rsidP="001E785D">
      <w:pPr>
        <w:rPr>
          <w:lang w:eastAsia="zh-CN"/>
        </w:rPr>
      </w:pPr>
      <w:r>
        <w:rPr>
          <w:rFonts w:hint="eastAsia"/>
          <w:lang w:eastAsia="zh-CN"/>
        </w:rPr>
        <w:t xml:space="preserve">(2) </w:t>
      </w:r>
      <w:r>
        <w:rPr>
          <w:rFonts w:hint="eastAsia"/>
          <w:lang w:eastAsia="zh-CN"/>
        </w:rPr>
        <w:t>释放队列空间，将队列销毁；</w:t>
      </w:r>
    </w:p>
    <w:p w14:paraId="70E354A2" w14:textId="77777777" w:rsidR="001E785D" w:rsidRDefault="001E785D" w:rsidP="001E785D">
      <w:pPr>
        <w:rPr>
          <w:lang w:eastAsia="zh-CN"/>
        </w:rPr>
      </w:pPr>
    </w:p>
    <w:p w14:paraId="5C32B94B" w14:textId="77777777" w:rsidR="001E785D" w:rsidRDefault="001E785D" w:rsidP="001E785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(3) </w:t>
      </w:r>
      <w:r>
        <w:rPr>
          <w:rFonts w:hint="eastAsia"/>
          <w:lang w:eastAsia="zh-CN"/>
        </w:rPr>
        <w:t>将队列清空，变成空队列；</w:t>
      </w:r>
    </w:p>
    <w:p w14:paraId="20FB688F" w14:textId="77777777" w:rsidR="001E785D" w:rsidRDefault="001E785D" w:rsidP="001E785D">
      <w:pPr>
        <w:rPr>
          <w:lang w:eastAsia="zh-CN"/>
        </w:rPr>
      </w:pPr>
    </w:p>
    <w:p w14:paraId="67E70885" w14:textId="77777777" w:rsidR="001E785D" w:rsidRDefault="001E785D" w:rsidP="001E785D">
      <w:pPr>
        <w:rPr>
          <w:lang w:eastAsia="zh-CN"/>
        </w:rPr>
      </w:pPr>
      <w:r>
        <w:rPr>
          <w:rFonts w:hint="eastAsia"/>
          <w:lang w:eastAsia="zh-CN"/>
        </w:rPr>
        <w:t xml:space="preserve">(4) </w:t>
      </w:r>
      <w:r>
        <w:rPr>
          <w:rFonts w:hint="eastAsia"/>
          <w:lang w:eastAsia="zh-CN"/>
        </w:rPr>
        <w:t>判断队列是否为空；</w:t>
      </w:r>
    </w:p>
    <w:p w14:paraId="253EB69A" w14:textId="77777777" w:rsidR="001E785D" w:rsidRDefault="001E785D" w:rsidP="001E785D">
      <w:pPr>
        <w:rPr>
          <w:lang w:eastAsia="zh-CN"/>
        </w:rPr>
      </w:pPr>
    </w:p>
    <w:p w14:paraId="71EFF514" w14:textId="77777777" w:rsidR="001E785D" w:rsidRDefault="001E785D" w:rsidP="001E785D">
      <w:pPr>
        <w:rPr>
          <w:lang w:eastAsia="zh-CN"/>
        </w:rPr>
      </w:pPr>
      <w:r>
        <w:rPr>
          <w:rFonts w:hint="eastAsia"/>
          <w:lang w:eastAsia="zh-CN"/>
        </w:rPr>
        <w:t xml:space="preserve">(5) </w:t>
      </w:r>
      <w:r>
        <w:rPr>
          <w:rFonts w:hint="eastAsia"/>
          <w:lang w:eastAsia="zh-CN"/>
        </w:rPr>
        <w:t>返回队列内的元素个数；</w:t>
      </w:r>
    </w:p>
    <w:p w14:paraId="1D99F6E1" w14:textId="77777777" w:rsidR="001E785D" w:rsidRDefault="001E785D" w:rsidP="001E785D">
      <w:pPr>
        <w:rPr>
          <w:lang w:eastAsia="zh-CN"/>
        </w:rPr>
      </w:pPr>
    </w:p>
    <w:p w14:paraId="36A0DDE5" w14:textId="77777777" w:rsidR="001E785D" w:rsidRDefault="001E785D" w:rsidP="001E785D">
      <w:pPr>
        <w:rPr>
          <w:lang w:eastAsia="zh-CN"/>
        </w:rPr>
      </w:pPr>
      <w:r>
        <w:rPr>
          <w:rFonts w:hint="eastAsia"/>
          <w:lang w:eastAsia="zh-CN"/>
        </w:rPr>
        <w:t xml:space="preserve">(6) </w:t>
      </w:r>
      <w:r>
        <w:rPr>
          <w:rFonts w:hint="eastAsia"/>
          <w:lang w:eastAsia="zh-CN"/>
        </w:rPr>
        <w:t>将队头元素弹出队列（出队）；</w:t>
      </w:r>
    </w:p>
    <w:p w14:paraId="546D70F5" w14:textId="77777777" w:rsidR="001E785D" w:rsidRDefault="001E785D" w:rsidP="001E785D">
      <w:pPr>
        <w:rPr>
          <w:lang w:eastAsia="zh-CN"/>
        </w:rPr>
      </w:pPr>
    </w:p>
    <w:p w14:paraId="05934DE2" w14:textId="77777777" w:rsidR="001E785D" w:rsidRDefault="001E785D" w:rsidP="001E785D">
      <w:pPr>
        <w:rPr>
          <w:lang w:eastAsia="zh-CN"/>
        </w:rPr>
      </w:pPr>
      <w:r>
        <w:rPr>
          <w:rFonts w:hint="eastAsia"/>
          <w:lang w:eastAsia="zh-CN"/>
        </w:rPr>
        <w:t xml:space="preserve">(7) </w:t>
      </w:r>
      <w:r>
        <w:rPr>
          <w:rFonts w:hint="eastAsia"/>
          <w:lang w:eastAsia="zh-CN"/>
        </w:rPr>
        <w:t>在队列中加入一个元素（入队）；</w:t>
      </w:r>
    </w:p>
    <w:p w14:paraId="7F1F99A2" w14:textId="77777777" w:rsidR="001E785D" w:rsidRDefault="001E785D" w:rsidP="001E785D">
      <w:pPr>
        <w:rPr>
          <w:lang w:eastAsia="zh-CN"/>
        </w:rPr>
      </w:pPr>
    </w:p>
    <w:p w14:paraId="4F901CE3" w14:textId="7A55E771" w:rsidR="001E785D" w:rsidRPr="001E785D" w:rsidRDefault="001E785D" w:rsidP="001E785D">
      <w:pPr>
        <w:rPr>
          <w:lang w:eastAsia="zh-CN"/>
        </w:rPr>
      </w:pPr>
      <w:r>
        <w:rPr>
          <w:rFonts w:hint="eastAsia"/>
          <w:lang w:eastAsia="zh-CN"/>
        </w:rPr>
        <w:t xml:space="preserve">(8) </w:t>
      </w:r>
      <w:r>
        <w:rPr>
          <w:rFonts w:hint="eastAsia"/>
          <w:lang w:eastAsia="zh-CN"/>
        </w:rPr>
        <w:t>从队头到队尾将队列中的元素依次输出。</w:t>
      </w:r>
    </w:p>
    <w:p w14:paraId="4D7AA283" w14:textId="50ED4DEF" w:rsidR="0075165E" w:rsidRDefault="0075165E" w:rsidP="008F78B2">
      <w:pPr>
        <w:pStyle w:val="2"/>
        <w:spacing w:before="120"/>
      </w:pPr>
      <w:bookmarkStart w:id="9" w:name="_Toc60058451"/>
      <w:r>
        <w:rPr>
          <w:rFonts w:hint="eastAsia"/>
        </w:rPr>
        <w:t>2.</w:t>
      </w:r>
      <w:r w:rsidR="00C32207">
        <w:rPr>
          <w:rFonts w:hint="eastAsia"/>
        </w:rPr>
        <w:t>2</w:t>
      </w:r>
      <w:r>
        <w:rPr>
          <w:rFonts w:hint="eastAsia"/>
        </w:rPr>
        <w:t xml:space="preserve">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14:paraId="04B332C6" w14:textId="3AD3A550" w:rsidR="00AD5E2E" w:rsidRDefault="00AD5E2E" w:rsidP="006B0072">
      <w:pPr>
        <w:ind w:firstLine="482"/>
        <w:rPr>
          <w:b/>
          <w:lang w:eastAsia="zh-CN"/>
        </w:rPr>
      </w:pPr>
    </w:p>
    <w:p w14:paraId="6479BF95" w14:textId="12DE30FC" w:rsidR="00C32207" w:rsidRPr="00C32207" w:rsidRDefault="00C32207" w:rsidP="006B0072">
      <w:pPr>
        <w:rPr>
          <w:bCs/>
          <w:lang w:eastAsia="zh-CN"/>
        </w:rPr>
      </w:pPr>
      <w:r w:rsidRPr="00C32207">
        <w:rPr>
          <w:rFonts w:hint="eastAsia"/>
          <w:bCs/>
          <w:lang w:eastAsia="zh-CN"/>
        </w:rPr>
        <w:t>为了使程序能够泛用，使用类模板类</w:t>
      </w:r>
    </w:p>
    <w:p w14:paraId="7109DDBB" w14:textId="4CD39C2E" w:rsidR="00C32207" w:rsidRDefault="00C32207" w:rsidP="006B0072">
      <w:pPr>
        <w:ind w:firstLine="482"/>
        <w:rPr>
          <w:b/>
          <w:lang w:eastAsia="zh-CN"/>
        </w:rPr>
      </w:pPr>
    </w:p>
    <w:p w14:paraId="6D1B5E7C" w14:textId="2A6ED91C" w:rsidR="00C32207" w:rsidRDefault="00C32207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Que</w:t>
      </w:r>
      <w:r>
        <w:rPr>
          <w:b/>
          <w:lang w:eastAsia="zh-CN"/>
        </w:rPr>
        <w:t>ue</w:t>
      </w:r>
      <w:r>
        <w:rPr>
          <w:rFonts w:hint="eastAsia"/>
          <w:b/>
          <w:lang w:eastAsia="zh-CN"/>
        </w:rPr>
        <w:t>类：</w:t>
      </w:r>
    </w:p>
    <w:p w14:paraId="798BC80E" w14:textId="77777777" w:rsidR="00C32207" w:rsidRDefault="00C32207" w:rsidP="006B0072">
      <w:pPr>
        <w:ind w:firstLine="482"/>
        <w:rPr>
          <w:b/>
          <w:lang w:eastAsia="zh-CN"/>
        </w:rPr>
      </w:pPr>
    </w:p>
    <w:p w14:paraId="69AF99E3" w14:textId="3F714907" w:rsidR="00061434" w:rsidRDefault="00C32207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私有</w:t>
      </w:r>
      <w:r w:rsidR="0049125E" w:rsidRPr="006B0072">
        <w:rPr>
          <w:rFonts w:hint="eastAsia"/>
          <w:b/>
          <w:lang w:eastAsia="zh-CN"/>
        </w:rPr>
        <w:t>成员：</w:t>
      </w:r>
    </w:p>
    <w:p w14:paraId="780B5AAB" w14:textId="77777777" w:rsidR="00C32207" w:rsidRDefault="00C32207" w:rsidP="006B0072">
      <w:pPr>
        <w:ind w:firstLine="482"/>
        <w:rPr>
          <w:b/>
          <w:lang w:eastAsia="zh-CN"/>
        </w:rPr>
      </w:pPr>
    </w:p>
    <w:p w14:paraId="0E17763E" w14:textId="77777777" w:rsidR="00C32207" w:rsidRPr="00C32207" w:rsidRDefault="00C32207" w:rsidP="00C32207">
      <w:pPr>
        <w:ind w:left="358" w:firstLineChars="100" w:firstLine="240"/>
        <w:rPr>
          <w:bCs/>
          <w:lang w:eastAsia="zh-CN"/>
        </w:rPr>
      </w:pPr>
      <w:r w:rsidRPr="00C32207">
        <w:rPr>
          <w:bCs/>
          <w:lang w:eastAsia="zh-CN"/>
        </w:rPr>
        <w:t>T* e; //</w:t>
      </w:r>
      <w:r w:rsidRPr="00C32207">
        <w:rPr>
          <w:rFonts w:hint="eastAsia"/>
          <w:bCs/>
          <w:lang w:eastAsia="zh-CN"/>
        </w:rPr>
        <w:t>存储元素信息</w:t>
      </w:r>
      <w:r w:rsidRPr="00C32207">
        <w:rPr>
          <w:bCs/>
          <w:lang w:eastAsia="zh-CN"/>
        </w:rPr>
        <w:t xml:space="preserve"> </w:t>
      </w:r>
    </w:p>
    <w:p w14:paraId="351FDCE6" w14:textId="0F69621C" w:rsidR="00C32207" w:rsidRPr="00C32207" w:rsidRDefault="00C32207" w:rsidP="00C32207">
      <w:pPr>
        <w:rPr>
          <w:bCs/>
          <w:lang w:eastAsia="zh-CN"/>
        </w:rPr>
      </w:pPr>
      <w:r w:rsidRPr="00C32207">
        <w:rPr>
          <w:bCs/>
          <w:lang w:eastAsia="zh-CN"/>
        </w:rPr>
        <w:t xml:space="preserve"> int S; //</w:t>
      </w:r>
      <w:r w:rsidRPr="00C32207">
        <w:rPr>
          <w:rFonts w:hint="eastAsia"/>
          <w:bCs/>
          <w:lang w:eastAsia="zh-CN"/>
        </w:rPr>
        <w:t>当前元素个数</w:t>
      </w:r>
      <w:r w:rsidRPr="00C32207">
        <w:rPr>
          <w:bCs/>
          <w:lang w:eastAsia="zh-CN"/>
        </w:rPr>
        <w:t xml:space="preserve"> </w:t>
      </w:r>
    </w:p>
    <w:p w14:paraId="226A3C1F" w14:textId="0C5B8E6D" w:rsidR="00C32207" w:rsidRPr="00C32207" w:rsidRDefault="00C32207" w:rsidP="00C32207">
      <w:pPr>
        <w:rPr>
          <w:bCs/>
          <w:lang w:eastAsia="zh-CN"/>
        </w:rPr>
      </w:pPr>
      <w:r w:rsidRPr="00C32207">
        <w:rPr>
          <w:bCs/>
          <w:lang w:eastAsia="zh-CN"/>
        </w:rPr>
        <w:t xml:space="preserve"> int MAXS; //</w:t>
      </w:r>
      <w:r w:rsidRPr="00C32207">
        <w:rPr>
          <w:rFonts w:hint="eastAsia"/>
          <w:bCs/>
          <w:lang w:eastAsia="zh-CN"/>
        </w:rPr>
        <w:t>最大能存储多少个元素</w:t>
      </w:r>
      <w:r w:rsidRPr="00C32207">
        <w:rPr>
          <w:bCs/>
          <w:lang w:eastAsia="zh-CN"/>
        </w:rPr>
        <w:t xml:space="preserve"> </w:t>
      </w:r>
    </w:p>
    <w:p w14:paraId="60913F8F" w14:textId="46BD79BD" w:rsidR="00C32207" w:rsidRPr="00C32207" w:rsidRDefault="00C32207" w:rsidP="00C32207">
      <w:pPr>
        <w:rPr>
          <w:bCs/>
          <w:lang w:eastAsia="zh-CN"/>
        </w:rPr>
      </w:pPr>
      <w:r w:rsidRPr="00C32207">
        <w:rPr>
          <w:bCs/>
          <w:lang w:eastAsia="zh-CN"/>
        </w:rPr>
        <w:t xml:space="preserve"> int _front; //</w:t>
      </w:r>
      <w:r w:rsidRPr="00C32207">
        <w:rPr>
          <w:rFonts w:hint="eastAsia"/>
          <w:bCs/>
          <w:lang w:eastAsia="zh-CN"/>
        </w:rPr>
        <w:t>队头</w:t>
      </w:r>
      <w:r w:rsidRPr="00C32207">
        <w:rPr>
          <w:bCs/>
          <w:lang w:eastAsia="zh-CN"/>
        </w:rPr>
        <w:t xml:space="preserve"> </w:t>
      </w:r>
    </w:p>
    <w:p w14:paraId="3F404A09" w14:textId="5E03AD16" w:rsidR="00C32207" w:rsidRPr="00C32207" w:rsidRDefault="00C32207" w:rsidP="00C32207">
      <w:pPr>
        <w:rPr>
          <w:bCs/>
          <w:lang w:eastAsia="zh-CN"/>
        </w:rPr>
      </w:pPr>
      <w:r w:rsidRPr="00C32207">
        <w:rPr>
          <w:bCs/>
          <w:lang w:eastAsia="zh-CN"/>
        </w:rPr>
        <w:t xml:space="preserve"> int _rear; //</w:t>
      </w:r>
      <w:r w:rsidRPr="00C32207">
        <w:rPr>
          <w:rFonts w:hint="eastAsia"/>
          <w:bCs/>
          <w:lang w:eastAsia="zh-CN"/>
        </w:rPr>
        <w:t>队尾</w:t>
      </w:r>
      <w:r w:rsidRPr="00C32207">
        <w:rPr>
          <w:bCs/>
          <w:lang w:eastAsia="zh-CN"/>
        </w:rPr>
        <w:t xml:space="preserve"> </w:t>
      </w:r>
    </w:p>
    <w:p w14:paraId="086CB1B8" w14:textId="0B7BF7E9" w:rsidR="00C32207" w:rsidRDefault="00C32207" w:rsidP="00C32207">
      <w:pPr>
        <w:rPr>
          <w:bCs/>
          <w:lang w:eastAsia="zh-CN"/>
        </w:rPr>
      </w:pPr>
      <w:r w:rsidRPr="00C32207">
        <w:rPr>
          <w:bCs/>
          <w:lang w:eastAsia="zh-CN"/>
        </w:rPr>
        <w:t xml:space="preserve"> const int INIT_SIZE = 100;</w:t>
      </w:r>
    </w:p>
    <w:p w14:paraId="2DE258AC" w14:textId="77777777" w:rsidR="00C32207" w:rsidRPr="00C32207" w:rsidRDefault="00C32207" w:rsidP="00C32207">
      <w:pPr>
        <w:rPr>
          <w:bCs/>
          <w:lang w:eastAsia="zh-CN"/>
        </w:rPr>
      </w:pPr>
    </w:p>
    <w:p w14:paraId="105E0D31" w14:textId="203B2F48" w:rsidR="0049125E" w:rsidRDefault="00C32207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A</w:t>
      </w:r>
      <w:r>
        <w:rPr>
          <w:b/>
          <w:lang w:eastAsia="zh-CN"/>
        </w:rPr>
        <w:t>DT</w:t>
      </w:r>
      <w:r>
        <w:rPr>
          <w:rFonts w:hint="eastAsia"/>
          <w:b/>
          <w:lang w:eastAsia="zh-CN"/>
        </w:rPr>
        <w:t>接口</w:t>
      </w:r>
      <w:r w:rsidR="0049125E" w:rsidRPr="006B0072">
        <w:rPr>
          <w:rFonts w:hint="eastAsia"/>
          <w:b/>
          <w:lang w:eastAsia="zh-CN"/>
        </w:rPr>
        <w:t>：</w:t>
      </w:r>
    </w:p>
    <w:p w14:paraId="19919368" w14:textId="77777777" w:rsidR="00C32207" w:rsidRPr="006B0072" w:rsidRDefault="00C32207" w:rsidP="006B0072">
      <w:pPr>
        <w:ind w:firstLine="482"/>
        <w:rPr>
          <w:b/>
          <w:lang w:eastAsia="zh-CN"/>
        </w:rPr>
      </w:pPr>
    </w:p>
    <w:p w14:paraId="3D11C1DC" w14:textId="00C4F917" w:rsidR="00C32207" w:rsidRDefault="0049125E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C32207" w:rsidRPr="00C32207">
        <w:rPr>
          <w:lang w:eastAsia="zh-CN"/>
        </w:rPr>
        <w:t xml:space="preserve">  Queue();</w:t>
      </w:r>
    </w:p>
    <w:p w14:paraId="1F9485C7" w14:textId="5E7F16B6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构造函数，对私有成员进行赋值以及内存申请</w:t>
      </w:r>
    </w:p>
    <w:p w14:paraId="63F20406" w14:textId="77777777" w:rsidR="00C32207" w:rsidRP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</w:p>
    <w:p w14:paraId="0D7C6DCF" w14:textId="527DE383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C32207">
        <w:rPr>
          <w:lang w:eastAsia="zh-CN"/>
        </w:rPr>
        <w:t xml:space="preserve">    </w:t>
      </w:r>
      <w:r>
        <w:rPr>
          <w:lang w:eastAsia="zh-CN"/>
        </w:rPr>
        <w:t xml:space="preserve"> </w:t>
      </w:r>
      <w:r w:rsidRPr="00C32207">
        <w:rPr>
          <w:lang w:eastAsia="zh-CN"/>
        </w:rPr>
        <w:t>Queue(Queue&lt;T&gt;&amp; )</w:t>
      </w:r>
    </w:p>
    <w:p w14:paraId="03FF8018" w14:textId="4C6692A1" w:rsidR="00C32207" w:rsidRP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420"/>
        <w:jc w:val="left"/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赋值构造函数，由于涉及到变量的动态申请，所以不能使用默认构造函数</w:t>
      </w:r>
    </w:p>
    <w:p w14:paraId="798D4CA7" w14:textId="428E08AF" w:rsidR="00C32207" w:rsidRP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C32207">
        <w:rPr>
          <w:lang w:eastAsia="zh-CN"/>
        </w:rPr>
        <w:lastRenderedPageBreak/>
        <w:t xml:space="preserve">    Queue&lt;T&gt;&amp; operator=(Queue&lt;T&gt;&amp; )</w:t>
      </w:r>
    </w:p>
    <w:p w14:paraId="4D9E0CFA" w14:textId="3CCB4723" w:rsidR="00C32207" w:rsidRP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420"/>
        <w:jc w:val="left"/>
        <w:rPr>
          <w:lang w:eastAsia="zh-CN"/>
        </w:rPr>
      </w:pPr>
      <w:r w:rsidRPr="00C32207">
        <w:rPr>
          <w:lang w:eastAsia="zh-CN"/>
        </w:rPr>
        <w:t xml:space="preserve">   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复制构造函数，由于涉及到变量的动态申请，所以不能使用默认复制函数</w:t>
      </w:r>
    </w:p>
    <w:p w14:paraId="4364C024" w14:textId="1BDBBD13" w:rsidR="00C32207" w:rsidRP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 w:rsidRPr="00C32207">
        <w:rPr>
          <w:lang w:eastAsia="zh-CN"/>
        </w:rPr>
        <w:t xml:space="preserve">    </w:t>
      </w:r>
    </w:p>
    <w:p w14:paraId="0B2BFF72" w14:textId="5C09E2CA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C32207">
        <w:rPr>
          <w:lang w:eastAsia="zh-CN"/>
        </w:rPr>
        <w:t xml:space="preserve">bool empty() </w:t>
      </w:r>
    </w:p>
    <w:p w14:paraId="387783D9" w14:textId="0172334C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返回队列是否为空</w:t>
      </w:r>
    </w:p>
    <w:p w14:paraId="15269D30" w14:textId="77777777" w:rsidR="00C32207" w:rsidRP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</w:p>
    <w:p w14:paraId="31F36E24" w14:textId="19B6FBBF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C32207">
        <w:rPr>
          <w:lang w:eastAsia="zh-CN"/>
        </w:rPr>
        <w:t xml:space="preserve">int size() </w:t>
      </w:r>
    </w:p>
    <w:p w14:paraId="28F9FEF6" w14:textId="698C2C16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返回队列的大小</w:t>
      </w:r>
    </w:p>
    <w:p w14:paraId="2C9F6B9F" w14:textId="77777777" w:rsidR="00C32207" w:rsidRP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</w:p>
    <w:p w14:paraId="62D5179E" w14:textId="6EAC3795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C32207">
        <w:rPr>
          <w:lang w:eastAsia="zh-CN"/>
        </w:rPr>
        <w:t xml:space="preserve">T front() </w:t>
      </w:r>
    </w:p>
    <w:p w14:paraId="0AE0D731" w14:textId="4CE58358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返回队列的首元素，若队列为空，会报错</w:t>
      </w:r>
    </w:p>
    <w:p w14:paraId="59E8E4FB" w14:textId="77777777" w:rsidR="00C32207" w:rsidRP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</w:p>
    <w:p w14:paraId="23F7FF9D" w14:textId="54FC6ADD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C32207">
        <w:rPr>
          <w:lang w:eastAsia="zh-CN"/>
        </w:rPr>
        <w:t>Status popQueue(T&amp; );</w:t>
      </w:r>
    </w:p>
    <w:p w14:paraId="47EFC8F0" w14:textId="7496EBD4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从队列中弹出元素，若队列为空，不会报错</w:t>
      </w:r>
    </w:p>
    <w:p w14:paraId="5B965F6D" w14:textId="77777777" w:rsidR="00C32207" w:rsidRP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</w:p>
    <w:p w14:paraId="7C15DD22" w14:textId="5A576E3F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C32207">
        <w:rPr>
          <w:lang w:eastAsia="zh-CN"/>
        </w:rPr>
        <w:t>T pop();</w:t>
      </w:r>
    </w:p>
    <w:p w14:paraId="67BD0AE2" w14:textId="200C348A" w:rsidR="00C32207" w:rsidRDefault="00C32207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从队列中弹出元素，若队列为空，会报错</w:t>
      </w:r>
    </w:p>
    <w:p w14:paraId="0F4846F6" w14:textId="77777777" w:rsidR="007746D3" w:rsidRPr="00C32207" w:rsidRDefault="007746D3" w:rsidP="00C32207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</w:p>
    <w:p w14:paraId="6DD15CE8" w14:textId="74C40BF9" w:rsidR="00C32207" w:rsidRDefault="00C32207" w:rsidP="007746D3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C32207">
        <w:rPr>
          <w:lang w:eastAsia="zh-CN"/>
        </w:rPr>
        <w:t>void push(T);</w:t>
      </w:r>
    </w:p>
    <w:p w14:paraId="2BEB1652" w14:textId="30B1F12F" w:rsidR="007746D3" w:rsidRDefault="007746D3" w:rsidP="007746D3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将元素插入到队列中</w:t>
      </w:r>
    </w:p>
    <w:p w14:paraId="780E5C8A" w14:textId="77777777" w:rsidR="007746D3" w:rsidRPr="00C32207" w:rsidRDefault="007746D3" w:rsidP="007746D3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</w:p>
    <w:p w14:paraId="13E61E5B" w14:textId="6931D239" w:rsidR="00C32207" w:rsidRDefault="00C32207" w:rsidP="007746D3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C32207">
        <w:rPr>
          <w:lang w:eastAsia="zh-CN"/>
        </w:rPr>
        <w:t>void printQueue();</w:t>
      </w:r>
    </w:p>
    <w:p w14:paraId="4E9FF2C8" w14:textId="2792EF70" w:rsidR="007746D3" w:rsidRDefault="007746D3" w:rsidP="007746D3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从队首到队尾打印队列</w:t>
      </w:r>
    </w:p>
    <w:p w14:paraId="2F9043E2" w14:textId="77777777" w:rsidR="007746D3" w:rsidRPr="00C32207" w:rsidRDefault="007746D3" w:rsidP="007746D3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</w:p>
    <w:p w14:paraId="1F6F4098" w14:textId="4013884A" w:rsidR="006B0072" w:rsidRDefault="00C32207" w:rsidP="007746D3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lang w:eastAsia="zh-CN"/>
        </w:rPr>
      </w:pPr>
      <w:r w:rsidRPr="00C32207">
        <w:rPr>
          <w:lang w:eastAsia="zh-CN"/>
        </w:rPr>
        <w:t>~Queue();</w:t>
      </w:r>
    </w:p>
    <w:p w14:paraId="33AE482C" w14:textId="46C0B66F" w:rsidR="007746D3" w:rsidRPr="00C51CA1" w:rsidRDefault="007746D3" w:rsidP="007746D3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szCs w:val="24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析构函数</w:t>
      </w:r>
    </w:p>
    <w:p w14:paraId="0A0DCFAE" w14:textId="36F4E2D0" w:rsidR="0075165E" w:rsidRDefault="0075165E" w:rsidP="008F78B2">
      <w:pPr>
        <w:pStyle w:val="2"/>
        <w:spacing w:before="120"/>
      </w:pPr>
      <w:bookmarkStart w:id="10" w:name="_Toc60058452"/>
      <w:r>
        <w:rPr>
          <w:rFonts w:hint="eastAsia"/>
        </w:rPr>
        <w:t>2.</w:t>
      </w:r>
      <w:r w:rsidR="00B901C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10"/>
    </w:p>
    <w:p w14:paraId="4EE4EC20" w14:textId="7ECF6737" w:rsidR="006B0072" w:rsidRDefault="00B901CD" w:rsidP="006B0072">
      <w:pPr>
        <w:rPr>
          <w:lang w:eastAsia="zh-CN"/>
        </w:rPr>
      </w:pPr>
      <w:r>
        <w:rPr>
          <w:rFonts w:hint="eastAsia"/>
          <w:lang w:eastAsia="zh-CN"/>
        </w:rPr>
        <w:t>按照顺序将所有顾客的编号读入，若为奇数插入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队列，若为偶数插入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队列。而后当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都不为空时，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每输出两个顾客，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输出一个顾客；最后，把有剩余的队列中的元素输出即可。</w:t>
      </w:r>
    </w:p>
    <w:p w14:paraId="0398EF02" w14:textId="1D15E184" w:rsidR="00B901CD" w:rsidRDefault="00B901CD" w:rsidP="006B0072">
      <w:pPr>
        <w:rPr>
          <w:lang w:eastAsia="zh-CN"/>
        </w:rPr>
      </w:pPr>
    </w:p>
    <w:p w14:paraId="6B794ADC" w14:textId="79A057A0" w:rsidR="00B901CD" w:rsidRDefault="00B901CD" w:rsidP="006B0072">
      <w:pPr>
        <w:rPr>
          <w:lang w:eastAsia="zh-CN"/>
        </w:rPr>
      </w:pPr>
    </w:p>
    <w:p w14:paraId="174E976E" w14:textId="77777777" w:rsidR="00B901CD" w:rsidRPr="006B0072" w:rsidRDefault="00B901CD" w:rsidP="006B0072">
      <w:pPr>
        <w:rPr>
          <w:lang w:eastAsia="zh-CN"/>
        </w:rPr>
      </w:pPr>
    </w:p>
    <w:p w14:paraId="3F435E05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1" w:name="_Toc60058453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167AA9DB" w14:textId="22069B07" w:rsidR="0075165E" w:rsidRDefault="0075165E" w:rsidP="008F78B2">
      <w:pPr>
        <w:pStyle w:val="2"/>
        <w:spacing w:before="120"/>
      </w:pPr>
      <w:bookmarkStart w:id="12" w:name="_Toc60058454"/>
      <w:r>
        <w:rPr>
          <w:rFonts w:hint="eastAsia"/>
        </w:rPr>
        <w:t>3.</w:t>
      </w:r>
      <w:r w:rsidR="00FC1A9F">
        <w:rPr>
          <w:rFonts w:hint="eastAsia"/>
        </w:rPr>
        <w:t>1</w:t>
      </w:r>
      <w:r w:rsidR="00FC1A9F">
        <w:t xml:space="preserve"> </w:t>
      </w:r>
      <w:r w:rsidR="00FC1A9F">
        <w:rPr>
          <w:rFonts w:hint="eastAsia"/>
        </w:rPr>
        <w:t>在顺序队列中插入一个元素</w:t>
      </w:r>
      <w:r w:rsidR="00FC1A9F" w:rsidRPr="00FC1A9F">
        <w:rPr>
          <w:rFonts w:hint="eastAsia"/>
        </w:rPr>
        <w:t>：</w:t>
      </w:r>
      <w:bookmarkEnd w:id="12"/>
    </w:p>
    <w:p w14:paraId="7AD2E755" w14:textId="3827E043" w:rsidR="00AD5E2E" w:rsidRPr="008F78B2" w:rsidRDefault="00AD5E2E" w:rsidP="00A8652E">
      <w:pPr>
        <w:pStyle w:val="3"/>
        <w:spacing w:before="120"/>
      </w:pPr>
      <w:bookmarkStart w:id="13" w:name="_Toc60058455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</w:t>
      </w:r>
      <w:r w:rsidR="00FC1A9F">
        <w:rPr>
          <w:rFonts w:hint="eastAsia"/>
        </w:rPr>
        <w:t>图文描述</w:t>
      </w:r>
      <w:bookmarkEnd w:id="13"/>
    </w:p>
    <w:p w14:paraId="1E156B66" w14:textId="77777777" w:rsidR="00FC1A9F" w:rsidRPr="00FC1A9F" w:rsidRDefault="00FC1A9F" w:rsidP="00FC1A9F">
      <w:pPr>
        <w:rPr>
          <w:lang w:eastAsia="zh-CN"/>
        </w:rPr>
      </w:pPr>
      <w:r w:rsidRPr="00FC1A9F">
        <w:rPr>
          <w:rFonts w:hint="eastAsia"/>
          <w:lang w:eastAsia="zh-CN"/>
        </w:rPr>
        <w:t>首先可以通过队列的大小来判断队列是否已经“真满”了（申请的空间是否全部被占用），如果未满，将新加入的元素赋值给</w:t>
      </w:r>
      <w:r w:rsidRPr="00FC1A9F">
        <w:rPr>
          <w:rFonts w:hint="eastAsia"/>
          <w:lang w:eastAsia="zh-CN"/>
        </w:rPr>
        <w:t>e[</w:t>
      </w:r>
      <w:r w:rsidRPr="00FC1A9F">
        <w:rPr>
          <w:lang w:eastAsia="zh-CN"/>
        </w:rPr>
        <w:t>rear</w:t>
      </w:r>
      <w:r w:rsidRPr="00FC1A9F">
        <w:rPr>
          <w:rFonts w:hint="eastAsia"/>
          <w:lang w:eastAsia="zh-CN"/>
        </w:rPr>
        <w:t>]</w:t>
      </w:r>
      <w:r w:rsidRPr="00FC1A9F">
        <w:rPr>
          <w:rFonts w:hint="eastAsia"/>
          <w:lang w:eastAsia="zh-CN"/>
        </w:rPr>
        <w:t>，即赋值给队尾元素，再将</w:t>
      </w:r>
      <w:r w:rsidRPr="00FC1A9F">
        <w:rPr>
          <w:rFonts w:hint="eastAsia"/>
          <w:lang w:eastAsia="zh-CN"/>
        </w:rPr>
        <w:t>r</w:t>
      </w:r>
      <w:r w:rsidRPr="00FC1A9F">
        <w:rPr>
          <w:lang w:eastAsia="zh-CN"/>
        </w:rPr>
        <w:t>ear</w:t>
      </w:r>
      <w:r w:rsidRPr="00FC1A9F">
        <w:rPr>
          <w:rFonts w:hint="eastAsia"/>
          <w:lang w:eastAsia="zh-CN"/>
        </w:rPr>
        <w:t>加</w:t>
      </w:r>
      <w:r w:rsidRPr="00FC1A9F">
        <w:rPr>
          <w:rFonts w:hint="eastAsia"/>
          <w:lang w:eastAsia="zh-CN"/>
        </w:rPr>
        <w:t>1</w:t>
      </w:r>
      <w:r w:rsidRPr="00FC1A9F">
        <w:rPr>
          <w:rFonts w:hint="eastAsia"/>
          <w:lang w:eastAsia="zh-CN"/>
        </w:rPr>
        <w:t>，同样，如若</w:t>
      </w:r>
      <w:r w:rsidRPr="00FC1A9F">
        <w:rPr>
          <w:rFonts w:hint="eastAsia"/>
          <w:lang w:eastAsia="zh-CN"/>
        </w:rPr>
        <w:t>rear</w:t>
      </w:r>
      <w:r w:rsidRPr="00FC1A9F">
        <w:rPr>
          <w:rFonts w:hint="eastAsia"/>
          <w:lang w:eastAsia="zh-CN"/>
        </w:rPr>
        <w:t>和</w:t>
      </w:r>
      <w:r w:rsidRPr="00FC1A9F">
        <w:rPr>
          <w:rFonts w:hint="eastAsia"/>
          <w:lang w:eastAsia="zh-CN"/>
        </w:rPr>
        <w:t>M</w:t>
      </w:r>
      <w:r w:rsidRPr="00FC1A9F">
        <w:rPr>
          <w:lang w:eastAsia="zh-CN"/>
        </w:rPr>
        <w:t>AXS</w:t>
      </w:r>
      <w:r w:rsidRPr="00FC1A9F">
        <w:rPr>
          <w:rFonts w:hint="eastAsia"/>
          <w:lang w:eastAsia="zh-CN"/>
        </w:rPr>
        <w:t>相等，则将</w:t>
      </w:r>
      <w:r w:rsidRPr="00FC1A9F">
        <w:rPr>
          <w:lang w:eastAsia="zh-CN"/>
        </w:rPr>
        <w:t>rear</w:t>
      </w:r>
      <w:r w:rsidRPr="00FC1A9F">
        <w:rPr>
          <w:rFonts w:hint="eastAsia"/>
          <w:lang w:eastAsia="zh-CN"/>
        </w:rPr>
        <w:t>置为零，这样，就构成了一个循环队列，在这之后，更新队列的大小。</w:t>
      </w:r>
    </w:p>
    <w:p w14:paraId="36C5F8E7" w14:textId="77777777" w:rsidR="00FC1A9F" w:rsidRPr="00FC1A9F" w:rsidRDefault="00FC1A9F" w:rsidP="00FC1A9F">
      <w:pPr>
        <w:rPr>
          <w:lang w:eastAsia="zh-CN"/>
        </w:rPr>
      </w:pPr>
      <w:r w:rsidRPr="00FC1A9F">
        <w:rPr>
          <w:rFonts w:hint="eastAsia"/>
          <w:lang w:eastAsia="zh-CN"/>
        </w:rPr>
        <w:t>如果已经“真满”了，按照课本上的做法，将无法再插入新元素。我对其进行了改进：我在新的空间上再次申请了一段连续的内存空间，大小为原先大小的两倍。之后将就空间上，从</w:t>
      </w:r>
      <w:r w:rsidRPr="00FC1A9F">
        <w:rPr>
          <w:rFonts w:hint="eastAsia"/>
          <w:lang w:eastAsia="zh-CN"/>
        </w:rPr>
        <w:t>f</w:t>
      </w:r>
      <w:r w:rsidRPr="00FC1A9F">
        <w:rPr>
          <w:lang w:eastAsia="zh-CN"/>
        </w:rPr>
        <w:t>ront</w:t>
      </w:r>
      <w:r w:rsidRPr="00FC1A9F">
        <w:rPr>
          <w:rFonts w:hint="eastAsia"/>
          <w:lang w:eastAsia="zh-CN"/>
        </w:rPr>
        <w:t>到</w:t>
      </w:r>
      <w:r w:rsidRPr="00FC1A9F">
        <w:rPr>
          <w:rFonts w:hint="eastAsia"/>
          <w:lang w:eastAsia="zh-CN"/>
        </w:rPr>
        <w:t>r</w:t>
      </w:r>
      <w:r w:rsidRPr="00FC1A9F">
        <w:rPr>
          <w:lang w:eastAsia="zh-CN"/>
        </w:rPr>
        <w:t>ear</w:t>
      </w:r>
      <w:r w:rsidRPr="00FC1A9F">
        <w:rPr>
          <w:rFonts w:hint="eastAsia"/>
          <w:lang w:eastAsia="zh-CN"/>
        </w:rPr>
        <w:t>的元素转移到新空间的</w:t>
      </w:r>
      <w:r w:rsidRPr="00FC1A9F">
        <w:rPr>
          <w:rFonts w:hint="eastAsia"/>
          <w:lang w:eastAsia="zh-CN"/>
        </w:rPr>
        <w:t>0-</w:t>
      </w:r>
      <w:r w:rsidRPr="00FC1A9F">
        <w:rPr>
          <w:lang w:eastAsia="zh-CN"/>
        </w:rPr>
        <w:t>S</w:t>
      </w:r>
      <w:r w:rsidRPr="00FC1A9F">
        <w:rPr>
          <w:rFonts w:hint="eastAsia"/>
          <w:lang w:eastAsia="zh-CN"/>
        </w:rPr>
        <w:t>（队列的大小）上，相当于做了一次一一映射。</w:t>
      </w:r>
    </w:p>
    <w:p w14:paraId="63EA8F61" w14:textId="77777777" w:rsidR="00FC1A9F" w:rsidRPr="00FC1A9F" w:rsidRDefault="00FC1A9F" w:rsidP="00FC1A9F">
      <w:pPr>
        <w:rPr>
          <w:lang w:eastAsia="zh-CN"/>
        </w:rPr>
      </w:pPr>
      <w:r w:rsidRPr="00FC1A9F">
        <w:rPr>
          <w:rFonts w:hint="eastAsia"/>
          <w:lang w:eastAsia="zh-CN"/>
        </w:rPr>
        <w:t>形象地看，可以将原来的顺序数组视作下图：</w:t>
      </w:r>
    </w:p>
    <w:p w14:paraId="388B77CC" w14:textId="77777777" w:rsidR="00FC1A9F" w:rsidRPr="00FC1A9F" w:rsidRDefault="00FC1A9F" w:rsidP="00FC1A9F">
      <w:pPr>
        <w:rPr>
          <w:lang w:eastAsia="zh-CN"/>
        </w:rPr>
      </w:pPr>
    </w:p>
    <w:p w14:paraId="597F94BD" w14:textId="77777777" w:rsidR="00FC1A9F" w:rsidRPr="00FC1A9F" w:rsidRDefault="00FC1A9F" w:rsidP="00FC1A9F">
      <w:pPr>
        <w:rPr>
          <w:lang w:eastAsia="zh-CN"/>
        </w:rPr>
      </w:pPr>
      <w:r w:rsidRPr="00FC1A9F">
        <w:rPr>
          <w:rFonts w:hint="eastAsia"/>
          <w:noProof/>
          <w:lang w:eastAsia="zh-CN"/>
        </w:rPr>
        <w:drawing>
          <wp:inline distT="0" distB="0" distL="0" distR="0" wp14:anchorId="2CF23513" wp14:editId="62EAF17E">
            <wp:extent cx="2110740" cy="2162474"/>
            <wp:effectExtent l="0" t="0" r="381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11" cy="218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0961" w14:textId="77777777" w:rsidR="00FC1A9F" w:rsidRPr="00FC1A9F" w:rsidRDefault="00FC1A9F" w:rsidP="00FC1A9F">
      <w:pPr>
        <w:rPr>
          <w:lang w:eastAsia="zh-CN"/>
        </w:rPr>
      </w:pPr>
      <w:r w:rsidRPr="00FC1A9F">
        <w:rPr>
          <w:rFonts w:hint="eastAsia"/>
          <w:lang w:eastAsia="zh-CN"/>
        </w:rPr>
        <w:t>而将</w:t>
      </w:r>
      <w:r w:rsidRPr="00FC1A9F">
        <w:rPr>
          <w:rFonts w:hint="eastAsia"/>
          <w:lang w:eastAsia="zh-CN"/>
        </w:rPr>
        <w:t>f</w:t>
      </w:r>
      <w:r w:rsidRPr="00FC1A9F">
        <w:rPr>
          <w:lang w:eastAsia="zh-CN"/>
        </w:rPr>
        <w:t>ront</w:t>
      </w:r>
      <w:r w:rsidRPr="00FC1A9F">
        <w:rPr>
          <w:rFonts w:hint="eastAsia"/>
          <w:lang w:eastAsia="zh-CN"/>
        </w:rPr>
        <w:t>到</w:t>
      </w:r>
      <w:r w:rsidRPr="00FC1A9F">
        <w:rPr>
          <w:rFonts w:hint="eastAsia"/>
          <w:lang w:eastAsia="zh-CN"/>
        </w:rPr>
        <w:t>r</w:t>
      </w:r>
      <w:r w:rsidRPr="00FC1A9F">
        <w:rPr>
          <w:lang w:eastAsia="zh-CN"/>
        </w:rPr>
        <w:t>ear</w:t>
      </w:r>
      <w:r w:rsidRPr="00FC1A9F">
        <w:rPr>
          <w:rFonts w:hint="eastAsia"/>
          <w:lang w:eastAsia="zh-CN"/>
        </w:rPr>
        <w:t>的元素一一映射到新申请的连续空间最靠前的</w:t>
      </w:r>
      <w:r w:rsidRPr="00FC1A9F">
        <w:rPr>
          <w:rFonts w:hint="eastAsia"/>
          <w:lang w:eastAsia="zh-CN"/>
        </w:rPr>
        <w:t>S</w:t>
      </w:r>
      <w:r w:rsidRPr="00FC1A9F">
        <w:rPr>
          <w:rFonts w:hint="eastAsia"/>
          <w:lang w:eastAsia="zh-CN"/>
        </w:rPr>
        <w:t>（队列的大小）个位置上。而后更新</w:t>
      </w:r>
      <w:r w:rsidRPr="00FC1A9F">
        <w:rPr>
          <w:rFonts w:hint="eastAsia"/>
          <w:lang w:eastAsia="zh-CN"/>
        </w:rPr>
        <w:t>f</w:t>
      </w:r>
      <w:r w:rsidRPr="00FC1A9F">
        <w:rPr>
          <w:lang w:eastAsia="zh-CN"/>
        </w:rPr>
        <w:t>ront</w:t>
      </w:r>
      <w:r w:rsidRPr="00FC1A9F">
        <w:rPr>
          <w:rFonts w:hint="eastAsia"/>
          <w:lang w:eastAsia="zh-CN"/>
        </w:rPr>
        <w:t>，</w:t>
      </w:r>
      <w:r w:rsidRPr="00FC1A9F">
        <w:rPr>
          <w:rFonts w:hint="eastAsia"/>
          <w:lang w:eastAsia="zh-CN"/>
        </w:rPr>
        <w:t>r</w:t>
      </w:r>
      <w:r w:rsidRPr="00FC1A9F">
        <w:rPr>
          <w:lang w:eastAsia="zh-CN"/>
        </w:rPr>
        <w:t>ear</w:t>
      </w:r>
      <w:r w:rsidRPr="00FC1A9F">
        <w:rPr>
          <w:rFonts w:hint="eastAsia"/>
          <w:lang w:eastAsia="zh-CN"/>
        </w:rPr>
        <w:t>以及</w:t>
      </w:r>
      <w:r w:rsidRPr="00FC1A9F">
        <w:rPr>
          <w:rFonts w:hint="eastAsia"/>
          <w:lang w:eastAsia="zh-CN"/>
        </w:rPr>
        <w:t>M</w:t>
      </w:r>
      <w:r w:rsidRPr="00FC1A9F">
        <w:rPr>
          <w:lang w:eastAsia="zh-CN"/>
        </w:rPr>
        <w:t>AXS</w:t>
      </w:r>
      <w:r w:rsidRPr="00FC1A9F">
        <w:rPr>
          <w:rFonts w:hint="eastAsia"/>
          <w:lang w:eastAsia="zh-CN"/>
        </w:rPr>
        <w:t>的值，删除原先申请的空间。</w:t>
      </w:r>
    </w:p>
    <w:p w14:paraId="7AC6853B" w14:textId="77777777" w:rsidR="00FC1A9F" w:rsidRPr="00FC1A9F" w:rsidRDefault="00FC1A9F" w:rsidP="00FC1A9F">
      <w:pPr>
        <w:rPr>
          <w:lang w:eastAsia="zh-CN"/>
        </w:rPr>
      </w:pPr>
      <w:r w:rsidRPr="00FC1A9F">
        <w:rPr>
          <w:rFonts w:hint="eastAsia"/>
          <w:lang w:eastAsia="zh-CN"/>
        </w:rPr>
        <w:t>此时，“真满”的队列就被转化成了“未满”的队列，可以按照向“未满”队列中加入元素的方法（第一段）对其进行操作。</w:t>
      </w:r>
    </w:p>
    <w:p w14:paraId="0801B19A" w14:textId="7DFA30DD" w:rsidR="00A8652E" w:rsidRPr="00FC1A9F" w:rsidRDefault="00A8652E" w:rsidP="00954B54">
      <w:pPr>
        <w:rPr>
          <w:lang w:eastAsia="zh-CN"/>
        </w:rPr>
      </w:pPr>
    </w:p>
    <w:p w14:paraId="44070F07" w14:textId="77777777" w:rsidR="00A8652E" w:rsidRDefault="00A8652E" w:rsidP="00954B54">
      <w:pPr>
        <w:rPr>
          <w:lang w:eastAsia="zh-CN"/>
        </w:rPr>
      </w:pPr>
    </w:p>
    <w:p w14:paraId="5DD84E37" w14:textId="77777777" w:rsidR="00A8652E" w:rsidRDefault="00A8652E" w:rsidP="00954B54">
      <w:pPr>
        <w:rPr>
          <w:lang w:eastAsia="zh-CN"/>
        </w:rPr>
      </w:pPr>
    </w:p>
    <w:p w14:paraId="4D2C7096" w14:textId="77777777" w:rsidR="00A8652E" w:rsidRPr="00954B54" w:rsidRDefault="00A8652E" w:rsidP="00FC1A9F">
      <w:pPr>
        <w:ind w:firstLineChars="0" w:firstLine="0"/>
        <w:rPr>
          <w:lang w:eastAsia="zh-CN"/>
        </w:rPr>
      </w:pPr>
    </w:p>
    <w:p w14:paraId="3CE80B4D" w14:textId="77777777" w:rsidR="00AD5E2E" w:rsidRDefault="00AD5E2E" w:rsidP="00A8652E">
      <w:pPr>
        <w:pStyle w:val="3"/>
        <w:spacing w:before="120"/>
      </w:pPr>
      <w:bookmarkStart w:id="14" w:name="_Toc60058456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插入功能核心代码</w:t>
      </w:r>
      <w:bookmarkEnd w:id="14"/>
    </w:p>
    <w:p w14:paraId="76E70013" w14:textId="77777777" w:rsidR="00FC1A9F" w:rsidRDefault="00AD5E2E" w:rsidP="00FC1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FC1A9F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template</w:t>
      </w:r>
      <w:r w:rsidR="00FC1A9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FC1A9F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 w:rsidR="00FC1A9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FC1A9F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FC1A9F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</w:p>
    <w:p w14:paraId="16FAC7F3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Queue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&gt;::push(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2DD5703F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703FF8DA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如果队列已满，更新申请的空间</w:t>
      </w:r>
    </w:p>
    <w:p w14:paraId="613AA679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(S == MAXS)</w:t>
      </w:r>
    </w:p>
    <w:p w14:paraId="221163B9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{</w:t>
      </w:r>
    </w:p>
    <w:p w14:paraId="102B7C0A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记录旧位置</w:t>
      </w:r>
    </w:p>
    <w:p w14:paraId="6F423836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oldE = e;</w:t>
      </w:r>
    </w:p>
    <w:p w14:paraId="5A7372BE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申请新空间</w:t>
      </w:r>
    </w:p>
    <w:p w14:paraId="1A05B812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e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(nothrow)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[MAXS *= 2];</w:t>
      </w:r>
    </w:p>
    <w:p w14:paraId="6873443B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(!e)exit(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OVERFLOW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90D8665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将旧储存的值转移到新位置</w:t>
      </w:r>
    </w:p>
    <w:p w14:paraId="06E986F1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S; ++i)e[i] = oldE[(i + _front) % S];</w:t>
      </w:r>
    </w:p>
    <w:p w14:paraId="47EA9282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更新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_front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_rear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的值</w:t>
      </w:r>
    </w:p>
    <w:p w14:paraId="0D035F98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_front = 0, _rear = S;</w:t>
      </w:r>
    </w:p>
    <w:p w14:paraId="5576FFF1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删除旧位置</w:t>
      </w:r>
    </w:p>
    <w:p w14:paraId="5145A375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[]oldE;</w:t>
      </w:r>
    </w:p>
    <w:p w14:paraId="779C9059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4C5AA629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加入新元素</w:t>
      </w:r>
    </w:p>
    <w:p w14:paraId="4CA5483D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e[_rear]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ele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BD121BA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更新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_rear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的值</w:t>
      </w:r>
    </w:p>
    <w:p w14:paraId="2107C70C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_rear = (_rear + 1) % MAXS;</w:t>
      </w:r>
    </w:p>
    <w:p w14:paraId="426BCF2E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更新大小</w:t>
      </w:r>
    </w:p>
    <w:p w14:paraId="3CF7FDEA" w14:textId="77777777" w:rsidR="00FC1A9F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++S;</w:t>
      </w:r>
    </w:p>
    <w:p w14:paraId="42A95957" w14:textId="10D4CA8F" w:rsidR="00AD5E2E" w:rsidRDefault="00FC1A9F" w:rsidP="00136C03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0EF0269B" w14:textId="2E05AFF2" w:rsidR="00FC1A9F" w:rsidRDefault="00FC1A9F" w:rsidP="00FC1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</w:p>
    <w:p w14:paraId="2B3BB420" w14:textId="2C7A07F8" w:rsidR="00FC1A9F" w:rsidRDefault="00FC1A9F" w:rsidP="00FC1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19"/>
          <w:szCs w:val="19"/>
          <w:lang w:eastAsia="zh-CN" w:bidi="ar-SA"/>
        </w:rPr>
      </w:pPr>
    </w:p>
    <w:p w14:paraId="60906E7D" w14:textId="77777777" w:rsidR="00FC1A9F" w:rsidRDefault="00FC1A9F" w:rsidP="00FC1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75D54315" w14:textId="77777777" w:rsidR="00AD5E2E" w:rsidRPr="00AD5E2E" w:rsidRDefault="00AD5E2E" w:rsidP="00AD5E2E">
      <w:pPr>
        <w:rPr>
          <w:lang w:eastAsia="zh-CN"/>
        </w:rPr>
      </w:pPr>
    </w:p>
    <w:p w14:paraId="117B6CBA" w14:textId="77777777" w:rsidR="00AD5E2E" w:rsidRDefault="00AD5E2E" w:rsidP="00A8652E">
      <w:pPr>
        <w:pStyle w:val="3"/>
        <w:spacing w:before="120"/>
      </w:pPr>
      <w:bookmarkStart w:id="15" w:name="_Toc60058457"/>
      <w:r>
        <w:rPr>
          <w:rFonts w:hint="eastAsia"/>
        </w:rPr>
        <w:t xml:space="preserve">3.1.3 </w:t>
      </w:r>
      <w:r>
        <w:rPr>
          <w:rFonts w:hint="eastAsia"/>
        </w:rPr>
        <w:t>插入功能截屏示例</w:t>
      </w:r>
      <w:bookmarkEnd w:id="15"/>
    </w:p>
    <w:p w14:paraId="4706C4DB" w14:textId="2BD02525" w:rsidR="00954B54" w:rsidRDefault="00954B54" w:rsidP="00954B54">
      <w:pPr>
        <w:rPr>
          <w:lang w:eastAsia="zh-CN"/>
        </w:rPr>
      </w:pPr>
    </w:p>
    <w:p w14:paraId="69BAE29E" w14:textId="63C4D5C7" w:rsidR="00954B54" w:rsidRPr="00954B54" w:rsidRDefault="00136C03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E69E37E" wp14:editId="3D998F48">
            <wp:extent cx="4206240" cy="1595095"/>
            <wp:effectExtent l="0" t="0" r="381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116" cy="160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B82A" w14:textId="77777777" w:rsidR="0075165E" w:rsidRDefault="0075165E" w:rsidP="008F78B2">
      <w:pPr>
        <w:pStyle w:val="2"/>
        <w:spacing w:before="120"/>
      </w:pPr>
      <w:bookmarkStart w:id="16" w:name="_Toc60058458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删除功能的实现</w:t>
      </w:r>
      <w:bookmarkEnd w:id="16"/>
    </w:p>
    <w:p w14:paraId="016A0B43" w14:textId="77777777" w:rsidR="00954B54" w:rsidRDefault="00954B54" w:rsidP="00A8652E">
      <w:pPr>
        <w:pStyle w:val="3"/>
        <w:spacing w:before="120"/>
      </w:pPr>
      <w:bookmarkStart w:id="17" w:name="_Toc60058459"/>
      <w:r>
        <w:rPr>
          <w:rFonts w:hint="eastAsia"/>
        </w:rPr>
        <w:t xml:space="preserve">3.2.1 </w:t>
      </w:r>
      <w:r>
        <w:rPr>
          <w:rFonts w:hint="eastAsia"/>
        </w:rPr>
        <w:t>删除功能流程图</w:t>
      </w:r>
      <w:bookmarkEnd w:id="17"/>
    </w:p>
    <w:p w14:paraId="5C3EC14F" w14:textId="40772A80" w:rsidR="00960CC1" w:rsidRDefault="00136C03" w:rsidP="00960CC1">
      <w:pPr>
        <w:rPr>
          <w:lang w:eastAsia="zh-C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36A63FA0" wp14:editId="6B7B4BEE">
                <wp:extent cx="5486400" cy="6819900"/>
                <wp:effectExtent l="0" t="0" r="0" b="1905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矩形: 圆角 37"/>
                        <wps:cNvSpPr/>
                        <wps:spPr>
                          <a:xfrm>
                            <a:off x="2286000" y="0"/>
                            <a:ext cx="92964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CDD76" w14:textId="3DF69812" w:rsidR="00136C03" w:rsidRDefault="00136C03" w:rsidP="00FC0730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菱形 39"/>
                        <wps:cNvSpPr/>
                        <wps:spPr>
                          <a:xfrm>
                            <a:off x="1752600" y="1341120"/>
                            <a:ext cx="2049780" cy="11277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A5CC43" w14:textId="7AA0BA12" w:rsidR="00136C03" w:rsidRDefault="00136C03" w:rsidP="00FC0730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队列为空？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42900" y="2682240"/>
                            <a:ext cx="132588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2DF3D" w14:textId="28B25455" w:rsidR="00136C03" w:rsidRDefault="00136C03" w:rsidP="00FC0730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报错，结束程序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103120" y="3276600"/>
                            <a:ext cx="137922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5375D" w14:textId="73446A22" w:rsidR="00136C03" w:rsidRDefault="00136C03" w:rsidP="00FC0730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记录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_f</w:t>
                              </w:r>
                              <w:r>
                                <w:rPr>
                                  <w:lang w:eastAsia="zh-CN"/>
                                </w:rPr>
                                <w:t>ront</w:t>
                              </w:r>
                              <w:r>
                                <w:rPr>
                                  <w:lang w:eastAsia="zh-CN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828800" y="4251960"/>
                            <a:ext cx="1927860" cy="518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AF3B66" w14:textId="741CDDC0" w:rsidR="00136C03" w:rsidRDefault="00136C03" w:rsidP="00FC0730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>_front = (_front + 1) % MAXS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2186940" y="5257800"/>
                            <a:ext cx="1242060" cy="579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108339" w14:textId="0C189348" w:rsidR="00136C03" w:rsidRDefault="00136C03" w:rsidP="00FC0730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返回</w:t>
                              </w:r>
                              <w:r>
                                <w:rPr>
                                  <w:lang w:eastAsia="zh-CN"/>
                                </w:rPr>
                                <w:t>记录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: 圆角 44"/>
                        <wps:cNvSpPr/>
                        <wps:spPr>
                          <a:xfrm>
                            <a:off x="2324100" y="6316980"/>
                            <a:ext cx="96012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06642" w14:textId="365A7B8C" w:rsidR="00136C03" w:rsidRDefault="00136C03" w:rsidP="00FC0730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37" idx="2"/>
                          <a:endCxn id="39" idx="0"/>
                        </wps:cNvCnPr>
                        <wps:spPr>
                          <a:xfrm>
                            <a:off x="2750820" y="495300"/>
                            <a:ext cx="26670" cy="845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39" idx="2"/>
                          <a:endCxn id="41" idx="0"/>
                        </wps:cNvCnPr>
                        <wps:spPr>
                          <a:xfrm>
                            <a:off x="2777490" y="2468880"/>
                            <a:ext cx="15240" cy="80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41" idx="2"/>
                          <a:endCxn id="42" idx="0"/>
                        </wps:cNvCnPr>
                        <wps:spPr>
                          <a:xfrm>
                            <a:off x="2792730" y="3771900"/>
                            <a:ext cx="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42" idx="2"/>
                          <a:endCxn id="43" idx="0"/>
                        </wps:cNvCnPr>
                        <wps:spPr>
                          <a:xfrm>
                            <a:off x="2792730" y="4770120"/>
                            <a:ext cx="15240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43" idx="2"/>
                          <a:endCxn id="44" idx="0"/>
                        </wps:cNvCnPr>
                        <wps:spPr>
                          <a:xfrm flipH="1">
                            <a:off x="2804160" y="5836920"/>
                            <a:ext cx="381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连接符: 肘形 50"/>
                        <wps:cNvCnPr>
                          <a:endCxn id="40" idx="0"/>
                        </wps:cNvCnPr>
                        <wps:spPr>
                          <a:xfrm rot="5400000">
                            <a:off x="986791" y="1946910"/>
                            <a:ext cx="754379" cy="7162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A63FA0" id="画布 36" o:spid="_x0000_s1026" editas="canvas" style="width:6in;height:537pt;mso-position-horizontal-relative:char;mso-position-vertical-relative:line" coordsize="54864,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8199;visibility:visible;mso-wrap-style:square" filled="t">
                  <v:fill o:detectmouseclick="t"/>
                  <v:path o:connecttype="none"/>
                </v:shape>
                <v:roundrect id="矩形: 圆角 37" o:spid="_x0000_s1028" style="position:absolute;left:22860;width:9296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" fillcolor="white [3201]" strokecolor="#f79646 [3209]" strokeweight="2pt">
                  <v:textbox>
                    <w:txbxContent>
                      <w:p w14:paraId="571CDD76" w14:textId="3DF69812" w:rsidR="00136C03" w:rsidRDefault="00136C03" w:rsidP="00FC0730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9" o:spid="_x0000_s1029" type="#_x0000_t4" style="position:absolute;left:17526;top:13411;width:20497;height:11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" fillcolor="white [3201]" strokecolor="#f79646 [3209]" strokeweight="2pt">
                  <v:textbox>
                    <w:txbxContent>
                      <w:p w14:paraId="01A5CC43" w14:textId="7AA0BA12" w:rsidR="00136C03" w:rsidRDefault="00136C03" w:rsidP="00FC0730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队列为空？</w:t>
                        </w:r>
                      </w:p>
                    </w:txbxContent>
                  </v:textbox>
                </v:shape>
                <v:rect id="矩形 40" o:spid="_x0000_s1030" style="position:absolute;left:3429;top:26822;width:13258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" fillcolor="white [3201]" strokecolor="#f79646 [3209]" strokeweight="2pt">
                  <v:textbox>
                    <w:txbxContent>
                      <w:p w14:paraId="2E62DF3D" w14:textId="28B25455" w:rsidR="00136C03" w:rsidRDefault="00136C03" w:rsidP="00FC0730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报错，结束程序</w:t>
                        </w:r>
                      </w:p>
                    </w:txbxContent>
                  </v:textbox>
                </v:rect>
                <v:rect id="矩形 41" o:spid="_x0000_s1031" style="position:absolute;left:21031;top:32766;width:1379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" fillcolor="white [3201]" strokecolor="#f79646 [3209]" strokeweight="2pt">
                  <v:textbox>
                    <w:txbxContent>
                      <w:p w14:paraId="3945375D" w14:textId="73446A22" w:rsidR="00136C03" w:rsidRDefault="00136C03" w:rsidP="00FC0730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记录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_f</w:t>
                        </w:r>
                        <w:r>
                          <w:rPr>
                            <w:lang w:eastAsia="zh-CN"/>
                          </w:rPr>
                          <w:t>ront</w:t>
                        </w:r>
                        <w:r>
                          <w:rPr>
                            <w:lang w:eastAsia="zh-CN"/>
                          </w:rPr>
                          <w:t>的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值</w:t>
                        </w:r>
                      </w:p>
                    </w:txbxContent>
                  </v:textbox>
                </v:rect>
                <v:rect id="矩形 42" o:spid="_x0000_s1032" style="position:absolute;left:18288;top:42519;width:19278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" fillcolor="white [3201]" strokecolor="#f79646 [3209]" strokeweight="2pt">
                  <v:textbox>
                    <w:txbxContent>
                      <w:p w14:paraId="18AF3B66" w14:textId="741CDDC0" w:rsidR="00136C03" w:rsidRDefault="00136C03" w:rsidP="00FC0730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>_front = (_front + 1) % MAXS</w:t>
                        </w:r>
                      </w:p>
                    </w:txbxContent>
                  </v:textbox>
                </v:rect>
                <v:rect id="矩形 43" o:spid="_x0000_s1033" style="position:absolute;left:21869;top:52578;width:1242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" fillcolor="white [3201]" strokecolor="#f79646 [3209]" strokeweight="2pt">
                  <v:textbox>
                    <w:txbxContent>
                      <w:p w14:paraId="25108339" w14:textId="0C189348" w:rsidR="00136C03" w:rsidRDefault="00136C03" w:rsidP="00FC0730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返回</w:t>
                        </w:r>
                        <w:r>
                          <w:rPr>
                            <w:lang w:eastAsia="zh-CN"/>
                          </w:rPr>
                          <w:t>记录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的值</w:t>
                        </w:r>
                      </w:p>
                    </w:txbxContent>
                  </v:textbox>
                </v:rect>
                <v:roundrect id="矩形: 圆角 44" o:spid="_x0000_s1034" style="position:absolute;left:23241;top:63169;width:9601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" fillcolor="white [3201]" strokecolor="#f79646 [3209]" strokeweight="2pt">
                  <v:textbox>
                    <w:txbxContent>
                      <w:p w14:paraId="7A806642" w14:textId="365A7B8C" w:rsidR="00136C03" w:rsidRDefault="00136C03" w:rsidP="00FC0730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5" o:spid="_x0000_s1035" type="#_x0000_t32" style="position:absolute;left:27508;top:4953;width:266;height:8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" strokecolor="#4579b8 [3044]">
                  <v:stroke endarrow="block"/>
                </v:shape>
                <v:shape id="直接箭头连接符 46" o:spid="_x0000_s1036" type="#_x0000_t32" style="position:absolute;left:27774;top:24688;width:153;height:8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" strokecolor="#4579b8 [3044]">
                  <v:stroke endarrow="block"/>
                </v:shape>
                <v:shape id="直接箭头连接符 47" o:spid="_x0000_s1037" type="#_x0000_t32" style="position:absolute;left:27927;top:37719;width:0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WU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/gheX8IPkLMnAAAA//8DAFBLAQItABQABgAIAAAAIQDb4fbL7gAAAIUBAAATAAAAAAAAAAAA&#10;AAAAAAAAAABbQ29udGVudF9UeXBlc10ueG1sUEsBAi0AFAAGAAgAAAAhAFr0LFu/AAAAFQEAAAsA&#10;AAAAAAAAAAAAAAAAHwEAAF9yZWxzLy5yZWxzUEsBAi0AFAAGAAgAAAAhAESTNZTEAAAA2wAAAA8A&#10;AAAAAAAAAAAAAAAABwIAAGRycy9kb3ducmV2LnhtbFBLBQYAAAAAAwADALcAAAD4AgAAAAA=&#10;" strokecolor="#4579b8 [3044]">
                  <v:stroke endarrow="block"/>
                </v:shape>
                <v:shape id="直接箭头连接符 48" o:spid="_x0000_s1038" type="#_x0000_t32" style="position:absolute;left:27927;top:47701;width:152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直接箭头连接符 49" o:spid="_x0000_s1039" type="#_x0000_t32" style="position:absolute;left:28041;top:58369;width:38;height:4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0" o:spid="_x0000_s1040" type="#_x0000_t34" style="position:absolute;left:9868;top:19468;width:7544;height:71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1E9881B1" w14:textId="77777777" w:rsidR="00136C03" w:rsidRPr="00960CC1" w:rsidRDefault="00136C03" w:rsidP="00FC0730">
      <w:pPr>
        <w:ind w:firstLineChars="0" w:firstLine="0"/>
        <w:rPr>
          <w:lang w:eastAsia="zh-CN"/>
        </w:rPr>
      </w:pPr>
    </w:p>
    <w:p w14:paraId="6E8AE7D6" w14:textId="77777777" w:rsidR="00954B54" w:rsidRDefault="00954B54" w:rsidP="00A8652E">
      <w:pPr>
        <w:pStyle w:val="3"/>
        <w:spacing w:before="120"/>
      </w:pPr>
      <w:bookmarkStart w:id="18" w:name="_Toc60058460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删除功能核心代码</w:t>
      </w:r>
      <w:bookmarkEnd w:id="18"/>
    </w:p>
    <w:p w14:paraId="45EEB5D1" w14:textId="77777777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template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</w:p>
    <w:p w14:paraId="71C1E4F8" w14:textId="77777777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Queue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 pop()</w:t>
      </w:r>
    </w:p>
    <w:p w14:paraId="3679FA53" w14:textId="77777777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0085224A" w14:textId="77777777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(!S) { printf(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队列为空！无法弹出！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 exit(-1); }</w:t>
      </w:r>
    </w:p>
    <w:p w14:paraId="0E812616" w14:textId="77777777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更新大小</w:t>
      </w:r>
    </w:p>
    <w:p w14:paraId="0B9ECC20" w14:textId="77777777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--S;</w:t>
      </w:r>
    </w:p>
    <w:p w14:paraId="66099418" w14:textId="77777777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记录删除的元素</w:t>
      </w:r>
    </w:p>
    <w:p w14:paraId="18834236" w14:textId="77777777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ele = e[_front];</w:t>
      </w:r>
    </w:p>
    <w:p w14:paraId="7E8FD98B" w14:textId="77777777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更新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_front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的位置</w:t>
      </w:r>
    </w:p>
    <w:p w14:paraId="6F99B815" w14:textId="77777777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_front = (_front + 1) % MAXS;</w:t>
      </w:r>
    </w:p>
    <w:p w14:paraId="7737F0F1" w14:textId="77777777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ele;</w:t>
      </w:r>
    </w:p>
    <w:p w14:paraId="061B21FB" w14:textId="38233C5F" w:rsidR="00B246BC" w:rsidRDefault="00B246BC" w:rsidP="00B246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646A6FE9" w14:textId="77777777" w:rsidR="00B246BC" w:rsidRPr="00587D9B" w:rsidRDefault="00B246BC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1FCD5584" w14:textId="748ECF82" w:rsidR="00587D9B" w:rsidRDefault="00954B54" w:rsidP="00B246BC">
      <w:pPr>
        <w:pStyle w:val="3"/>
        <w:spacing w:before="120"/>
      </w:pPr>
      <w:bookmarkStart w:id="19" w:name="_Toc60058461"/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删除功能截屏示例</w:t>
      </w:r>
      <w:bookmarkEnd w:id="19"/>
    </w:p>
    <w:p w14:paraId="23567C33" w14:textId="547AA3C2" w:rsidR="00587D9B" w:rsidRPr="00587D9B" w:rsidRDefault="00B246BC" w:rsidP="00587D9B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FE92A5B" wp14:editId="2F0ADFF1">
            <wp:extent cx="5646420" cy="4975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82CC" w14:textId="23D5E514" w:rsidR="0075165E" w:rsidRDefault="0075165E" w:rsidP="008F78B2">
      <w:pPr>
        <w:pStyle w:val="2"/>
        <w:spacing w:before="120"/>
      </w:pPr>
      <w:bookmarkStart w:id="20" w:name="_Toc60058462"/>
      <w:r>
        <w:rPr>
          <w:rFonts w:hint="eastAsia"/>
        </w:rPr>
        <w:t xml:space="preserve">3.3 </w:t>
      </w:r>
      <w:r w:rsidR="007309CE">
        <w:rPr>
          <w:rFonts w:hint="eastAsia"/>
        </w:rPr>
        <w:t>其他</w:t>
      </w:r>
      <w:r>
        <w:rPr>
          <w:rFonts w:hint="eastAsia"/>
        </w:rPr>
        <w:t>功能的实现</w:t>
      </w:r>
      <w:bookmarkEnd w:id="20"/>
    </w:p>
    <w:p w14:paraId="482ABAF5" w14:textId="72285F80" w:rsidR="00587D9B" w:rsidRPr="00AC271B" w:rsidRDefault="00587D9B" w:rsidP="00A8652E">
      <w:pPr>
        <w:pStyle w:val="3"/>
        <w:spacing w:before="120"/>
      </w:pPr>
      <w:bookmarkStart w:id="21" w:name="_Toc60058463"/>
      <w:r>
        <w:rPr>
          <w:rFonts w:hint="eastAsia"/>
        </w:rPr>
        <w:t>3.3.</w:t>
      </w:r>
      <w:r w:rsidR="004E559B">
        <w:t>1</w:t>
      </w:r>
      <w:r w:rsidRPr="00AC271B">
        <w:rPr>
          <w:rFonts w:hint="eastAsia"/>
        </w:rPr>
        <w:t xml:space="preserve"> </w:t>
      </w:r>
      <w:r w:rsidR="004E559B" w:rsidRPr="00AC271B">
        <w:rPr>
          <w:rFonts w:hint="eastAsia"/>
        </w:rPr>
        <w:t>判断队列是否为空：</w:t>
      </w:r>
      <w:bookmarkEnd w:id="21"/>
    </w:p>
    <w:p w14:paraId="10F51A7E" w14:textId="1941C353" w:rsidR="004E559B" w:rsidRDefault="004E559B" w:rsidP="004E559B">
      <w:pPr>
        <w:rPr>
          <w:lang w:eastAsia="zh-CN"/>
        </w:rPr>
      </w:pPr>
    </w:p>
    <w:p w14:paraId="0CD566E1" w14:textId="77777777" w:rsidR="004E559B" w:rsidRDefault="004E559B" w:rsidP="004E559B">
      <w:pPr>
        <w:pStyle w:val="afa"/>
        <w:autoSpaceDE w:val="0"/>
        <w:autoSpaceDN w:val="0"/>
        <w:adjustRightInd w:val="0"/>
        <w:spacing w:line="360" w:lineRule="auto"/>
        <w:ind w:left="960" w:firstLineChars="0" w:firstLine="48"/>
        <w:jc w:val="left"/>
        <w:rPr>
          <w:rFonts w:ascii="宋体" w:hAnsi="宋体" w:cs="新宋体"/>
          <w:color w:val="000000" w:themeColor="text1"/>
          <w:szCs w:val="24"/>
          <w:lang w:eastAsia="zh-CN"/>
        </w:rPr>
      </w:pPr>
      <w:r w:rsidRPr="00BE33BE">
        <w:rPr>
          <w:rFonts w:ascii="宋体" w:hAnsi="宋体" w:cs="新宋体" w:hint="eastAsia"/>
          <w:color w:val="000000" w:themeColor="text1"/>
          <w:szCs w:val="24"/>
          <w:lang w:eastAsia="zh-CN"/>
        </w:rPr>
        <w:t>通过队列中储存的S来判断队列是否为空。</w:t>
      </w:r>
    </w:p>
    <w:p w14:paraId="71D88294" w14:textId="77777777" w:rsidR="004E559B" w:rsidRDefault="004E559B" w:rsidP="004E559B">
      <w:pPr>
        <w:pStyle w:val="afa"/>
        <w:autoSpaceDE w:val="0"/>
        <w:autoSpaceDN w:val="0"/>
        <w:adjustRightInd w:val="0"/>
        <w:spacing w:line="360" w:lineRule="auto"/>
        <w:ind w:left="960" w:firstLineChars="0" w:firstLine="48"/>
        <w:jc w:val="left"/>
        <w:rPr>
          <w:rFonts w:ascii="宋体" w:hAnsi="宋体" w:cs="新宋体"/>
          <w:color w:val="000000" w:themeColor="text1"/>
          <w:szCs w:val="24"/>
          <w:lang w:eastAsia="zh-CN"/>
        </w:rPr>
      </w:pPr>
    </w:p>
    <w:p w14:paraId="1A16547D" w14:textId="77777777" w:rsidR="004E559B" w:rsidRPr="00BE33BE" w:rsidRDefault="004E559B" w:rsidP="004E559B">
      <w:pPr>
        <w:pStyle w:val="afa"/>
        <w:autoSpaceDE w:val="0"/>
        <w:autoSpaceDN w:val="0"/>
        <w:adjustRightInd w:val="0"/>
        <w:spacing w:line="360" w:lineRule="auto"/>
        <w:ind w:left="960" w:firstLineChars="0" w:firstLine="48"/>
        <w:jc w:val="left"/>
        <w:rPr>
          <w:rFonts w:ascii="宋体" w:hAnsi="宋体" w:cs="新宋体"/>
          <w:color w:val="000000" w:themeColor="text1"/>
          <w:szCs w:val="24"/>
          <w:lang w:eastAsia="zh-CN"/>
        </w:rPr>
      </w:pPr>
      <w:r>
        <w:rPr>
          <w:rFonts w:ascii="宋体" w:hAnsi="宋体" w:cs="新宋体" w:hint="eastAsia"/>
          <w:color w:val="000000" w:themeColor="text1"/>
          <w:szCs w:val="24"/>
          <w:lang w:eastAsia="zh-CN"/>
        </w:rPr>
        <w:t>代码；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empty(){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!S;}</w:t>
      </w:r>
    </w:p>
    <w:p w14:paraId="0AEEF90F" w14:textId="77777777" w:rsidR="004E559B" w:rsidRPr="004E559B" w:rsidRDefault="004E559B" w:rsidP="004E559B">
      <w:pPr>
        <w:rPr>
          <w:lang w:eastAsia="zh-CN"/>
        </w:rPr>
      </w:pPr>
    </w:p>
    <w:p w14:paraId="79B4D10A" w14:textId="588E4D47" w:rsidR="004E559B" w:rsidRDefault="00587D9B" w:rsidP="004E559B">
      <w:pPr>
        <w:pStyle w:val="3"/>
        <w:spacing w:before="120"/>
      </w:pPr>
      <w:bookmarkStart w:id="22" w:name="_Toc60058464"/>
      <w:r>
        <w:rPr>
          <w:rFonts w:hint="eastAsia"/>
        </w:rPr>
        <w:lastRenderedPageBreak/>
        <w:t>3.3.</w:t>
      </w:r>
      <w:r w:rsidR="00AC271B">
        <w:t>2</w:t>
      </w:r>
      <w:r>
        <w:rPr>
          <w:rFonts w:hint="eastAsia"/>
        </w:rPr>
        <w:t xml:space="preserve"> </w:t>
      </w:r>
      <w:r w:rsidR="00AC271B">
        <w:rPr>
          <w:rFonts w:hint="eastAsia"/>
        </w:rPr>
        <w:t>返回队列大小</w:t>
      </w:r>
      <w:bookmarkEnd w:id="22"/>
    </w:p>
    <w:p w14:paraId="28C46D23" w14:textId="77C9624A" w:rsidR="004E559B" w:rsidRDefault="004E559B" w:rsidP="004E559B">
      <w:pPr>
        <w:rPr>
          <w:noProof/>
          <w:lang w:eastAsia="zh-CN" w:bidi="ar-SA"/>
        </w:rPr>
      </w:pPr>
    </w:p>
    <w:p w14:paraId="25145F69" w14:textId="77777777" w:rsidR="00AC271B" w:rsidRPr="00AC271B" w:rsidRDefault="00AC271B" w:rsidP="00AC271B">
      <w:pPr>
        <w:rPr>
          <w:lang w:eastAsia="zh-CN"/>
        </w:rPr>
      </w:pPr>
      <w:r w:rsidRPr="00AC271B">
        <w:rPr>
          <w:rFonts w:hint="eastAsia"/>
          <w:lang w:eastAsia="zh-CN"/>
        </w:rPr>
        <w:t>返回队列中储存的</w:t>
      </w:r>
      <w:r w:rsidRPr="00AC271B">
        <w:rPr>
          <w:rFonts w:hint="eastAsia"/>
          <w:lang w:eastAsia="zh-CN"/>
        </w:rPr>
        <w:t>S</w:t>
      </w:r>
      <w:r w:rsidRPr="00AC271B">
        <w:rPr>
          <w:rFonts w:hint="eastAsia"/>
          <w:lang w:eastAsia="zh-CN"/>
        </w:rPr>
        <w:t>值。</w:t>
      </w:r>
    </w:p>
    <w:p w14:paraId="03CCA806" w14:textId="650E6C37" w:rsidR="00AC271B" w:rsidRDefault="00AC271B" w:rsidP="004E559B">
      <w:pPr>
        <w:rPr>
          <w:lang w:eastAsia="zh-CN"/>
        </w:rPr>
      </w:pPr>
    </w:p>
    <w:p w14:paraId="755A772F" w14:textId="4F16B20F" w:rsidR="00AC271B" w:rsidRDefault="00AC271B" w:rsidP="004E559B">
      <w:pP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>代码：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size(){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S;}</w:t>
      </w:r>
    </w:p>
    <w:p w14:paraId="34B9B6DA" w14:textId="77777777" w:rsidR="00AC271B" w:rsidRPr="00AC271B" w:rsidRDefault="00AC271B" w:rsidP="004E559B">
      <w:pPr>
        <w:rPr>
          <w:lang w:eastAsia="zh-CN"/>
        </w:rPr>
      </w:pPr>
    </w:p>
    <w:p w14:paraId="129B9EFA" w14:textId="1F92D4D5" w:rsidR="004E559B" w:rsidRDefault="004E559B" w:rsidP="004E559B">
      <w:pPr>
        <w:pStyle w:val="3"/>
        <w:spacing w:before="120"/>
      </w:pPr>
      <w:bookmarkStart w:id="23" w:name="_Toc60058465"/>
      <w:r>
        <w:rPr>
          <w:rFonts w:hint="eastAsia"/>
        </w:rPr>
        <w:t>3.3.</w:t>
      </w:r>
      <w:r w:rsidR="00AC271B">
        <w:rPr>
          <w:rFonts w:hint="eastAsia"/>
        </w:rPr>
        <w:t>3</w:t>
      </w:r>
      <w:r>
        <w:rPr>
          <w:rFonts w:hint="eastAsia"/>
        </w:rPr>
        <w:t xml:space="preserve"> </w:t>
      </w:r>
      <w:r w:rsidR="00AC271B" w:rsidRPr="00AC271B">
        <w:rPr>
          <w:rFonts w:hint="eastAsia"/>
        </w:rPr>
        <w:t>从队头到队尾将队列中的元素依次输出：</w:t>
      </w:r>
      <w:bookmarkEnd w:id="23"/>
    </w:p>
    <w:p w14:paraId="5EFBA82C" w14:textId="776F940C" w:rsidR="00AC271B" w:rsidRDefault="00AC271B" w:rsidP="00AC271B">
      <w:pPr>
        <w:rPr>
          <w:lang w:eastAsia="zh-CN"/>
        </w:rPr>
      </w:pPr>
    </w:p>
    <w:p w14:paraId="370A31E6" w14:textId="77777777" w:rsidR="00AC271B" w:rsidRDefault="00AC271B" w:rsidP="00AC271B">
      <w:pPr>
        <w:rPr>
          <w:lang w:eastAsia="zh-CN"/>
        </w:rPr>
      </w:pPr>
      <w:r>
        <w:rPr>
          <w:rFonts w:hint="eastAsia"/>
          <w:lang w:eastAsia="zh-CN"/>
        </w:rPr>
        <w:t>由于队列的存储结构是顺序表，只是抽象数据类型提供的接口受限，使得无法访问或对队列非首元素进行操作。</w:t>
      </w:r>
    </w:p>
    <w:p w14:paraId="0E8F7810" w14:textId="54F1E692" w:rsidR="00AC271B" w:rsidRDefault="00AC271B" w:rsidP="00AC271B">
      <w:pPr>
        <w:rPr>
          <w:lang w:eastAsia="zh-CN"/>
        </w:rPr>
      </w:pPr>
      <w:r>
        <w:rPr>
          <w:rFonts w:hint="eastAsia"/>
          <w:lang w:eastAsia="zh-CN"/>
        </w:rPr>
        <w:t>但是在该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接口的实现上，可以利用顺序表的性质，在不改变队首元素（将其逐个取出）的基础上，提供一种打印队列全体元素的功能。故只需要从队首开始遍历该顺序表，打印所有遍历到的元素；而当遍历到</w:t>
      </w:r>
      <w:r>
        <w:rPr>
          <w:rFonts w:hint="eastAsia"/>
          <w:lang w:eastAsia="zh-CN"/>
        </w:rPr>
        <w:t>MAXS</w:t>
      </w:r>
      <w:r>
        <w:rPr>
          <w:rFonts w:hint="eastAsia"/>
          <w:lang w:eastAsia="zh-CN"/>
        </w:rPr>
        <w:t>的时候，返回顺序表物理位置的首地址，继续遍历，直到队尾为止。</w:t>
      </w:r>
    </w:p>
    <w:p w14:paraId="5F27619A" w14:textId="04D846BD" w:rsidR="00AC271B" w:rsidRDefault="00AC271B" w:rsidP="00AC271B">
      <w:pPr>
        <w:rPr>
          <w:lang w:eastAsia="zh-CN"/>
        </w:rPr>
      </w:pPr>
    </w:p>
    <w:p w14:paraId="781E6273" w14:textId="4B5418CB" w:rsidR="00AC271B" w:rsidRDefault="00AC271B" w:rsidP="00AC271B">
      <w:pPr>
        <w:rPr>
          <w:lang w:eastAsia="zh-CN"/>
        </w:rPr>
      </w:pPr>
      <w:r>
        <w:rPr>
          <w:rFonts w:hint="eastAsia"/>
          <w:lang w:eastAsia="zh-CN"/>
        </w:rPr>
        <w:t>代码：</w:t>
      </w:r>
    </w:p>
    <w:p w14:paraId="7447FF4E" w14:textId="77777777" w:rsidR="00AC271B" w:rsidRDefault="00AC271B" w:rsidP="00AC271B">
      <w:pPr>
        <w:rPr>
          <w:lang w:eastAsia="zh-CN"/>
        </w:rPr>
      </w:pPr>
    </w:p>
    <w:p w14:paraId="575EDEB9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template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</w:p>
    <w:p w14:paraId="6D93493A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Queue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&gt;::printQueue()</w:t>
      </w:r>
    </w:p>
    <w:p w14:paraId="466D3719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66E78BD4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(!S)</w:t>
      </w:r>
    </w:p>
    <w:p w14:paraId="5BEC245F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{</w:t>
      </w:r>
    </w:p>
    <w:p w14:paraId="0D3C40FC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队列为空！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5B95A94F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78D2A85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1DA4FC99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队列从队头到队尾包含：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5D7B299C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0; i &lt; S; ++i)</w:t>
      </w:r>
    </w:p>
    <w:p w14:paraId="58F83012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{</w:t>
      </w:r>
    </w:p>
    <w:p w14:paraId="4458F9AE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cout &lt;&lt; e[(i + _front) % MAXS]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46F6B91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(!((i + 1) % 20))cout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617E6DF8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4A4DAA32" w14:textId="77777777" w:rsidR="00AC271B" w:rsidRDefault="00AC271B" w:rsidP="00AC271B">
      <w:pPr>
        <w:widowControl w:val="0"/>
        <w:autoSpaceDE w:val="0"/>
        <w:autoSpaceDN w:val="0"/>
        <w:adjustRightInd w:val="0"/>
        <w:snapToGrid/>
        <w:spacing w:line="240" w:lineRule="auto"/>
        <w:ind w:leftChars="200" w:left="480"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cout.put(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'\n'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BACCC5F" w14:textId="2087179C" w:rsidR="00AC271B" w:rsidRDefault="00AC271B" w:rsidP="00AC271B">
      <w:pPr>
        <w:ind w:leftChars="200" w:left="480" w:firstLineChars="0" w:firstLine="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194FA5F3" w14:textId="77777777" w:rsidR="00AC271B" w:rsidRPr="00AC271B" w:rsidRDefault="00AC271B" w:rsidP="00AC271B">
      <w:pPr>
        <w:rPr>
          <w:lang w:eastAsia="zh-CN"/>
        </w:rPr>
      </w:pPr>
    </w:p>
    <w:p w14:paraId="7A057AB1" w14:textId="77777777" w:rsidR="00AC271B" w:rsidRPr="002779D6" w:rsidRDefault="00AC271B" w:rsidP="002779D6">
      <w:pPr>
        <w:rPr>
          <w:lang w:eastAsia="zh-CN"/>
        </w:rPr>
      </w:pPr>
    </w:p>
    <w:p w14:paraId="6352253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24" w:name="_Toc6005846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24"/>
    </w:p>
    <w:p w14:paraId="616B7CC9" w14:textId="42A07559" w:rsidR="004135DF" w:rsidRDefault="004135DF" w:rsidP="004135DF">
      <w:pPr>
        <w:pStyle w:val="2"/>
        <w:spacing w:before="120"/>
      </w:pPr>
      <w:bookmarkStart w:id="25" w:name="_Toc60058467"/>
      <w:r>
        <w:rPr>
          <w:rFonts w:hint="eastAsia"/>
        </w:rPr>
        <w:t xml:space="preserve">4.1 </w:t>
      </w:r>
      <w:r w:rsidR="00AC271B">
        <w:rPr>
          <w:rFonts w:hint="eastAsia"/>
        </w:rPr>
        <w:t>队列</w:t>
      </w:r>
      <w:r>
        <w:rPr>
          <w:rFonts w:hint="eastAsia"/>
        </w:rPr>
        <w:t>测试</w:t>
      </w:r>
      <w:bookmarkEnd w:id="25"/>
    </w:p>
    <w:p w14:paraId="20C2AF4D" w14:textId="77777777" w:rsidR="00AC271B" w:rsidRPr="00AC271B" w:rsidRDefault="00AC271B" w:rsidP="00AC271B">
      <w:pPr>
        <w:rPr>
          <w:lang w:eastAsia="zh-CN"/>
        </w:rPr>
      </w:pPr>
      <w:r>
        <w:rPr>
          <w:rFonts w:hint="eastAsia"/>
          <w:lang w:eastAsia="zh-CN"/>
        </w:rPr>
        <w:t>（</w:t>
      </w:r>
      <w:r w:rsidR="002C53BA">
        <w:rPr>
          <w:rFonts w:hint="eastAsia"/>
          <w:lang w:eastAsia="zh-CN"/>
        </w:rPr>
        <w:t>在测试程序中进行测试）</w:t>
      </w:r>
    </w:p>
    <w:p w14:paraId="4FC5E86A" w14:textId="7BAD0005" w:rsidR="004135DF" w:rsidRDefault="004135DF" w:rsidP="004135DF">
      <w:pPr>
        <w:pStyle w:val="3"/>
        <w:spacing w:before="120"/>
      </w:pPr>
      <w:bookmarkStart w:id="26" w:name="_Toc60058468"/>
      <w:r>
        <w:rPr>
          <w:rFonts w:hint="eastAsia"/>
        </w:rPr>
        <w:t xml:space="preserve">4.1.4 </w:t>
      </w:r>
      <w:r w:rsidR="002C53BA">
        <w:rPr>
          <w:rFonts w:hint="eastAsia"/>
        </w:rPr>
        <w:t>测试集</w:t>
      </w:r>
      <w:r w:rsidR="002C53BA">
        <w:rPr>
          <w:rFonts w:hint="eastAsia"/>
        </w:rPr>
        <w:t>1</w:t>
      </w:r>
      <w:r w:rsidR="002C53BA">
        <w:rPr>
          <w:rFonts w:hint="eastAsia"/>
        </w:rPr>
        <w:t>：</w:t>
      </w:r>
      <w:bookmarkEnd w:id="26"/>
    </w:p>
    <w:p w14:paraId="663AC438" w14:textId="7C58CED4" w:rsidR="003118CA" w:rsidRPr="003118CA" w:rsidRDefault="002C53BA" w:rsidP="003118CA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60395BF" wp14:editId="0294AE9C">
            <wp:extent cx="5646420" cy="497586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80F1" w14:textId="36E6B23C" w:rsidR="004135DF" w:rsidRDefault="004135DF" w:rsidP="004135DF">
      <w:pPr>
        <w:pStyle w:val="3"/>
        <w:spacing w:before="120"/>
      </w:pPr>
      <w:bookmarkStart w:id="27" w:name="_Toc60058469"/>
      <w:r>
        <w:rPr>
          <w:rFonts w:hint="eastAsia"/>
        </w:rPr>
        <w:lastRenderedPageBreak/>
        <w:t xml:space="preserve">4.1.5 </w:t>
      </w:r>
      <w:r w:rsidR="002C53BA">
        <w:rPr>
          <w:rFonts w:hint="eastAsia"/>
        </w:rPr>
        <w:t>测试集</w:t>
      </w:r>
      <w:r w:rsidR="002C53BA">
        <w:rPr>
          <w:rFonts w:hint="eastAsia"/>
        </w:rPr>
        <w:t>2</w:t>
      </w:r>
      <w:r w:rsidR="002C53BA">
        <w:rPr>
          <w:rFonts w:hint="eastAsia"/>
        </w:rPr>
        <w:t>：</w:t>
      </w:r>
      <w:bookmarkEnd w:id="27"/>
    </w:p>
    <w:p w14:paraId="55CB3863" w14:textId="5AE63EC4" w:rsidR="003118CA" w:rsidRPr="003118CA" w:rsidRDefault="002C53BA" w:rsidP="003118CA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4E02C99B" wp14:editId="5BFD286E">
            <wp:extent cx="5730240" cy="43281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1537" w14:textId="1758D57C" w:rsidR="004135DF" w:rsidRDefault="004135DF" w:rsidP="004135DF">
      <w:pPr>
        <w:pStyle w:val="2"/>
        <w:spacing w:before="120"/>
      </w:pPr>
      <w:bookmarkStart w:id="28" w:name="_Toc60058470"/>
      <w:r>
        <w:rPr>
          <w:rFonts w:hint="eastAsia"/>
        </w:rPr>
        <w:t xml:space="preserve">4.2 </w:t>
      </w:r>
      <w:r w:rsidR="002C53BA">
        <w:rPr>
          <w:rFonts w:hint="eastAsia"/>
        </w:rPr>
        <w:t>项目测试</w:t>
      </w:r>
      <w:bookmarkEnd w:id="28"/>
    </w:p>
    <w:p w14:paraId="3F1DC45C" w14:textId="22FE782E" w:rsidR="004135DF" w:rsidRDefault="004135DF" w:rsidP="004135DF">
      <w:pPr>
        <w:pStyle w:val="3"/>
        <w:spacing w:before="120"/>
      </w:pPr>
      <w:bookmarkStart w:id="29" w:name="_Toc60058471"/>
      <w:r>
        <w:rPr>
          <w:rFonts w:hint="eastAsia"/>
        </w:rPr>
        <w:t xml:space="preserve">4.2.1 </w:t>
      </w:r>
      <w:r w:rsidR="002C53BA">
        <w:rPr>
          <w:rFonts w:hint="eastAsia"/>
        </w:rPr>
        <w:t>正常</w:t>
      </w:r>
      <w:r w:rsidR="002C53BA">
        <w:t>测试，</w:t>
      </w:r>
      <w:r w:rsidR="002C53BA">
        <w:t>A</w:t>
      </w:r>
      <w:r w:rsidR="002C53BA">
        <w:t>窗口人多</w:t>
      </w:r>
      <w:bookmarkEnd w:id="29"/>
    </w:p>
    <w:p w14:paraId="56DCEDAF" w14:textId="77777777" w:rsidR="002C53BA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72AD2AA8" w14:textId="784A5648" w:rsidR="002C53BA" w:rsidRDefault="002C53BA" w:rsidP="00FD2CA9">
      <w:pPr>
        <w:rPr>
          <w:lang w:eastAsia="zh-CN"/>
        </w:rPr>
      </w:pPr>
      <w:r w:rsidRPr="002C53BA">
        <w:rPr>
          <w:lang w:eastAsia="zh-CN"/>
        </w:rPr>
        <w:t xml:space="preserve">8 </w:t>
      </w:r>
    </w:p>
    <w:p w14:paraId="69F95F5A" w14:textId="1C11D1DF" w:rsidR="002C53BA" w:rsidRDefault="002C53BA" w:rsidP="00FD2CA9">
      <w:pPr>
        <w:rPr>
          <w:lang w:eastAsia="zh-CN"/>
        </w:rPr>
      </w:pPr>
      <w:r w:rsidRPr="002C53BA">
        <w:rPr>
          <w:lang w:eastAsia="zh-CN"/>
        </w:rPr>
        <w:t>2 1 3 9 4 11 13 15</w:t>
      </w:r>
    </w:p>
    <w:p w14:paraId="08684AC8" w14:textId="77777777" w:rsidR="002C53BA" w:rsidRDefault="008B5D8B" w:rsidP="002C53BA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2C53BA" w:rsidRPr="002C53BA">
        <w:rPr>
          <w:lang w:eastAsia="zh-CN"/>
        </w:rPr>
        <w:t>1 3 2 9 11 4 13 15</w:t>
      </w:r>
    </w:p>
    <w:p w14:paraId="616A90D1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50428F2C" w14:textId="1E4BB664" w:rsidR="008B5D8B" w:rsidRDefault="008B5D8B" w:rsidP="008B5D8B">
      <w:pPr>
        <w:rPr>
          <w:noProof/>
          <w:lang w:eastAsia="zh-CN" w:bidi="ar-SA"/>
        </w:rPr>
      </w:pPr>
    </w:p>
    <w:p w14:paraId="59A0E2A2" w14:textId="290F8EE0" w:rsidR="002C53BA" w:rsidRDefault="002C53BA" w:rsidP="008B5D8B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B558C50" wp14:editId="176222AA">
            <wp:extent cx="4717187" cy="2491740"/>
            <wp:effectExtent l="0" t="0" r="7620" b="381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97" cy="250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EBA2" w14:textId="77777777" w:rsidR="00023075" w:rsidRPr="008B5D8B" w:rsidRDefault="00023075" w:rsidP="008B5D8B">
      <w:pPr>
        <w:rPr>
          <w:lang w:eastAsia="zh-CN"/>
        </w:rPr>
      </w:pPr>
    </w:p>
    <w:p w14:paraId="247B5E62" w14:textId="45CBAA22" w:rsidR="004135DF" w:rsidRDefault="004135DF" w:rsidP="004135DF">
      <w:pPr>
        <w:pStyle w:val="3"/>
        <w:spacing w:before="120"/>
      </w:pPr>
      <w:bookmarkStart w:id="30" w:name="_Toc60058472"/>
      <w:r>
        <w:rPr>
          <w:rFonts w:hint="eastAsia"/>
        </w:rPr>
        <w:t xml:space="preserve">4.2.2 </w:t>
      </w:r>
      <w:r w:rsidR="00023075">
        <w:rPr>
          <w:rFonts w:hint="eastAsia"/>
        </w:rPr>
        <w:t>正常</w:t>
      </w:r>
      <w:r w:rsidR="00023075">
        <w:t>测试，</w:t>
      </w:r>
      <w:r w:rsidR="00023075">
        <w:t>B</w:t>
      </w:r>
      <w:r w:rsidR="00023075">
        <w:t>窗口人多</w:t>
      </w:r>
      <w:bookmarkEnd w:id="30"/>
    </w:p>
    <w:p w14:paraId="41D3BE96" w14:textId="77777777" w:rsidR="00023075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746C2823" w14:textId="77777777" w:rsidR="00023075" w:rsidRDefault="00023075" w:rsidP="00FD2CA9">
      <w:pPr>
        <w:rPr>
          <w:lang w:eastAsia="zh-CN"/>
        </w:rPr>
      </w:pPr>
      <w:r w:rsidRPr="00023075">
        <w:rPr>
          <w:lang w:eastAsia="zh-CN"/>
        </w:rPr>
        <w:t>8</w:t>
      </w:r>
    </w:p>
    <w:p w14:paraId="618A30B2" w14:textId="7A323D72" w:rsidR="00023075" w:rsidRDefault="00023075" w:rsidP="00FD2CA9">
      <w:pPr>
        <w:rPr>
          <w:lang w:eastAsia="zh-CN"/>
        </w:rPr>
      </w:pPr>
      <w:r w:rsidRPr="00023075">
        <w:rPr>
          <w:lang w:eastAsia="zh-CN"/>
        </w:rPr>
        <w:t>2 1 3 9 4 11 12 16</w:t>
      </w:r>
    </w:p>
    <w:p w14:paraId="60EBEAF1" w14:textId="72E8221D" w:rsidR="00FD2CA9" w:rsidRDefault="00FD2CA9" w:rsidP="00023075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023075" w:rsidRPr="00023075">
        <w:rPr>
          <w:lang w:eastAsia="zh-CN"/>
        </w:rPr>
        <w:t xml:space="preserve"> 1 3 2 9 11 4 12 16</w:t>
      </w:r>
    </w:p>
    <w:p w14:paraId="55A11A48" w14:textId="2CB29706" w:rsid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5A5888A9" w14:textId="77777777" w:rsidR="00023075" w:rsidRPr="00FD2CA9" w:rsidRDefault="00023075" w:rsidP="00FD2CA9">
      <w:pPr>
        <w:ind w:firstLine="482"/>
        <w:rPr>
          <w:b/>
          <w:lang w:eastAsia="zh-CN"/>
        </w:rPr>
      </w:pPr>
    </w:p>
    <w:p w14:paraId="207A2A3A" w14:textId="74EC759A" w:rsidR="00FD2CA9" w:rsidRDefault="00023075" w:rsidP="00FD2CA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C63A771" wp14:editId="5030A310">
            <wp:extent cx="4662587" cy="2545080"/>
            <wp:effectExtent l="0" t="0" r="508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34" cy="256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7827" w14:textId="77777777" w:rsidR="00023075" w:rsidRPr="00FD2CA9" w:rsidRDefault="00023075" w:rsidP="00FD2CA9">
      <w:pPr>
        <w:rPr>
          <w:lang w:eastAsia="zh-CN"/>
        </w:rPr>
      </w:pPr>
    </w:p>
    <w:p w14:paraId="09B2C665" w14:textId="372B55E5" w:rsidR="004135DF" w:rsidRDefault="004135DF" w:rsidP="004135DF">
      <w:pPr>
        <w:pStyle w:val="3"/>
        <w:spacing w:before="120"/>
      </w:pPr>
      <w:bookmarkStart w:id="31" w:name="_Toc60058473"/>
      <w:r>
        <w:rPr>
          <w:rFonts w:hint="eastAsia"/>
        </w:rPr>
        <w:lastRenderedPageBreak/>
        <w:t xml:space="preserve">4.2.3 </w:t>
      </w:r>
      <w:r w:rsidR="00023075">
        <w:rPr>
          <w:rFonts w:hint="eastAsia"/>
        </w:rPr>
        <w:t>最小</w:t>
      </w:r>
      <w:r w:rsidR="00023075">
        <w:t>N</w:t>
      </w:r>
      <w:bookmarkEnd w:id="31"/>
    </w:p>
    <w:p w14:paraId="08869CE0" w14:textId="77777777" w:rsidR="00023075" w:rsidRDefault="00B649B3" w:rsidP="00FD2CA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</w:p>
    <w:p w14:paraId="497E1EB2" w14:textId="77777777" w:rsidR="00023075" w:rsidRDefault="00023075" w:rsidP="00FD2CA9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2A71C392" w14:textId="433D2C9C" w:rsidR="00FD2CA9" w:rsidRDefault="00023075" w:rsidP="00023075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</w:p>
    <w:p w14:paraId="69687853" w14:textId="1E32CABE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023075">
        <w:rPr>
          <w:rFonts w:hint="eastAsia"/>
          <w:lang w:eastAsia="zh-CN"/>
        </w:rPr>
        <w:t>6</w:t>
      </w:r>
    </w:p>
    <w:p w14:paraId="67DD0282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24B626D2" w14:textId="2DF6C6D2" w:rsidR="00FD2CA9" w:rsidRDefault="00023075" w:rsidP="00FD2CA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C79902F" wp14:editId="515B130D">
            <wp:extent cx="5252671" cy="2446020"/>
            <wp:effectExtent l="0" t="0" r="571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86" cy="245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2BBF" w14:textId="77777777" w:rsidR="00023075" w:rsidRPr="00FD2CA9" w:rsidRDefault="00023075" w:rsidP="00FD2CA9">
      <w:pPr>
        <w:rPr>
          <w:lang w:eastAsia="zh-CN"/>
        </w:rPr>
      </w:pPr>
    </w:p>
    <w:p w14:paraId="7AFC07D9" w14:textId="77777777" w:rsidR="004135DF" w:rsidRPr="004135DF" w:rsidRDefault="004135DF" w:rsidP="004135DF">
      <w:pPr>
        <w:pStyle w:val="2"/>
        <w:spacing w:before="120"/>
      </w:pPr>
      <w:bookmarkStart w:id="32" w:name="_Toc60058474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32"/>
    </w:p>
    <w:p w14:paraId="31C60D90" w14:textId="6011D7AE" w:rsidR="002779D6" w:rsidRDefault="004135DF" w:rsidP="004135DF">
      <w:pPr>
        <w:pStyle w:val="3"/>
        <w:spacing w:before="120"/>
      </w:pPr>
      <w:bookmarkStart w:id="33" w:name="_Toc60058475"/>
      <w:r>
        <w:rPr>
          <w:rFonts w:hint="eastAsia"/>
        </w:rPr>
        <w:t xml:space="preserve">4.3.1 </w:t>
      </w:r>
      <w:r w:rsidR="00023075">
        <w:rPr>
          <w:rFonts w:hint="eastAsia"/>
        </w:rPr>
        <w:t>乱码与错误输入测试</w:t>
      </w:r>
      <w:bookmarkEnd w:id="33"/>
    </w:p>
    <w:p w14:paraId="16031F5D" w14:textId="42A4C651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</w:p>
    <w:p w14:paraId="4658E8F1" w14:textId="388BA6A8" w:rsidR="00023075" w:rsidRDefault="00023075" w:rsidP="001839FC">
      <w:pPr>
        <w:rPr>
          <w:lang w:eastAsia="zh-CN"/>
        </w:rPr>
      </w:pPr>
      <w:r>
        <w:rPr>
          <w:rFonts w:hint="eastAsia"/>
          <w:lang w:eastAsia="zh-CN"/>
        </w:rPr>
        <w:t>a</w:t>
      </w:r>
    </w:p>
    <w:p w14:paraId="60853DA4" w14:textId="7FA9A28A" w:rsidR="00023075" w:rsidRDefault="00023075" w:rsidP="001839FC">
      <w:pPr>
        <w:rPr>
          <w:lang w:eastAsia="zh-CN"/>
        </w:rPr>
      </w:pPr>
      <w:r>
        <w:rPr>
          <w:rFonts w:hint="eastAsia"/>
          <w:lang w:eastAsia="zh-CN"/>
        </w:rPr>
        <w:t>哈哈哈</w:t>
      </w:r>
    </w:p>
    <w:p w14:paraId="29CD83B1" w14:textId="16FB510D" w:rsidR="00023075" w:rsidRDefault="00023075" w:rsidP="001839FC">
      <w:pPr>
        <w:rPr>
          <w:lang w:eastAsia="zh-CN"/>
        </w:rPr>
      </w:pPr>
      <w:r>
        <w:rPr>
          <w:rFonts w:hint="eastAsia"/>
          <w:lang w:eastAsia="zh-CN"/>
        </w:rPr>
        <w:t>-1</w:t>
      </w:r>
    </w:p>
    <w:p w14:paraId="10D6E24B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1EB410DE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7CF7E245" w14:textId="09984619" w:rsidR="00590C7D" w:rsidRDefault="00A35D9B" w:rsidP="001839FC">
      <w:pPr>
        <w:ind w:firstLine="482"/>
        <w:rPr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 wp14:anchorId="3A339BA5" wp14:editId="5470E1EE">
            <wp:extent cx="5074920" cy="2560457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388" cy="258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F05E" w14:textId="77777777" w:rsidR="00A35D9B" w:rsidRPr="001839FC" w:rsidRDefault="00A35D9B" w:rsidP="001839FC">
      <w:pPr>
        <w:ind w:firstLine="482"/>
        <w:rPr>
          <w:b/>
          <w:lang w:eastAsia="zh-CN"/>
        </w:rPr>
      </w:pPr>
    </w:p>
    <w:p w14:paraId="4CB07829" w14:textId="13E2B005" w:rsidR="004135DF" w:rsidRDefault="004135DF" w:rsidP="004135DF">
      <w:pPr>
        <w:pStyle w:val="3"/>
        <w:spacing w:before="120"/>
      </w:pPr>
      <w:bookmarkStart w:id="34" w:name="_Toc60058476"/>
      <w:r>
        <w:rPr>
          <w:rFonts w:hint="eastAsia"/>
        </w:rPr>
        <w:t xml:space="preserve">4.3.2 </w:t>
      </w:r>
      <w:r w:rsidR="00A35D9B">
        <w:rPr>
          <w:rFonts w:hint="eastAsia"/>
        </w:rPr>
        <w:t>数据中某一项输入错误</w:t>
      </w:r>
      <w:bookmarkEnd w:id="34"/>
    </w:p>
    <w:p w14:paraId="3C1E29A2" w14:textId="03B71DD1" w:rsidR="00A35D9B" w:rsidRDefault="00B649B3" w:rsidP="001839FC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</w:p>
    <w:p w14:paraId="22FF887C" w14:textId="4023C14F" w:rsidR="00A35D9B" w:rsidRDefault="00A35D9B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7</w:t>
      </w:r>
    </w:p>
    <w:p w14:paraId="2CC28BDD" w14:textId="77777777" w:rsidR="00A35D9B" w:rsidRDefault="00A35D9B" w:rsidP="001839FC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a</w:t>
      </w:r>
    </w:p>
    <w:p w14:paraId="28FEA9EB" w14:textId="3E7C6837" w:rsidR="001839FC" w:rsidRDefault="00A35D9B" w:rsidP="001839FC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</w:t>
      </w:r>
    </w:p>
    <w:p w14:paraId="4CC95ADC" w14:textId="45B6D208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 w:rsidR="00A35D9B">
        <w:rPr>
          <w:rFonts w:hint="eastAsia"/>
          <w:lang w:eastAsia="zh-CN"/>
        </w:rPr>
        <w:t>对错误数据给出提示信息，要求重新输入</w:t>
      </w:r>
    </w:p>
    <w:p w14:paraId="11A464C3" w14:textId="21446C4C" w:rsidR="00A35D9B" w:rsidRDefault="00A35D9B" w:rsidP="001839FC">
      <w:pPr>
        <w:rPr>
          <w:lang w:eastAsia="zh-CN"/>
        </w:rPr>
      </w:pPr>
      <w:r>
        <w:rPr>
          <w:rFonts w:hint="eastAsia"/>
          <w:lang w:eastAsia="zh-CN"/>
        </w:rPr>
        <w:t>输出结果：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</w:p>
    <w:p w14:paraId="63AF967E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1FDDBC1E" w14:textId="3B19D7E4" w:rsidR="00967C27" w:rsidRPr="00A35D9B" w:rsidRDefault="00A35D9B" w:rsidP="00A35D9B">
      <w:pPr>
        <w:ind w:firstLine="482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56FE869A" wp14:editId="10C8D59A">
            <wp:extent cx="5091943" cy="275082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26" cy="276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C27" w:rsidRPr="00A35D9B" w:rsidSect="00FD3194">
      <w:footerReference w:type="default" r:id="rId24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3CBC0" w14:textId="77777777" w:rsidR="00406182" w:rsidRDefault="00406182" w:rsidP="001D0743">
      <w:r>
        <w:separator/>
      </w:r>
    </w:p>
    <w:p w14:paraId="6DCC6F98" w14:textId="77777777" w:rsidR="00406182" w:rsidRDefault="00406182" w:rsidP="001D0743"/>
    <w:p w14:paraId="56E21B52" w14:textId="77777777" w:rsidR="00406182" w:rsidRDefault="00406182" w:rsidP="001D0743"/>
    <w:p w14:paraId="3B3EF16E" w14:textId="77777777" w:rsidR="00406182" w:rsidRDefault="00406182" w:rsidP="001D0743"/>
    <w:p w14:paraId="78C0DE3A" w14:textId="77777777" w:rsidR="00406182" w:rsidRDefault="00406182" w:rsidP="001D0743"/>
    <w:p w14:paraId="1A1A4C09" w14:textId="77777777" w:rsidR="00406182" w:rsidRDefault="00406182" w:rsidP="001D0743"/>
  </w:endnote>
  <w:endnote w:type="continuationSeparator" w:id="0">
    <w:p w14:paraId="24EC951C" w14:textId="77777777" w:rsidR="00406182" w:rsidRDefault="00406182" w:rsidP="001D0743">
      <w:r>
        <w:continuationSeparator/>
      </w:r>
    </w:p>
    <w:p w14:paraId="23210B72" w14:textId="77777777" w:rsidR="00406182" w:rsidRDefault="00406182" w:rsidP="001D0743"/>
    <w:p w14:paraId="45C0D7B3" w14:textId="77777777" w:rsidR="00406182" w:rsidRDefault="00406182" w:rsidP="001D0743"/>
    <w:p w14:paraId="121FCC37" w14:textId="77777777" w:rsidR="00406182" w:rsidRDefault="00406182" w:rsidP="001D0743"/>
    <w:p w14:paraId="68EA19D1" w14:textId="77777777" w:rsidR="00406182" w:rsidRDefault="00406182" w:rsidP="001D0743"/>
    <w:p w14:paraId="77ED5DD5" w14:textId="77777777" w:rsidR="00406182" w:rsidRDefault="00406182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3F8B" w14:textId="77777777" w:rsidR="001E785D" w:rsidRPr="00F57004" w:rsidRDefault="001E785D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51369934" w14:textId="77777777" w:rsidR="001E785D" w:rsidRDefault="001E785D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95EB" w14:textId="77777777" w:rsidR="001E785D" w:rsidRPr="009035C9" w:rsidRDefault="001E785D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E9DC" w14:textId="77777777" w:rsidR="001E785D" w:rsidRDefault="001E785D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E48F" w14:textId="77777777" w:rsidR="001E785D" w:rsidRDefault="001E785D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1E3919F5" w14:textId="77777777" w:rsidR="001E785D" w:rsidRDefault="001E785D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FA58D32" w14:textId="77777777" w:rsidR="001E785D" w:rsidRPr="00E0298B" w:rsidRDefault="001E785D" w:rsidP="001D0743">
    <w:pPr>
      <w:pStyle w:val="a4"/>
      <w:ind w:firstLine="360"/>
    </w:pPr>
  </w:p>
  <w:p w14:paraId="5D266BB0" w14:textId="77777777" w:rsidR="001E785D" w:rsidRDefault="001E78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4A9F" w14:textId="77777777" w:rsidR="00406182" w:rsidRDefault="00406182" w:rsidP="001D0743">
      <w:r>
        <w:separator/>
      </w:r>
    </w:p>
    <w:p w14:paraId="04D5B0DF" w14:textId="77777777" w:rsidR="00406182" w:rsidRDefault="00406182" w:rsidP="001D0743"/>
    <w:p w14:paraId="14EF1F46" w14:textId="77777777" w:rsidR="00406182" w:rsidRDefault="00406182" w:rsidP="001D0743"/>
    <w:p w14:paraId="348F861D" w14:textId="77777777" w:rsidR="00406182" w:rsidRDefault="00406182" w:rsidP="001D0743"/>
    <w:p w14:paraId="0118DD88" w14:textId="77777777" w:rsidR="00406182" w:rsidRDefault="00406182" w:rsidP="001D0743"/>
    <w:p w14:paraId="31F75976" w14:textId="77777777" w:rsidR="00406182" w:rsidRDefault="00406182" w:rsidP="001D0743"/>
  </w:footnote>
  <w:footnote w:type="continuationSeparator" w:id="0">
    <w:p w14:paraId="3CC0C146" w14:textId="77777777" w:rsidR="00406182" w:rsidRDefault="00406182" w:rsidP="001D0743">
      <w:r>
        <w:continuationSeparator/>
      </w:r>
    </w:p>
    <w:p w14:paraId="49C3613D" w14:textId="77777777" w:rsidR="00406182" w:rsidRDefault="00406182" w:rsidP="001D0743"/>
    <w:p w14:paraId="67762D96" w14:textId="77777777" w:rsidR="00406182" w:rsidRDefault="00406182" w:rsidP="001D0743"/>
    <w:p w14:paraId="3BBFB7D2" w14:textId="77777777" w:rsidR="00406182" w:rsidRDefault="00406182" w:rsidP="001D0743"/>
    <w:p w14:paraId="44FBD572" w14:textId="77777777" w:rsidR="00406182" w:rsidRDefault="00406182" w:rsidP="001D0743"/>
    <w:p w14:paraId="0C384E4F" w14:textId="77777777" w:rsidR="00406182" w:rsidRDefault="00406182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7076" w14:textId="77777777" w:rsidR="001E785D" w:rsidRDefault="001E785D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C2E8" w14:textId="77777777" w:rsidR="001E785D" w:rsidRPr="009035C9" w:rsidRDefault="001E785D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E5A8" w14:textId="77777777" w:rsidR="001E785D" w:rsidRDefault="001E785D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8262D20"/>
    <w:multiLevelType w:val="hybridMultilevel"/>
    <w:tmpl w:val="1A28DACA"/>
    <w:lvl w:ilvl="0" w:tplc="E2E2A9C2">
      <w:start w:val="1"/>
      <w:numFmt w:val="lowerLetter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327904190">
    <w:abstractNumId w:val="8"/>
  </w:num>
  <w:num w:numId="2" w16cid:durableId="830292850">
    <w:abstractNumId w:val="15"/>
  </w:num>
  <w:num w:numId="3" w16cid:durableId="1379670472">
    <w:abstractNumId w:val="18"/>
  </w:num>
  <w:num w:numId="4" w16cid:durableId="1224176794">
    <w:abstractNumId w:val="13"/>
  </w:num>
  <w:num w:numId="5" w16cid:durableId="1349871266">
    <w:abstractNumId w:val="19"/>
  </w:num>
  <w:num w:numId="6" w16cid:durableId="720787290">
    <w:abstractNumId w:val="1"/>
  </w:num>
  <w:num w:numId="7" w16cid:durableId="805900712">
    <w:abstractNumId w:val="4"/>
  </w:num>
  <w:num w:numId="8" w16cid:durableId="230849714">
    <w:abstractNumId w:val="10"/>
  </w:num>
  <w:num w:numId="9" w16cid:durableId="72509998">
    <w:abstractNumId w:val="17"/>
  </w:num>
  <w:num w:numId="10" w16cid:durableId="2091540793">
    <w:abstractNumId w:val="3"/>
  </w:num>
  <w:num w:numId="11" w16cid:durableId="351105258">
    <w:abstractNumId w:val="6"/>
  </w:num>
  <w:num w:numId="12" w16cid:durableId="880553035">
    <w:abstractNumId w:val="9"/>
  </w:num>
  <w:num w:numId="13" w16cid:durableId="1188059770">
    <w:abstractNumId w:val="7"/>
  </w:num>
  <w:num w:numId="14" w16cid:durableId="182479393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9825635">
    <w:abstractNumId w:val="7"/>
  </w:num>
  <w:num w:numId="16" w16cid:durableId="280962600">
    <w:abstractNumId w:val="7"/>
  </w:num>
  <w:num w:numId="17" w16cid:durableId="13585039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41230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0003983">
    <w:abstractNumId w:val="5"/>
  </w:num>
  <w:num w:numId="20" w16cid:durableId="1067875624">
    <w:abstractNumId w:val="11"/>
  </w:num>
  <w:num w:numId="21" w16cid:durableId="1534340667">
    <w:abstractNumId w:val="2"/>
  </w:num>
  <w:num w:numId="22" w16cid:durableId="1424498037">
    <w:abstractNumId w:val="0"/>
  </w:num>
  <w:num w:numId="23" w16cid:durableId="740710865">
    <w:abstractNumId w:val="12"/>
  </w:num>
  <w:num w:numId="24" w16cid:durableId="1268807671">
    <w:abstractNumId w:val="16"/>
  </w:num>
  <w:num w:numId="25" w16cid:durableId="11942269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075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36C03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785D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B7B7E"/>
    <w:rsid w:val="002C1E9C"/>
    <w:rsid w:val="002C2E93"/>
    <w:rsid w:val="002C49DC"/>
    <w:rsid w:val="002C53BA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522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6182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59B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9CE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46D3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35D9B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C271B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46BC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1CD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2207"/>
    <w:rsid w:val="00C35581"/>
    <w:rsid w:val="00C36400"/>
    <w:rsid w:val="00C41BDD"/>
    <w:rsid w:val="00C437E1"/>
    <w:rsid w:val="00C43D5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0730"/>
    <w:rsid w:val="00FC1A9F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521C2"/>
  <w15:docId w15:val="{8037E2A6-791F-420C-A496-043FDBE3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211</TotalTime>
  <Pages>1</Pages>
  <Words>889</Words>
  <Characters>5072</Characters>
  <Application>Microsoft Office Word</Application>
  <DocSecurity>0</DocSecurity>
  <Lines>42</Lines>
  <Paragraphs>11</Paragraphs>
  <ScaleCrop>false</ScaleCrop>
  <Company>中国石油大学</Company>
  <LinksUpToDate>false</LinksUpToDate>
  <CharactersWithSpaces>5950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</cp:lastModifiedBy>
  <cp:revision>10</cp:revision>
  <cp:lastPrinted>2008-07-17T03:36:00Z</cp:lastPrinted>
  <dcterms:created xsi:type="dcterms:W3CDTF">2020-09-23T11:03:00Z</dcterms:created>
  <dcterms:modified xsi:type="dcterms:W3CDTF">2023-01-13T08:10:00Z</dcterms:modified>
</cp:coreProperties>
</file>
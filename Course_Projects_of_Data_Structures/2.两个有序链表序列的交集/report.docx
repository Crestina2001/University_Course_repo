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1410DB" w14:textId="77777777" w:rsidR="00B138A1" w:rsidRPr="001E4DF9" w:rsidRDefault="00B138A1" w:rsidP="001D0743">
      <w:pPr>
        <w:rPr>
          <w:lang w:eastAsia="zh-CN"/>
        </w:rPr>
      </w:pPr>
    </w:p>
    <w:p w14:paraId="0AD788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98E73BF" w14:textId="77777777" w:rsidR="00404CF0" w:rsidRPr="00ED4D76" w:rsidRDefault="00404CF0" w:rsidP="001D0743">
      <w:pPr>
        <w:rPr>
          <w:lang w:eastAsia="zh-CN"/>
        </w:rPr>
      </w:pPr>
    </w:p>
    <w:p w14:paraId="38FB0F60" w14:textId="77777777" w:rsidR="00404CF0" w:rsidRPr="00ED4D76" w:rsidRDefault="00404CF0" w:rsidP="001D0743">
      <w:pPr>
        <w:rPr>
          <w:lang w:eastAsia="zh-CN"/>
        </w:rPr>
      </w:pPr>
    </w:p>
    <w:p w14:paraId="1289971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751BB3" w14:textId="0041D3D4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777CA4">
        <w:rPr>
          <w:rFonts w:ascii="TypeLand 康熙字典體" w:eastAsiaTheme="minorEastAsia" w:hAnsi="TypeLand 康熙字典體" w:hint="eastAsia"/>
          <w:lang w:eastAsia="zh-CN"/>
        </w:rPr>
        <w:t>两个有序链表的交集</w:t>
      </w:r>
    </w:p>
    <w:p w14:paraId="7EB4888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E68F76" w14:textId="77777777" w:rsidR="00AB4DCF" w:rsidRPr="00ED4D76" w:rsidRDefault="00AB4DCF" w:rsidP="001D0743">
      <w:pPr>
        <w:rPr>
          <w:lang w:eastAsia="zh-CN"/>
        </w:rPr>
      </w:pPr>
    </w:p>
    <w:p w14:paraId="1E1A9B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E925" w14:textId="77777777" w:rsidR="00B138A1" w:rsidRPr="00ED4D76" w:rsidRDefault="00B138A1" w:rsidP="001D0743">
      <w:pPr>
        <w:rPr>
          <w:lang w:eastAsia="zh-CN"/>
        </w:rPr>
      </w:pPr>
    </w:p>
    <w:p w14:paraId="38BB3810" w14:textId="77777777" w:rsidR="00B138A1" w:rsidRPr="00ED4D76" w:rsidRDefault="00B138A1" w:rsidP="001D0743">
      <w:pPr>
        <w:rPr>
          <w:lang w:eastAsia="zh-CN"/>
        </w:rPr>
      </w:pPr>
    </w:p>
    <w:p w14:paraId="01628EF7" w14:textId="77777777" w:rsidR="00B138A1" w:rsidRPr="00ED4D76" w:rsidRDefault="00B138A1" w:rsidP="001D0743">
      <w:pPr>
        <w:rPr>
          <w:lang w:eastAsia="zh-CN"/>
        </w:rPr>
      </w:pPr>
    </w:p>
    <w:p w14:paraId="3D134258" w14:textId="77777777" w:rsidR="00B138A1" w:rsidRPr="00ED4D76" w:rsidRDefault="00B138A1" w:rsidP="001D0743">
      <w:pPr>
        <w:rPr>
          <w:lang w:eastAsia="zh-CN"/>
        </w:rPr>
      </w:pPr>
    </w:p>
    <w:p w14:paraId="26E4EEAE" w14:textId="77777777" w:rsidR="006F1CF2" w:rsidRPr="00ED4D76" w:rsidRDefault="006F1CF2" w:rsidP="001D0743">
      <w:pPr>
        <w:rPr>
          <w:lang w:eastAsia="zh-CN"/>
        </w:rPr>
      </w:pPr>
    </w:p>
    <w:p w14:paraId="37A55DCE" w14:textId="77777777" w:rsidR="006F1CF2" w:rsidRPr="00ED4D76" w:rsidRDefault="006F1CF2" w:rsidP="001D0743">
      <w:pPr>
        <w:rPr>
          <w:lang w:eastAsia="zh-CN"/>
        </w:rPr>
      </w:pPr>
    </w:p>
    <w:p w14:paraId="2A15E8AA" w14:textId="77777777" w:rsidR="00B138A1" w:rsidRPr="00B83277" w:rsidRDefault="00B138A1" w:rsidP="001D0743">
      <w:pPr>
        <w:rPr>
          <w:lang w:eastAsia="zh-CN"/>
        </w:rPr>
      </w:pPr>
    </w:p>
    <w:p w14:paraId="258B9993" w14:textId="77777777" w:rsidR="006F1CF2" w:rsidRPr="00ED4D76" w:rsidRDefault="006F1CF2" w:rsidP="001D0743">
      <w:pPr>
        <w:rPr>
          <w:lang w:eastAsia="zh-CN"/>
        </w:rPr>
      </w:pPr>
    </w:p>
    <w:p w14:paraId="778F71BE" w14:textId="77777777" w:rsidR="006F1CF2" w:rsidRPr="00ED4D76" w:rsidRDefault="006F1CF2" w:rsidP="001D0743">
      <w:pPr>
        <w:rPr>
          <w:lang w:eastAsia="zh-CN"/>
        </w:rPr>
      </w:pPr>
    </w:p>
    <w:p w14:paraId="550B81F4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85584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797EE63" w14:textId="77777777" w:rsidR="00056E90" w:rsidRPr="00ED4D76" w:rsidRDefault="00056E90" w:rsidP="001D0743">
      <w:pPr>
        <w:rPr>
          <w:lang w:eastAsia="zh-CN"/>
        </w:rPr>
      </w:pPr>
    </w:p>
    <w:p w14:paraId="7AA122F4" w14:textId="77777777" w:rsidR="00E53577" w:rsidRPr="00ED4D76" w:rsidRDefault="00E53577" w:rsidP="001D0743">
      <w:pPr>
        <w:rPr>
          <w:lang w:eastAsia="zh-CN"/>
        </w:rPr>
      </w:pPr>
    </w:p>
    <w:p w14:paraId="12C6E66D" w14:textId="77777777" w:rsidR="00E53577" w:rsidRPr="00ED4D76" w:rsidRDefault="00E53577" w:rsidP="001D0743">
      <w:pPr>
        <w:rPr>
          <w:lang w:eastAsia="zh-CN"/>
        </w:rPr>
      </w:pPr>
    </w:p>
    <w:p w14:paraId="738299C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45200EA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109EFAC2" w14:textId="40EA9E4D" w:rsidR="000225D7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9940144" w:history="1">
        <w:r w:rsidR="000225D7" w:rsidRPr="00E74163">
          <w:rPr>
            <w:rStyle w:val="aff1"/>
            <w:noProof/>
          </w:rPr>
          <w:t xml:space="preserve">1  </w:t>
        </w:r>
        <w:r w:rsidR="000225D7" w:rsidRPr="00E74163">
          <w:rPr>
            <w:rStyle w:val="aff1"/>
            <w:noProof/>
          </w:rPr>
          <w:t>分析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_Toc59940144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3E06957B" w14:textId="4AB2162C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45" w:history="1">
        <w:r w:rsidR="000225D7" w:rsidRPr="00E74163">
          <w:rPr>
            <w:rStyle w:val="aff1"/>
            <w:noProof/>
          </w:rPr>
          <w:t xml:space="preserve">1.1 </w:t>
        </w:r>
        <w:r w:rsidR="000225D7" w:rsidRPr="00E74163">
          <w:rPr>
            <w:rStyle w:val="aff1"/>
            <w:noProof/>
          </w:rPr>
          <w:t>功能分析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_Toc59940145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1DA16195" w14:textId="24EE294B" w:rsidR="000225D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940146" w:history="1">
        <w:r w:rsidR="000225D7" w:rsidRPr="00E74163">
          <w:rPr>
            <w:rStyle w:val="aff1"/>
            <w:noProof/>
          </w:rPr>
          <w:t xml:space="preserve">2 </w:t>
        </w:r>
        <w:r w:rsidR="000225D7" w:rsidRPr="00E74163">
          <w:rPr>
            <w:rStyle w:val="aff1"/>
            <w:noProof/>
          </w:rPr>
          <w:t>设计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_Toc59940146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5329590F" w14:textId="00AF9BB2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47" w:history="1">
        <w:r w:rsidR="000225D7" w:rsidRPr="00E74163">
          <w:rPr>
            <w:rStyle w:val="aff1"/>
            <w:noProof/>
          </w:rPr>
          <w:t xml:space="preserve">2.1 </w:t>
        </w:r>
        <w:r w:rsidR="000225D7" w:rsidRPr="00E74163">
          <w:rPr>
            <w:rStyle w:val="aff1"/>
            <w:noProof/>
          </w:rPr>
          <w:t>数据结构设计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_Toc59940147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744A7CAC" w14:textId="24B2E3F1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48" w:history="1">
        <w:r w:rsidR="000225D7" w:rsidRPr="00E74163">
          <w:rPr>
            <w:rStyle w:val="aff1"/>
            <w:noProof/>
          </w:rPr>
          <w:t xml:space="preserve">2.2 </w:t>
        </w:r>
        <w:r w:rsidR="000225D7" w:rsidRPr="00E74163">
          <w:rPr>
            <w:rStyle w:val="aff1"/>
            <w:noProof/>
          </w:rPr>
          <w:t>链表结构设计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_Toc59940148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689DC5B9" w14:textId="0E6E85EE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49" w:history="1">
        <w:r w:rsidR="000225D7" w:rsidRPr="00E74163">
          <w:rPr>
            <w:rStyle w:val="aff1"/>
            <w:noProof/>
          </w:rPr>
          <w:t xml:space="preserve">2.3 </w:t>
        </w:r>
        <w:r w:rsidR="000225D7" w:rsidRPr="00E74163">
          <w:rPr>
            <w:rStyle w:val="aff1"/>
            <w:noProof/>
          </w:rPr>
          <w:t>成员与操作设计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_Toc59940149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</w:t>
        </w:r>
        <w:r w:rsidR="000225D7">
          <w:rPr>
            <w:noProof/>
            <w:webHidden/>
          </w:rPr>
          <w:fldChar w:fldCharType="end"/>
        </w:r>
      </w:hyperlink>
    </w:p>
    <w:p w14:paraId="07B73223" w14:textId="7DBE94F4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0" w:history="1">
        <w:r w:rsidR="000225D7" w:rsidRPr="00E74163">
          <w:rPr>
            <w:rStyle w:val="aff1"/>
            <w:noProof/>
          </w:rPr>
          <w:t xml:space="preserve">2.4 </w:t>
        </w:r>
        <w:r w:rsidR="000225D7" w:rsidRPr="00E74163">
          <w:rPr>
            <w:rStyle w:val="aff1"/>
            <w:noProof/>
          </w:rPr>
          <w:t>系统设计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_Toc59940150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2</w:t>
        </w:r>
        <w:r w:rsidR="000225D7">
          <w:rPr>
            <w:noProof/>
            <w:webHidden/>
          </w:rPr>
          <w:fldChar w:fldCharType="end"/>
        </w:r>
      </w:hyperlink>
    </w:p>
    <w:p w14:paraId="1A0B19B8" w14:textId="60476D86" w:rsidR="000225D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940151" w:history="1">
        <w:r w:rsidR="000225D7" w:rsidRPr="00E74163">
          <w:rPr>
            <w:rStyle w:val="aff1"/>
            <w:noProof/>
          </w:rPr>
          <w:t xml:space="preserve">3 </w:t>
        </w:r>
        <w:r w:rsidR="000225D7" w:rsidRPr="00E74163">
          <w:rPr>
            <w:rStyle w:val="aff1"/>
            <w:noProof/>
          </w:rPr>
          <w:t>实现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_Toc59940151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3</w:t>
        </w:r>
        <w:r w:rsidR="000225D7">
          <w:rPr>
            <w:noProof/>
            <w:webHidden/>
          </w:rPr>
          <w:fldChar w:fldCharType="end"/>
        </w:r>
      </w:hyperlink>
    </w:p>
    <w:p w14:paraId="36E679BE" w14:textId="5AEF790C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2" w:history="1">
        <w:r w:rsidR="000225D7" w:rsidRPr="00E74163">
          <w:rPr>
            <w:rStyle w:val="aff1"/>
            <w:noProof/>
          </w:rPr>
          <w:t xml:space="preserve">3.1 </w:t>
        </w:r>
        <w:r w:rsidR="000225D7" w:rsidRPr="00E74163">
          <w:rPr>
            <w:rStyle w:val="aff1"/>
            <w:noProof/>
          </w:rPr>
          <w:t>插入功能的实现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_Toc59940152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3</w:t>
        </w:r>
        <w:r w:rsidR="000225D7">
          <w:rPr>
            <w:noProof/>
            <w:webHidden/>
          </w:rPr>
          <w:fldChar w:fldCharType="end"/>
        </w:r>
      </w:hyperlink>
    </w:p>
    <w:p w14:paraId="42D935F4" w14:textId="0DBA6AE1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3" w:history="1">
        <w:r w:rsidR="000225D7" w:rsidRPr="00E74163">
          <w:rPr>
            <w:rStyle w:val="aff1"/>
            <w:noProof/>
          </w:rPr>
          <w:t xml:space="preserve">3.1.1 </w:t>
        </w:r>
        <w:r w:rsidR="000225D7" w:rsidRPr="00E74163">
          <w:rPr>
            <w:rStyle w:val="aff1"/>
            <w:noProof/>
          </w:rPr>
          <w:t>插入功能流程图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_Toc59940153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3</w:t>
        </w:r>
        <w:r w:rsidR="000225D7">
          <w:rPr>
            <w:noProof/>
            <w:webHidden/>
          </w:rPr>
          <w:fldChar w:fldCharType="end"/>
        </w:r>
      </w:hyperlink>
    </w:p>
    <w:p w14:paraId="21F7B9DE" w14:textId="695A14DE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4" w:history="1">
        <w:r w:rsidR="000225D7" w:rsidRPr="00E74163">
          <w:rPr>
            <w:rStyle w:val="aff1"/>
            <w:noProof/>
          </w:rPr>
          <w:t xml:space="preserve">3.1.2 </w:t>
        </w:r>
        <w:r w:rsidR="000225D7" w:rsidRPr="00E74163">
          <w:rPr>
            <w:rStyle w:val="aff1"/>
            <w:noProof/>
          </w:rPr>
          <w:t>插入功能核心代码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_Toc59940154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4</w:t>
        </w:r>
        <w:r w:rsidR="000225D7">
          <w:rPr>
            <w:noProof/>
            <w:webHidden/>
          </w:rPr>
          <w:fldChar w:fldCharType="end"/>
        </w:r>
      </w:hyperlink>
    </w:p>
    <w:p w14:paraId="37A24687" w14:textId="7B31C773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5" w:history="1">
        <w:r w:rsidR="000225D7" w:rsidRPr="00E74163">
          <w:rPr>
            <w:rStyle w:val="aff1"/>
            <w:noProof/>
          </w:rPr>
          <w:t xml:space="preserve">3.2 </w:t>
        </w:r>
        <w:r w:rsidR="000225D7" w:rsidRPr="00E74163">
          <w:rPr>
            <w:rStyle w:val="aff1"/>
            <w:noProof/>
          </w:rPr>
          <w:t>合并功能的实现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_Toc59940155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5</w:t>
        </w:r>
        <w:r w:rsidR="000225D7">
          <w:rPr>
            <w:noProof/>
            <w:webHidden/>
          </w:rPr>
          <w:fldChar w:fldCharType="end"/>
        </w:r>
      </w:hyperlink>
    </w:p>
    <w:p w14:paraId="67786A74" w14:textId="57AAD6CC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6" w:history="1">
        <w:r w:rsidR="000225D7" w:rsidRPr="00E74163">
          <w:rPr>
            <w:rStyle w:val="aff1"/>
            <w:noProof/>
          </w:rPr>
          <w:t xml:space="preserve">3.2.1 </w:t>
        </w:r>
        <w:r w:rsidR="000225D7" w:rsidRPr="00E74163">
          <w:rPr>
            <w:rStyle w:val="aff1"/>
            <w:noProof/>
          </w:rPr>
          <w:t>合并功能流程图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_Toc59940156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5</w:t>
        </w:r>
        <w:r w:rsidR="000225D7">
          <w:rPr>
            <w:noProof/>
            <w:webHidden/>
          </w:rPr>
          <w:fldChar w:fldCharType="end"/>
        </w:r>
      </w:hyperlink>
    </w:p>
    <w:p w14:paraId="1198D3F0" w14:textId="0793D0F8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7" w:history="1">
        <w:r w:rsidR="000225D7" w:rsidRPr="00E74163">
          <w:rPr>
            <w:rStyle w:val="aff1"/>
            <w:noProof/>
          </w:rPr>
          <w:t xml:space="preserve">3.2.2 </w:t>
        </w:r>
        <w:r w:rsidR="000225D7" w:rsidRPr="00E74163">
          <w:rPr>
            <w:rStyle w:val="aff1"/>
            <w:noProof/>
          </w:rPr>
          <w:t>合并部分核心代码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_Toc59940157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6</w:t>
        </w:r>
        <w:r w:rsidR="000225D7">
          <w:rPr>
            <w:noProof/>
            <w:webHidden/>
          </w:rPr>
          <w:fldChar w:fldCharType="end"/>
        </w:r>
      </w:hyperlink>
    </w:p>
    <w:p w14:paraId="2F0751F7" w14:textId="0F0C5D3E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8" w:history="1">
        <w:r w:rsidR="000225D7" w:rsidRPr="00E74163">
          <w:rPr>
            <w:rStyle w:val="aff1"/>
            <w:noProof/>
          </w:rPr>
          <w:t xml:space="preserve">3.3 </w:t>
        </w:r>
        <w:r w:rsidR="000225D7" w:rsidRPr="00E74163">
          <w:rPr>
            <w:rStyle w:val="aff1"/>
            <w:noProof/>
          </w:rPr>
          <w:t>展示功能的实现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_Toc59940158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7</w:t>
        </w:r>
        <w:r w:rsidR="000225D7">
          <w:rPr>
            <w:noProof/>
            <w:webHidden/>
          </w:rPr>
          <w:fldChar w:fldCharType="end"/>
        </w:r>
      </w:hyperlink>
    </w:p>
    <w:p w14:paraId="46E037EA" w14:textId="7D6643BA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59" w:history="1">
        <w:r w:rsidR="000225D7" w:rsidRPr="00E74163">
          <w:rPr>
            <w:rStyle w:val="aff1"/>
            <w:noProof/>
          </w:rPr>
          <w:t xml:space="preserve">3.3.1 </w:t>
        </w:r>
        <w:r w:rsidR="000225D7" w:rsidRPr="00E74163">
          <w:rPr>
            <w:rStyle w:val="aff1"/>
            <w:noProof/>
          </w:rPr>
          <w:t>展示功能流程图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_Toc59940159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7</w:t>
        </w:r>
        <w:r w:rsidR="000225D7">
          <w:rPr>
            <w:noProof/>
            <w:webHidden/>
          </w:rPr>
          <w:fldChar w:fldCharType="end"/>
        </w:r>
      </w:hyperlink>
    </w:p>
    <w:p w14:paraId="22CDD4EA" w14:textId="06E05A59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0" w:history="1">
        <w:r w:rsidR="000225D7" w:rsidRPr="00E74163">
          <w:rPr>
            <w:rStyle w:val="aff1"/>
            <w:noProof/>
          </w:rPr>
          <w:t xml:space="preserve">3.3.2 </w:t>
        </w:r>
        <w:r w:rsidR="000225D7" w:rsidRPr="00E74163">
          <w:rPr>
            <w:rStyle w:val="aff1"/>
            <w:noProof/>
          </w:rPr>
          <w:t>展示功能核心代码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_Toc59940160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8</w:t>
        </w:r>
        <w:r w:rsidR="000225D7">
          <w:rPr>
            <w:noProof/>
            <w:webHidden/>
          </w:rPr>
          <w:fldChar w:fldCharType="end"/>
        </w:r>
      </w:hyperlink>
    </w:p>
    <w:p w14:paraId="4D6DE4BB" w14:textId="32096D99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1" w:history="1">
        <w:r w:rsidR="000225D7" w:rsidRPr="00E74163">
          <w:rPr>
            <w:rStyle w:val="aff1"/>
            <w:noProof/>
          </w:rPr>
          <w:t xml:space="preserve">3.3.3 </w:t>
        </w:r>
        <w:r w:rsidR="000225D7" w:rsidRPr="00E74163">
          <w:rPr>
            <w:rStyle w:val="aff1"/>
            <w:noProof/>
          </w:rPr>
          <w:t>展示功能截图示例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_Toc59940161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8</w:t>
        </w:r>
        <w:r w:rsidR="000225D7">
          <w:rPr>
            <w:noProof/>
            <w:webHidden/>
          </w:rPr>
          <w:fldChar w:fldCharType="end"/>
        </w:r>
      </w:hyperlink>
    </w:p>
    <w:p w14:paraId="0BECBDF7" w14:textId="47F889D7" w:rsidR="000225D7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9940162" w:history="1">
        <w:r w:rsidR="000225D7" w:rsidRPr="00E74163">
          <w:rPr>
            <w:rStyle w:val="aff1"/>
            <w:noProof/>
          </w:rPr>
          <w:t xml:space="preserve">4 </w:t>
        </w:r>
        <w:r w:rsidR="000225D7" w:rsidRPr="00E74163">
          <w:rPr>
            <w:rStyle w:val="aff1"/>
            <w:noProof/>
          </w:rPr>
          <w:t>测试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_Toc59940162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9</w:t>
        </w:r>
        <w:r w:rsidR="000225D7">
          <w:rPr>
            <w:noProof/>
            <w:webHidden/>
          </w:rPr>
          <w:fldChar w:fldCharType="end"/>
        </w:r>
      </w:hyperlink>
    </w:p>
    <w:p w14:paraId="14407304" w14:textId="1A598D7A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3" w:history="1">
        <w:r w:rsidR="000225D7" w:rsidRPr="00E74163">
          <w:rPr>
            <w:rStyle w:val="aff1"/>
            <w:noProof/>
          </w:rPr>
          <w:t xml:space="preserve">4.1 </w:t>
        </w:r>
        <w:r w:rsidR="000225D7" w:rsidRPr="00E74163">
          <w:rPr>
            <w:rStyle w:val="aff1"/>
            <w:noProof/>
          </w:rPr>
          <w:t>基本测试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_Toc59940163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9</w:t>
        </w:r>
        <w:r w:rsidR="000225D7">
          <w:rPr>
            <w:noProof/>
            <w:webHidden/>
          </w:rPr>
          <w:fldChar w:fldCharType="end"/>
        </w:r>
      </w:hyperlink>
    </w:p>
    <w:p w14:paraId="07892278" w14:textId="03607EBB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4" w:history="1">
        <w:r w:rsidR="000225D7" w:rsidRPr="00E74163">
          <w:rPr>
            <w:rStyle w:val="aff1"/>
            <w:noProof/>
          </w:rPr>
          <w:t xml:space="preserve">4.1.1 </w:t>
        </w:r>
        <w:r w:rsidR="000225D7" w:rsidRPr="00E74163">
          <w:rPr>
            <w:rStyle w:val="aff1"/>
            <w:noProof/>
          </w:rPr>
          <w:t>一般情况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_Toc59940164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9</w:t>
        </w:r>
        <w:r w:rsidR="000225D7">
          <w:rPr>
            <w:noProof/>
            <w:webHidden/>
          </w:rPr>
          <w:fldChar w:fldCharType="end"/>
        </w:r>
      </w:hyperlink>
    </w:p>
    <w:p w14:paraId="32FC0A0B" w14:textId="62A227FD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5" w:history="1">
        <w:r w:rsidR="000225D7" w:rsidRPr="00E74163">
          <w:rPr>
            <w:rStyle w:val="aff1"/>
            <w:noProof/>
          </w:rPr>
          <w:t xml:space="preserve">4.1.2 </w:t>
        </w:r>
        <w:r w:rsidR="000225D7" w:rsidRPr="00E74163">
          <w:rPr>
            <w:rStyle w:val="aff1"/>
            <w:noProof/>
          </w:rPr>
          <w:t>交集为空的情况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_Toc59940165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9</w:t>
        </w:r>
        <w:r w:rsidR="000225D7">
          <w:rPr>
            <w:noProof/>
            <w:webHidden/>
          </w:rPr>
          <w:fldChar w:fldCharType="end"/>
        </w:r>
      </w:hyperlink>
    </w:p>
    <w:p w14:paraId="0A1A2789" w14:textId="741E68A2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6" w:history="1">
        <w:r w:rsidR="000225D7" w:rsidRPr="00E74163">
          <w:rPr>
            <w:rStyle w:val="aff1"/>
            <w:noProof/>
          </w:rPr>
          <w:t xml:space="preserve">4.1.3 </w:t>
        </w:r>
        <w:r w:rsidR="000225D7" w:rsidRPr="00E74163">
          <w:rPr>
            <w:rStyle w:val="aff1"/>
            <w:noProof/>
          </w:rPr>
          <w:t>完全相交的情况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_Toc59940166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10</w:t>
        </w:r>
        <w:r w:rsidR="000225D7">
          <w:rPr>
            <w:noProof/>
            <w:webHidden/>
          </w:rPr>
          <w:fldChar w:fldCharType="end"/>
        </w:r>
      </w:hyperlink>
    </w:p>
    <w:p w14:paraId="286B5696" w14:textId="4F736632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7" w:history="1">
        <w:r w:rsidR="000225D7" w:rsidRPr="00E74163">
          <w:rPr>
            <w:rStyle w:val="aff1"/>
            <w:noProof/>
          </w:rPr>
          <w:t xml:space="preserve">4.1.4 </w:t>
        </w:r>
        <w:r w:rsidR="000225D7" w:rsidRPr="00E74163">
          <w:rPr>
            <w:rStyle w:val="aff1"/>
            <w:noProof/>
          </w:rPr>
          <w:t>其中一个序列完全属于交集的情况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_Toc59940167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10</w:t>
        </w:r>
        <w:r w:rsidR="000225D7">
          <w:rPr>
            <w:noProof/>
            <w:webHidden/>
          </w:rPr>
          <w:fldChar w:fldCharType="end"/>
        </w:r>
      </w:hyperlink>
    </w:p>
    <w:p w14:paraId="38E58B97" w14:textId="3186DFDA" w:rsidR="000225D7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8" w:history="1">
        <w:r w:rsidR="000225D7" w:rsidRPr="00E74163">
          <w:rPr>
            <w:rStyle w:val="aff1"/>
            <w:noProof/>
          </w:rPr>
          <w:t xml:space="preserve">4.1.5 </w:t>
        </w:r>
        <w:r w:rsidR="000225D7" w:rsidRPr="00E74163">
          <w:rPr>
            <w:rStyle w:val="aff1"/>
            <w:noProof/>
          </w:rPr>
          <w:t>其中一个序列为空的情况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_Toc59940168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11</w:t>
        </w:r>
        <w:r w:rsidR="000225D7">
          <w:rPr>
            <w:noProof/>
            <w:webHidden/>
          </w:rPr>
          <w:fldChar w:fldCharType="end"/>
        </w:r>
      </w:hyperlink>
    </w:p>
    <w:p w14:paraId="5928E430" w14:textId="552B008A" w:rsidR="000225D7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9940169" w:history="1">
        <w:r w:rsidR="000225D7" w:rsidRPr="00E74163">
          <w:rPr>
            <w:rStyle w:val="aff1"/>
            <w:noProof/>
          </w:rPr>
          <w:t xml:space="preserve">4.2 </w:t>
        </w:r>
        <w:r w:rsidR="000225D7" w:rsidRPr="00E74163">
          <w:rPr>
            <w:rStyle w:val="aff1"/>
            <w:noProof/>
          </w:rPr>
          <w:t>出错测试</w:t>
        </w:r>
        <w:r w:rsidR="000225D7">
          <w:rPr>
            <w:noProof/>
            <w:webHidden/>
          </w:rPr>
          <w:tab/>
        </w:r>
        <w:r w:rsidR="000225D7">
          <w:rPr>
            <w:noProof/>
            <w:webHidden/>
          </w:rPr>
          <w:fldChar w:fldCharType="begin"/>
        </w:r>
        <w:r w:rsidR="000225D7">
          <w:rPr>
            <w:noProof/>
            <w:webHidden/>
          </w:rPr>
          <w:instrText xml:space="preserve"> PAGEREF _Toc59940169 \h </w:instrText>
        </w:r>
        <w:r w:rsidR="000225D7">
          <w:rPr>
            <w:noProof/>
            <w:webHidden/>
          </w:rPr>
        </w:r>
        <w:r w:rsidR="000225D7">
          <w:rPr>
            <w:noProof/>
            <w:webHidden/>
          </w:rPr>
          <w:fldChar w:fldCharType="separate"/>
        </w:r>
        <w:r w:rsidR="000225D7">
          <w:rPr>
            <w:noProof/>
            <w:webHidden/>
          </w:rPr>
          <w:t>11</w:t>
        </w:r>
        <w:r w:rsidR="000225D7">
          <w:rPr>
            <w:noProof/>
            <w:webHidden/>
          </w:rPr>
          <w:fldChar w:fldCharType="end"/>
        </w:r>
      </w:hyperlink>
    </w:p>
    <w:p w14:paraId="4CFB3BAB" w14:textId="10C6F875" w:rsidR="00575676" w:rsidRPr="00ED4D76" w:rsidRDefault="00572339" w:rsidP="001D0743">
      <w:pPr>
        <w:pStyle w:val="TOC1"/>
      </w:pPr>
      <w:r w:rsidRPr="00ED4D76">
        <w:fldChar w:fldCharType="end"/>
      </w:r>
    </w:p>
    <w:p w14:paraId="5D2CE31D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E11C12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5994014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2AD08D" w14:textId="66998C7F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59940145"/>
      <w:r w:rsidRPr="00C119C2">
        <w:rPr>
          <w:rFonts w:hint="eastAsia"/>
        </w:rPr>
        <w:t xml:space="preserve">1.1 </w:t>
      </w:r>
      <w:bookmarkEnd w:id="3"/>
      <w:r w:rsidR="00FD5954">
        <w:rPr>
          <w:rFonts w:hint="eastAsia"/>
        </w:rPr>
        <w:t>功能</w:t>
      </w:r>
      <w:r w:rsidR="0075165E" w:rsidRPr="00C119C2">
        <w:rPr>
          <w:rFonts w:hint="eastAsia"/>
        </w:rPr>
        <w:t>分析</w:t>
      </w:r>
      <w:bookmarkEnd w:id="4"/>
    </w:p>
    <w:p w14:paraId="6B82188E" w14:textId="77777777" w:rsidR="00777CA4" w:rsidRPr="00777CA4" w:rsidRDefault="00777CA4" w:rsidP="00777CA4">
      <w:pPr>
        <w:rPr>
          <w:lang w:eastAsia="zh-CN"/>
        </w:rPr>
      </w:pPr>
      <w:bookmarkStart w:id="5" w:name="_Toc484542869"/>
      <w:r w:rsidRPr="00777CA4">
        <w:rPr>
          <w:rFonts w:hint="eastAsia"/>
          <w:lang w:eastAsia="zh-CN"/>
        </w:rPr>
        <w:t>已知</w:t>
      </w:r>
      <w:r w:rsidRPr="00777CA4">
        <w:rPr>
          <w:lang w:eastAsia="zh-CN"/>
        </w:rPr>
        <w:t>两个非降序链表序列</w:t>
      </w:r>
      <w:r w:rsidRPr="00777CA4">
        <w:rPr>
          <w:lang w:eastAsia="zh-CN"/>
        </w:rPr>
        <w:t>S1</w:t>
      </w:r>
      <w:r w:rsidRPr="00777CA4">
        <w:rPr>
          <w:lang w:eastAsia="zh-CN"/>
        </w:rPr>
        <w:t>和</w:t>
      </w:r>
      <w:r w:rsidRPr="00777CA4">
        <w:rPr>
          <w:lang w:eastAsia="zh-CN"/>
        </w:rPr>
        <w:t>S2</w:t>
      </w:r>
      <w:r w:rsidRPr="00777CA4">
        <w:rPr>
          <w:lang w:eastAsia="zh-CN"/>
        </w:rPr>
        <w:t>，设计函数</w:t>
      </w:r>
      <w:r w:rsidRPr="00777CA4">
        <w:rPr>
          <w:rFonts w:hint="eastAsia"/>
          <w:lang w:eastAsia="zh-CN"/>
        </w:rPr>
        <w:t>构造</w:t>
      </w:r>
      <w:r w:rsidRPr="00777CA4">
        <w:rPr>
          <w:lang w:eastAsia="zh-CN"/>
        </w:rPr>
        <w:t>出</w:t>
      </w:r>
      <w:r w:rsidRPr="00777CA4">
        <w:rPr>
          <w:lang w:eastAsia="zh-CN"/>
        </w:rPr>
        <w:t>S1</w:t>
      </w:r>
      <w:r w:rsidRPr="00777CA4">
        <w:rPr>
          <w:lang w:eastAsia="zh-CN"/>
        </w:rPr>
        <w:t>和</w:t>
      </w:r>
      <w:r w:rsidRPr="00777CA4">
        <w:rPr>
          <w:lang w:eastAsia="zh-CN"/>
        </w:rPr>
        <w:t>S2</w:t>
      </w:r>
      <w:r w:rsidRPr="00777CA4">
        <w:rPr>
          <w:lang w:eastAsia="zh-CN"/>
        </w:rPr>
        <w:t>的交集新链表</w:t>
      </w:r>
      <w:r w:rsidRPr="00777CA4">
        <w:rPr>
          <w:lang w:eastAsia="zh-CN"/>
        </w:rPr>
        <w:t>S3</w:t>
      </w:r>
      <w:r w:rsidRPr="00777CA4">
        <w:rPr>
          <w:lang w:eastAsia="zh-CN"/>
        </w:rPr>
        <w:t>。</w:t>
      </w:r>
    </w:p>
    <w:p w14:paraId="63078467" w14:textId="2831C57D" w:rsidR="00777CA4" w:rsidRPr="00777CA4" w:rsidRDefault="00777CA4" w:rsidP="00C119C2">
      <w:pPr>
        <w:rPr>
          <w:lang w:eastAsia="zh-CN"/>
        </w:rPr>
      </w:pPr>
      <w:r>
        <w:rPr>
          <w:rFonts w:hint="eastAsia"/>
          <w:lang w:eastAsia="zh-CN"/>
        </w:rPr>
        <w:t>根据要求，首先使用链表储存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（虽然对于解题，可以只记录</w:t>
      </w:r>
      <w:r>
        <w:rPr>
          <w:rFonts w:hint="eastAsia"/>
          <w:lang w:eastAsia="zh-CN"/>
        </w:rPr>
        <w:t>S1</w:t>
      </w:r>
      <w:r>
        <w:rPr>
          <w:rFonts w:hint="eastAsia"/>
          <w:lang w:eastAsia="zh-CN"/>
        </w:rPr>
        <w:t>，而后在读入</w:t>
      </w:r>
      <w:r>
        <w:rPr>
          <w:rFonts w:hint="eastAsia"/>
          <w:lang w:eastAsia="zh-CN"/>
        </w:rPr>
        <w:t>S2</w:t>
      </w:r>
      <w:r>
        <w:rPr>
          <w:rFonts w:hint="eastAsia"/>
          <w:lang w:eastAsia="zh-CN"/>
        </w:rPr>
        <w:t>的过程中删除</w:t>
      </w:r>
      <w:r>
        <w:rPr>
          <w:lang w:eastAsia="zh-CN"/>
        </w:rPr>
        <w:t>S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中的元素），再用链表</w:t>
      </w:r>
      <w:r>
        <w:rPr>
          <w:rFonts w:hint="eastAsia"/>
          <w:lang w:eastAsia="zh-CN"/>
        </w:rPr>
        <w:t>S0</w:t>
      </w:r>
      <w:r>
        <w:rPr>
          <w:rFonts w:hint="eastAsia"/>
          <w:lang w:eastAsia="zh-CN"/>
        </w:rPr>
        <w:t>记录二者的交集。</w:t>
      </w:r>
    </w:p>
    <w:p w14:paraId="326BD942" w14:textId="72C1084A" w:rsidR="00777CA4" w:rsidRPr="00777CA4" w:rsidRDefault="00777CA4" w:rsidP="00777CA4">
      <w:pPr>
        <w:ind w:firstLineChars="0"/>
        <w:rPr>
          <w:lang w:eastAsia="zh-CN"/>
        </w:rPr>
      </w:pPr>
      <w:r>
        <w:rPr>
          <w:rFonts w:hint="eastAsia"/>
          <w:lang w:eastAsia="zh-CN"/>
        </w:rPr>
        <w:t>而具体看，</w:t>
      </w:r>
      <w:r w:rsidRPr="00777CA4">
        <w:rPr>
          <w:lang w:eastAsia="zh-CN"/>
        </w:rPr>
        <w:t>输入分</w:t>
      </w:r>
      <w:r w:rsidRPr="00777CA4">
        <w:rPr>
          <w:lang w:eastAsia="zh-CN"/>
        </w:rPr>
        <w:t>2</w:t>
      </w:r>
      <w:r w:rsidRPr="00777CA4">
        <w:rPr>
          <w:lang w:eastAsia="zh-CN"/>
        </w:rPr>
        <w:t>行，分别</w:t>
      </w:r>
      <w:r w:rsidRPr="00777CA4">
        <w:rPr>
          <w:rFonts w:hint="eastAsia"/>
          <w:lang w:eastAsia="zh-CN"/>
        </w:rPr>
        <w:t>在</w:t>
      </w:r>
      <w:r w:rsidRPr="00777CA4">
        <w:rPr>
          <w:lang w:eastAsia="zh-CN"/>
        </w:rPr>
        <w:t>每行给出由若干个正整数构成的非降序序列，</w:t>
      </w:r>
      <w:r w:rsidRPr="00777CA4">
        <w:rPr>
          <w:rFonts w:hint="eastAsia"/>
          <w:lang w:eastAsia="zh-CN"/>
        </w:rPr>
        <w:t>用</w:t>
      </w:r>
      <w:r w:rsidRPr="00777CA4">
        <w:rPr>
          <w:lang w:eastAsia="zh-CN"/>
        </w:rPr>
        <w:t>-1</w:t>
      </w:r>
      <w:r w:rsidRPr="00777CA4">
        <w:rPr>
          <w:lang w:eastAsia="zh-CN"/>
        </w:rPr>
        <w:t>表示序列的结尾（</w:t>
      </w:r>
      <w:r w:rsidRPr="00777CA4">
        <w:rPr>
          <w:rFonts w:hint="eastAsia"/>
          <w:lang w:eastAsia="zh-CN"/>
        </w:rPr>
        <w:t>-</w:t>
      </w:r>
      <w:r w:rsidRPr="00777CA4">
        <w:rPr>
          <w:lang w:eastAsia="zh-CN"/>
        </w:rPr>
        <w:t>1</w:t>
      </w:r>
      <w:r w:rsidRPr="00777CA4">
        <w:rPr>
          <w:lang w:eastAsia="zh-CN"/>
        </w:rPr>
        <w:t>不</w:t>
      </w:r>
      <w:r w:rsidRPr="00777CA4">
        <w:rPr>
          <w:rFonts w:hint="eastAsia"/>
          <w:lang w:eastAsia="zh-CN"/>
        </w:rPr>
        <w:t>属于</w:t>
      </w:r>
      <w:r w:rsidRPr="00777CA4">
        <w:rPr>
          <w:lang w:eastAsia="zh-CN"/>
        </w:rPr>
        <w:t>这个序列</w:t>
      </w:r>
      <w:r w:rsidRPr="00777CA4">
        <w:rPr>
          <w:rFonts w:hint="eastAsia"/>
          <w:lang w:eastAsia="zh-CN"/>
        </w:rPr>
        <w:t>）</w:t>
      </w:r>
      <w:r w:rsidR="00FD5954">
        <w:rPr>
          <w:rFonts w:hint="eastAsia"/>
          <w:lang w:eastAsia="zh-CN"/>
        </w:rPr>
        <w:t>，需要根据这个</w:t>
      </w:r>
      <w:r w:rsidR="00FD5954">
        <w:rPr>
          <w:rFonts w:hint="eastAsia"/>
          <w:lang w:eastAsia="zh-CN"/>
        </w:rPr>
        <w:t>-1</w:t>
      </w:r>
      <w:r w:rsidR="00FD5954">
        <w:rPr>
          <w:rFonts w:hint="eastAsia"/>
          <w:lang w:eastAsia="zh-CN"/>
        </w:rPr>
        <w:t>来判断输入结束；而</w:t>
      </w:r>
      <w:r>
        <w:rPr>
          <w:rFonts w:hint="eastAsia"/>
          <w:lang w:eastAsia="zh-CN"/>
        </w:rPr>
        <w:t>输出需要保证在末尾不能有多余的空格。</w:t>
      </w:r>
    </w:p>
    <w:p w14:paraId="5AA72D7C" w14:textId="6E7A8002" w:rsidR="00777CA4" w:rsidRDefault="00777CA4" w:rsidP="00C119C2">
      <w:pPr>
        <w:rPr>
          <w:lang w:eastAsia="zh-CN"/>
        </w:rPr>
      </w:pPr>
    </w:p>
    <w:p w14:paraId="42C4D9CC" w14:textId="77777777" w:rsidR="00777CA4" w:rsidRDefault="00777CA4" w:rsidP="00C119C2">
      <w:pPr>
        <w:rPr>
          <w:lang w:eastAsia="zh-CN"/>
        </w:rPr>
      </w:pPr>
    </w:p>
    <w:p w14:paraId="4A85F51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59940146"/>
      <w:bookmarkEnd w:id="5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0175543" w14:textId="77777777" w:rsidR="0075165E" w:rsidRDefault="0075165E" w:rsidP="008F78B2">
      <w:pPr>
        <w:pStyle w:val="2"/>
        <w:spacing w:before="120"/>
      </w:pPr>
      <w:bookmarkStart w:id="7" w:name="_Toc5994014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6A2E94C6" w14:textId="3FB36D11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</w:t>
      </w:r>
      <w:r w:rsidR="00FD5954">
        <w:rPr>
          <w:rFonts w:hint="eastAsia"/>
          <w:lang w:eastAsia="zh-CN"/>
        </w:rPr>
        <w:t>（以及题目明确要求），需要使用链表。本程序使用带表头的单链表。</w:t>
      </w:r>
    </w:p>
    <w:p w14:paraId="180E5AEE" w14:textId="2D7386AF" w:rsidR="0075165E" w:rsidRDefault="0075165E" w:rsidP="008F78B2">
      <w:pPr>
        <w:pStyle w:val="2"/>
        <w:spacing w:before="120"/>
      </w:pPr>
      <w:bookmarkStart w:id="8" w:name="_Toc59940148"/>
      <w:r>
        <w:rPr>
          <w:rFonts w:hint="eastAsia"/>
        </w:rPr>
        <w:t xml:space="preserve">2.2 </w:t>
      </w:r>
      <w:r w:rsidR="00F87A4E">
        <w:rPr>
          <w:rFonts w:hint="eastAsia"/>
        </w:rPr>
        <w:t>链表</w:t>
      </w:r>
      <w:r w:rsidR="00061434">
        <w:rPr>
          <w:rFonts w:hint="eastAsia"/>
        </w:rPr>
        <w:t>结构设计</w:t>
      </w:r>
      <w:bookmarkEnd w:id="8"/>
    </w:p>
    <w:p w14:paraId="4402C0D0" w14:textId="5FF79000" w:rsidR="00F87A4E" w:rsidRPr="00F87A4E" w:rsidRDefault="00F87A4E" w:rsidP="00F87A4E">
      <w:pPr>
        <w:rPr>
          <w:lang w:eastAsia="zh-CN"/>
        </w:rPr>
      </w:pPr>
      <w:r>
        <w:rPr>
          <w:rFonts w:hint="eastAsia"/>
          <w:lang w:eastAsia="zh-CN"/>
        </w:rPr>
        <w:t>存储结构：</w:t>
      </w:r>
      <w:r>
        <w:rPr>
          <w:lang w:eastAsia="zh-CN"/>
        </w:rPr>
        <w:br/>
      </w:r>
      <w:r w:rsidRPr="00FB6BB6">
        <w:rPr>
          <w:noProof/>
          <w:szCs w:val="24"/>
        </w:rPr>
        <w:drawing>
          <wp:inline distT="0" distB="0" distL="0" distR="0" wp14:anchorId="375C27F8" wp14:editId="65762903">
            <wp:extent cx="5722620" cy="1264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A283" w14:textId="77777777" w:rsidR="0075165E" w:rsidRDefault="0075165E" w:rsidP="008F78B2">
      <w:pPr>
        <w:pStyle w:val="2"/>
        <w:spacing w:before="120"/>
      </w:pPr>
      <w:bookmarkStart w:id="9" w:name="_Toc5994014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74B95307" w14:textId="55A09798"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</w:t>
      </w:r>
      <w:r w:rsidR="00F87A4E">
        <w:rPr>
          <w:rFonts w:hint="eastAsia"/>
          <w:b/>
          <w:lang w:eastAsia="zh-CN"/>
        </w:rPr>
        <w:t>结构体</w:t>
      </w:r>
      <w:r w:rsidRPr="006B0072">
        <w:rPr>
          <w:rFonts w:hint="eastAsia"/>
          <w:b/>
          <w:lang w:eastAsia="zh-CN"/>
        </w:rPr>
        <w:t>（</w:t>
      </w:r>
      <w:proofErr w:type="spellStart"/>
      <w:r w:rsidRPr="006B0072">
        <w:rPr>
          <w:rFonts w:hint="eastAsia"/>
          <w:b/>
          <w:lang w:eastAsia="zh-CN"/>
        </w:rPr>
        <w:t>LNode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14:paraId="04B332C6" w14:textId="3D101F4F" w:rsidR="00AD5E2E" w:rsidRDefault="00AD5E2E" w:rsidP="006B0072">
      <w:pPr>
        <w:ind w:firstLine="482"/>
        <w:rPr>
          <w:b/>
          <w:lang w:eastAsia="zh-CN"/>
        </w:rPr>
      </w:pPr>
    </w:p>
    <w:p w14:paraId="2E8DF5DD" w14:textId="77777777" w:rsidR="00F87A4E" w:rsidRDefault="00F87A4E" w:rsidP="006B0072">
      <w:pPr>
        <w:ind w:firstLine="482"/>
        <w:rPr>
          <w:b/>
          <w:lang w:eastAsia="zh-CN"/>
        </w:rPr>
      </w:pPr>
    </w:p>
    <w:p w14:paraId="0E602E6D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lastRenderedPageBreak/>
        <w:t xml:space="preserve">typedef struct </w:t>
      </w:r>
      <w:proofErr w:type="spellStart"/>
      <w:r w:rsidRPr="00F87A4E">
        <w:rPr>
          <w:szCs w:val="24"/>
          <w:lang w:eastAsia="zh-CN"/>
        </w:rPr>
        <w:t>LNode</w:t>
      </w:r>
      <w:proofErr w:type="spellEnd"/>
    </w:p>
    <w:p w14:paraId="1AE1BD6D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>{</w:t>
      </w:r>
    </w:p>
    <w:p w14:paraId="612CD06B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  <w:t>int data;</w:t>
      </w:r>
    </w:p>
    <w:p w14:paraId="0F448033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</w:r>
      <w:proofErr w:type="spellStart"/>
      <w:r w:rsidRPr="00F87A4E">
        <w:rPr>
          <w:szCs w:val="24"/>
          <w:lang w:eastAsia="zh-CN"/>
        </w:rPr>
        <w:t>LNode</w:t>
      </w:r>
      <w:proofErr w:type="spellEnd"/>
      <w:r w:rsidRPr="00F87A4E">
        <w:rPr>
          <w:szCs w:val="24"/>
          <w:lang w:eastAsia="zh-CN"/>
        </w:rPr>
        <w:t>* next;</w:t>
      </w:r>
    </w:p>
    <w:p w14:paraId="6CAA4DC5" w14:textId="51F6EA82" w:rsidR="006B0072" w:rsidRPr="00F87A4E" w:rsidRDefault="00F87A4E" w:rsidP="00F87A4E">
      <w:pPr>
        <w:rPr>
          <w:szCs w:val="24"/>
          <w:lang w:eastAsia="zh-CN"/>
        </w:rPr>
      </w:pPr>
      <w:proofErr w:type="gramStart"/>
      <w:r w:rsidRPr="00F87A4E">
        <w:rPr>
          <w:szCs w:val="24"/>
          <w:lang w:eastAsia="zh-CN"/>
        </w:rPr>
        <w:t>}*</w:t>
      </w:r>
      <w:proofErr w:type="spellStart"/>
      <w:proofErr w:type="gramEnd"/>
      <w:r w:rsidRPr="00F87A4E">
        <w:rPr>
          <w:szCs w:val="24"/>
          <w:lang w:eastAsia="zh-CN"/>
        </w:rPr>
        <w:t>Linklist</w:t>
      </w:r>
      <w:proofErr w:type="spellEnd"/>
      <w:r w:rsidRPr="00F87A4E">
        <w:rPr>
          <w:szCs w:val="24"/>
          <w:lang w:eastAsia="zh-CN"/>
        </w:rPr>
        <w:t>;</w:t>
      </w:r>
    </w:p>
    <w:p w14:paraId="73C5411D" w14:textId="715FD810" w:rsidR="00F87A4E" w:rsidRDefault="00F87A4E" w:rsidP="0049125E">
      <w:pPr>
        <w:ind w:firstLine="482"/>
        <w:rPr>
          <w:b/>
          <w:lang w:eastAsia="zh-CN"/>
        </w:rPr>
      </w:pPr>
    </w:p>
    <w:p w14:paraId="04F0D8A0" w14:textId="77777777" w:rsidR="00F87A4E" w:rsidRDefault="00F87A4E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5C766391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44D6AC2F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A98603C" w14:textId="72C00CBF" w:rsidR="0049125E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14:paraId="4CB5E350" w14:textId="77777777" w:rsidR="00F87A4E" w:rsidRPr="006B0072" w:rsidRDefault="00F87A4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</w:p>
    <w:p w14:paraId="1721ADAA" w14:textId="3E328395" w:rsidR="00C51CA1" w:rsidRDefault="00F87A4E" w:rsidP="0049125E">
      <w:pPr>
        <w:rPr>
          <w:szCs w:val="24"/>
          <w:lang w:eastAsia="zh-CN"/>
        </w:rPr>
      </w:pPr>
      <w:proofErr w:type="spellStart"/>
      <w:r w:rsidRPr="00F87A4E">
        <w:rPr>
          <w:szCs w:val="24"/>
          <w:lang w:eastAsia="zh-CN"/>
        </w:rPr>
        <w:t>Linklist</w:t>
      </w:r>
      <w:proofErr w:type="spellEnd"/>
      <w:r w:rsidRPr="00F87A4E">
        <w:rPr>
          <w:szCs w:val="24"/>
          <w:lang w:eastAsia="zh-CN"/>
        </w:rPr>
        <w:t xml:space="preserve"> </w:t>
      </w:r>
      <w:proofErr w:type="gramStart"/>
      <w:r w:rsidRPr="00F87A4E">
        <w:rPr>
          <w:szCs w:val="24"/>
          <w:lang w:eastAsia="zh-CN"/>
        </w:rPr>
        <w:t>first[</w:t>
      </w:r>
      <w:proofErr w:type="gramEnd"/>
      <w:r w:rsidRPr="00F87A4E">
        <w:rPr>
          <w:szCs w:val="24"/>
          <w:lang w:eastAsia="zh-CN"/>
        </w:rPr>
        <w:t>3];</w:t>
      </w:r>
    </w:p>
    <w:p w14:paraId="020FFE38" w14:textId="7C59CD2F" w:rsidR="006B0072" w:rsidRDefault="00F87A4E" w:rsidP="0049125E">
      <w:pPr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//</w:t>
      </w:r>
      <w:r>
        <w:rPr>
          <w:szCs w:val="24"/>
          <w:lang w:eastAsia="zh-CN"/>
        </w:rPr>
        <w:t>first[0]</w:t>
      </w:r>
      <w:r>
        <w:rPr>
          <w:rFonts w:hint="eastAsia"/>
          <w:szCs w:val="24"/>
          <w:lang w:eastAsia="zh-CN"/>
        </w:rPr>
        <w:t>储存交集，</w:t>
      </w:r>
      <w:r>
        <w:rPr>
          <w:rFonts w:hint="eastAsia"/>
          <w:szCs w:val="24"/>
          <w:lang w:eastAsia="zh-CN"/>
        </w:rPr>
        <w:t>f</w:t>
      </w:r>
      <w:r>
        <w:rPr>
          <w:szCs w:val="24"/>
          <w:lang w:eastAsia="zh-CN"/>
        </w:rPr>
        <w:t>irst[1]</w:t>
      </w:r>
      <w:r>
        <w:rPr>
          <w:rFonts w:hint="eastAsia"/>
          <w:szCs w:val="24"/>
          <w:lang w:eastAsia="zh-CN"/>
        </w:rPr>
        <w:t>储存第一个链表，</w:t>
      </w:r>
      <w:r>
        <w:rPr>
          <w:szCs w:val="24"/>
          <w:lang w:eastAsia="zh-CN"/>
        </w:rPr>
        <w:t>first[2]</w:t>
      </w:r>
      <w:r>
        <w:rPr>
          <w:rFonts w:hint="eastAsia"/>
          <w:szCs w:val="24"/>
          <w:lang w:eastAsia="zh-CN"/>
        </w:rPr>
        <w:t>储存第二个链表</w:t>
      </w:r>
    </w:p>
    <w:p w14:paraId="3A986B4F" w14:textId="48398DD2" w:rsidR="00C51CA1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14:paraId="63028548" w14:textId="77777777" w:rsidR="00F87A4E" w:rsidRPr="006B0072" w:rsidRDefault="00F87A4E" w:rsidP="006B0072">
      <w:pPr>
        <w:ind w:firstLine="482"/>
        <w:rPr>
          <w:b/>
          <w:szCs w:val="24"/>
          <w:lang w:eastAsia="zh-CN"/>
        </w:rPr>
      </w:pPr>
    </w:p>
    <w:p w14:paraId="563A244A" w14:textId="4C999FAF" w:rsidR="00F87A4E" w:rsidRPr="00F87A4E" w:rsidRDefault="00F87A4E" w:rsidP="000C18E4">
      <w:pPr>
        <w:ind w:left="360"/>
        <w:rPr>
          <w:szCs w:val="24"/>
          <w:lang w:eastAsia="zh-CN"/>
        </w:rPr>
      </w:pPr>
      <w:proofErr w:type="gramStart"/>
      <w:r w:rsidRPr="00F87A4E">
        <w:rPr>
          <w:szCs w:val="24"/>
          <w:lang w:eastAsia="zh-CN"/>
        </w:rPr>
        <w:t>List(</w:t>
      </w:r>
      <w:proofErr w:type="gramEnd"/>
      <w:r w:rsidRPr="00F87A4E">
        <w:rPr>
          <w:szCs w:val="24"/>
          <w:lang w:eastAsia="zh-CN"/>
        </w:rPr>
        <w:t>);</w:t>
      </w:r>
    </w:p>
    <w:p w14:paraId="3C8FCEB2" w14:textId="42241DAE" w:rsidR="00F87A4E" w:rsidRPr="00F87A4E" w:rsidRDefault="00F87A4E" w:rsidP="000C18E4">
      <w:pPr>
        <w:ind w:left="360"/>
        <w:rPr>
          <w:szCs w:val="24"/>
          <w:lang w:eastAsia="zh-CN"/>
        </w:rPr>
      </w:pPr>
      <w:r w:rsidRPr="00F87A4E">
        <w:rPr>
          <w:rFonts w:hint="eastAsia"/>
          <w:szCs w:val="24"/>
          <w:lang w:eastAsia="zh-CN"/>
        </w:rPr>
        <w:t>/</w:t>
      </w:r>
      <w:r w:rsidRPr="00F87A4E">
        <w:rPr>
          <w:szCs w:val="24"/>
          <w:lang w:eastAsia="zh-CN"/>
        </w:rPr>
        <w:t>/</w:t>
      </w:r>
      <w:r w:rsidRPr="00F87A4E">
        <w:rPr>
          <w:rFonts w:hint="eastAsia"/>
          <w:szCs w:val="24"/>
          <w:lang w:eastAsia="zh-CN"/>
        </w:rPr>
        <w:t>构造函数，读入</w:t>
      </w:r>
      <w:r w:rsidRPr="00F87A4E">
        <w:rPr>
          <w:rFonts w:hint="eastAsia"/>
          <w:szCs w:val="24"/>
          <w:lang w:eastAsia="zh-CN"/>
        </w:rPr>
        <w:t>L</w:t>
      </w:r>
      <w:r w:rsidRPr="00F87A4E">
        <w:rPr>
          <w:szCs w:val="24"/>
          <w:lang w:eastAsia="zh-CN"/>
        </w:rPr>
        <w:t>1</w:t>
      </w:r>
      <w:r w:rsidRPr="00F87A4E">
        <w:rPr>
          <w:rFonts w:hint="eastAsia"/>
          <w:szCs w:val="24"/>
          <w:lang w:eastAsia="zh-CN"/>
        </w:rPr>
        <w:t>和</w:t>
      </w:r>
      <w:r w:rsidRPr="00F87A4E">
        <w:rPr>
          <w:rFonts w:hint="eastAsia"/>
          <w:szCs w:val="24"/>
          <w:lang w:eastAsia="zh-CN"/>
        </w:rPr>
        <w:t>L</w:t>
      </w:r>
      <w:r w:rsidRPr="00F87A4E">
        <w:rPr>
          <w:szCs w:val="24"/>
          <w:lang w:eastAsia="zh-CN"/>
        </w:rPr>
        <w:t>2</w:t>
      </w:r>
    </w:p>
    <w:p w14:paraId="7E936856" w14:textId="77777777" w:rsidR="00F87A4E" w:rsidRPr="00F87A4E" w:rsidRDefault="00F87A4E" w:rsidP="00F87A4E">
      <w:pPr>
        <w:rPr>
          <w:szCs w:val="24"/>
          <w:lang w:eastAsia="zh-CN"/>
        </w:rPr>
      </w:pPr>
    </w:p>
    <w:p w14:paraId="01E813A8" w14:textId="10E0B142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  <w:t xml:space="preserve">void </w:t>
      </w:r>
      <w:proofErr w:type="gramStart"/>
      <w:r w:rsidRPr="00F87A4E">
        <w:rPr>
          <w:szCs w:val="24"/>
          <w:lang w:eastAsia="zh-CN"/>
        </w:rPr>
        <w:t>insert(</w:t>
      </w:r>
      <w:proofErr w:type="spellStart"/>
      <w:proofErr w:type="gramEnd"/>
      <w:r w:rsidRPr="00F87A4E">
        <w:rPr>
          <w:szCs w:val="24"/>
          <w:lang w:eastAsia="zh-CN"/>
        </w:rPr>
        <w:t>Linklist</w:t>
      </w:r>
      <w:proofErr w:type="spellEnd"/>
      <w:r w:rsidRPr="00F87A4E">
        <w:rPr>
          <w:szCs w:val="24"/>
          <w:lang w:eastAsia="zh-CN"/>
        </w:rPr>
        <w:t xml:space="preserve">&amp; </w:t>
      </w:r>
      <w:proofErr w:type="spellStart"/>
      <w:r w:rsidRPr="00F87A4E">
        <w:rPr>
          <w:szCs w:val="24"/>
          <w:lang w:eastAsia="zh-CN"/>
        </w:rPr>
        <w:t>tail,int</w:t>
      </w:r>
      <w:proofErr w:type="spellEnd"/>
      <w:r w:rsidRPr="00F87A4E">
        <w:rPr>
          <w:szCs w:val="24"/>
          <w:lang w:eastAsia="zh-CN"/>
        </w:rPr>
        <w:t xml:space="preserve"> x)</w:t>
      </w:r>
      <w:r w:rsidRPr="00F87A4E">
        <w:rPr>
          <w:rFonts w:hint="eastAsia"/>
          <w:szCs w:val="24"/>
          <w:lang w:eastAsia="zh-CN"/>
        </w:rPr>
        <w:t>;</w:t>
      </w:r>
    </w:p>
    <w:p w14:paraId="16FCEAE6" w14:textId="0110BEB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</w:r>
      <w:r w:rsidRPr="00F87A4E">
        <w:rPr>
          <w:rFonts w:hint="eastAsia"/>
          <w:szCs w:val="24"/>
          <w:lang w:eastAsia="zh-CN"/>
        </w:rPr>
        <w:t>//</w:t>
      </w:r>
      <w:r w:rsidRPr="00F87A4E">
        <w:rPr>
          <w:rFonts w:hint="eastAsia"/>
          <w:szCs w:val="24"/>
          <w:lang w:eastAsia="zh-CN"/>
        </w:rPr>
        <w:t>在</w:t>
      </w:r>
      <w:r w:rsidRPr="00F87A4E">
        <w:rPr>
          <w:rFonts w:hint="eastAsia"/>
          <w:szCs w:val="24"/>
          <w:lang w:eastAsia="zh-CN"/>
        </w:rPr>
        <w:t>t</w:t>
      </w:r>
      <w:r w:rsidRPr="00F87A4E">
        <w:rPr>
          <w:szCs w:val="24"/>
          <w:lang w:eastAsia="zh-CN"/>
        </w:rPr>
        <w:t>ail</w:t>
      </w:r>
      <w:r w:rsidRPr="00F87A4E">
        <w:rPr>
          <w:rFonts w:hint="eastAsia"/>
          <w:szCs w:val="24"/>
          <w:lang w:eastAsia="zh-CN"/>
        </w:rPr>
        <w:t>之后</w:t>
      </w:r>
      <w:proofErr w:type="gramStart"/>
      <w:r w:rsidRPr="00F87A4E">
        <w:rPr>
          <w:rFonts w:hint="eastAsia"/>
          <w:szCs w:val="24"/>
          <w:lang w:eastAsia="zh-CN"/>
        </w:rPr>
        <w:t>插入值</w:t>
      </w:r>
      <w:proofErr w:type="gramEnd"/>
      <w:r w:rsidRPr="00F87A4E">
        <w:rPr>
          <w:rFonts w:hint="eastAsia"/>
          <w:szCs w:val="24"/>
          <w:lang w:eastAsia="zh-CN"/>
        </w:rPr>
        <w:t>为</w:t>
      </w:r>
      <w:r w:rsidRPr="00F87A4E">
        <w:rPr>
          <w:rFonts w:hint="eastAsia"/>
          <w:szCs w:val="24"/>
          <w:lang w:eastAsia="zh-CN"/>
        </w:rPr>
        <w:t>x</w:t>
      </w:r>
      <w:r w:rsidRPr="00F87A4E">
        <w:rPr>
          <w:rFonts w:hint="eastAsia"/>
          <w:szCs w:val="24"/>
          <w:lang w:eastAsia="zh-CN"/>
        </w:rPr>
        <w:t>的节点</w:t>
      </w:r>
    </w:p>
    <w:p w14:paraId="7A7131DE" w14:textId="77777777" w:rsidR="00F87A4E" w:rsidRPr="00F87A4E" w:rsidRDefault="00F87A4E" w:rsidP="00F87A4E">
      <w:pPr>
        <w:rPr>
          <w:szCs w:val="24"/>
          <w:lang w:eastAsia="zh-CN"/>
        </w:rPr>
      </w:pPr>
    </w:p>
    <w:p w14:paraId="3F46C70F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  <w:t xml:space="preserve">void </w:t>
      </w:r>
      <w:proofErr w:type="gramStart"/>
      <w:r w:rsidRPr="00F87A4E">
        <w:rPr>
          <w:szCs w:val="24"/>
          <w:lang w:eastAsia="zh-CN"/>
        </w:rPr>
        <w:t>merge(</w:t>
      </w:r>
      <w:proofErr w:type="gramEnd"/>
      <w:r w:rsidRPr="00F87A4E">
        <w:rPr>
          <w:szCs w:val="24"/>
          <w:lang w:eastAsia="zh-CN"/>
        </w:rPr>
        <w:t>)</w:t>
      </w:r>
    </w:p>
    <w:p w14:paraId="2F6F030E" w14:textId="11DCD10D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</w:r>
      <w:r w:rsidRPr="00F87A4E">
        <w:rPr>
          <w:rFonts w:hint="eastAsia"/>
          <w:szCs w:val="24"/>
          <w:lang w:eastAsia="zh-CN"/>
        </w:rPr>
        <w:t>//</w:t>
      </w:r>
      <w:r w:rsidRPr="00F87A4E">
        <w:rPr>
          <w:rFonts w:hint="eastAsia"/>
          <w:szCs w:val="24"/>
          <w:lang w:eastAsia="zh-CN"/>
        </w:rPr>
        <w:t>关键操作，链表合并</w:t>
      </w:r>
    </w:p>
    <w:p w14:paraId="5F4C8EDA" w14:textId="77777777" w:rsidR="00F87A4E" w:rsidRPr="00F87A4E" w:rsidRDefault="00F87A4E" w:rsidP="00F87A4E">
      <w:pPr>
        <w:rPr>
          <w:szCs w:val="24"/>
          <w:lang w:eastAsia="zh-CN"/>
        </w:rPr>
      </w:pPr>
    </w:p>
    <w:p w14:paraId="50D4FD56" w14:textId="77777777" w:rsidR="00F87A4E" w:rsidRP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  <w:t xml:space="preserve">void </w:t>
      </w:r>
      <w:proofErr w:type="gramStart"/>
      <w:r w:rsidRPr="00F87A4E">
        <w:rPr>
          <w:szCs w:val="24"/>
          <w:lang w:eastAsia="zh-CN"/>
        </w:rPr>
        <w:t>display(</w:t>
      </w:r>
      <w:proofErr w:type="gramEnd"/>
      <w:r w:rsidRPr="00F87A4E">
        <w:rPr>
          <w:szCs w:val="24"/>
          <w:lang w:eastAsia="zh-CN"/>
        </w:rPr>
        <w:t>)</w:t>
      </w:r>
    </w:p>
    <w:p w14:paraId="2B67CB29" w14:textId="4CB70F69" w:rsidR="00F87A4E" w:rsidRDefault="00F87A4E" w:rsidP="00F87A4E">
      <w:pPr>
        <w:rPr>
          <w:szCs w:val="24"/>
          <w:lang w:eastAsia="zh-CN"/>
        </w:rPr>
      </w:pPr>
      <w:r w:rsidRPr="00F87A4E">
        <w:rPr>
          <w:szCs w:val="24"/>
          <w:lang w:eastAsia="zh-CN"/>
        </w:rPr>
        <w:tab/>
      </w:r>
      <w:r w:rsidRPr="00F87A4E">
        <w:rPr>
          <w:rFonts w:hint="eastAsia"/>
          <w:szCs w:val="24"/>
          <w:lang w:eastAsia="zh-CN"/>
        </w:rPr>
        <w:t>//</w:t>
      </w:r>
      <w:r w:rsidRPr="00F87A4E">
        <w:rPr>
          <w:rFonts w:hint="eastAsia"/>
          <w:szCs w:val="24"/>
          <w:lang w:eastAsia="zh-CN"/>
        </w:rPr>
        <w:t>输出结果</w:t>
      </w:r>
    </w:p>
    <w:p w14:paraId="25D71B28" w14:textId="77777777" w:rsidR="00F87A4E" w:rsidRPr="00F87A4E" w:rsidRDefault="00F87A4E" w:rsidP="00F87A4E">
      <w:pPr>
        <w:rPr>
          <w:szCs w:val="24"/>
          <w:lang w:eastAsia="zh-CN"/>
        </w:rPr>
      </w:pPr>
    </w:p>
    <w:p w14:paraId="0A0DCFAE" w14:textId="42C2F1E7" w:rsidR="0075165E" w:rsidRDefault="00F87A4E" w:rsidP="00F87A4E">
      <w:pPr>
        <w:pStyle w:val="2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ab/>
      </w:r>
      <w:bookmarkStart w:id="10" w:name="_Toc59940150"/>
      <w:r w:rsidR="0075165E">
        <w:rPr>
          <w:rFonts w:hint="eastAsia"/>
        </w:rPr>
        <w:t xml:space="preserve">2.4 </w:t>
      </w:r>
      <w:r w:rsidR="0075165E">
        <w:rPr>
          <w:rFonts w:hint="eastAsia"/>
        </w:rPr>
        <w:t>系统设计</w:t>
      </w:r>
      <w:bookmarkEnd w:id="10"/>
    </w:p>
    <w:p w14:paraId="4EE4EC20" w14:textId="198B625B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</w:t>
      </w:r>
      <w:r w:rsidR="00F87A4E">
        <w:rPr>
          <w:rFonts w:hint="eastAsia"/>
          <w:lang w:eastAsia="zh-CN"/>
        </w:rPr>
        <w:t>给出提示</w:t>
      </w:r>
      <w:r w:rsidR="000C18E4">
        <w:rPr>
          <w:rFonts w:hint="eastAsia"/>
          <w:lang w:eastAsia="zh-CN"/>
        </w:rPr>
        <w:t>语句</w:t>
      </w:r>
      <w:r w:rsidR="00F87A4E">
        <w:rPr>
          <w:rFonts w:hint="eastAsia"/>
          <w:lang w:eastAsia="zh-CN"/>
        </w:rPr>
        <w:t>，由用户输入两个链表</w:t>
      </w:r>
      <w:r w:rsidR="000C18E4">
        <w:rPr>
          <w:rFonts w:hint="eastAsia"/>
          <w:lang w:eastAsia="zh-CN"/>
        </w:rPr>
        <w:t>，之后输出结果。</w:t>
      </w:r>
      <w:r w:rsidR="00F87A4E">
        <w:rPr>
          <w:rFonts w:hint="eastAsia"/>
          <w:lang w:eastAsia="zh-CN"/>
        </w:rPr>
        <w:t>当用户的输入</w:t>
      </w:r>
      <w:proofErr w:type="gramStart"/>
      <w:r w:rsidR="00F87A4E">
        <w:rPr>
          <w:rFonts w:hint="eastAsia"/>
          <w:lang w:eastAsia="zh-CN"/>
        </w:rPr>
        <w:t>不</w:t>
      </w:r>
      <w:proofErr w:type="gramEnd"/>
      <w:r w:rsidR="00F87A4E">
        <w:rPr>
          <w:rFonts w:hint="eastAsia"/>
          <w:lang w:eastAsia="zh-CN"/>
        </w:rPr>
        <w:t>是非降序列时，给出报错提示。</w:t>
      </w:r>
    </w:p>
    <w:p w14:paraId="3F435E0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5994015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167AA9DB" w14:textId="77777777" w:rsidR="0075165E" w:rsidRDefault="0075165E" w:rsidP="008F78B2">
      <w:pPr>
        <w:pStyle w:val="2"/>
        <w:spacing w:before="120"/>
      </w:pPr>
      <w:bookmarkStart w:id="12" w:name="_Toc5994015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2"/>
    </w:p>
    <w:p w14:paraId="7AD2E755" w14:textId="77777777" w:rsidR="00AD5E2E" w:rsidRPr="008F78B2" w:rsidRDefault="00AD5E2E" w:rsidP="00A8652E">
      <w:pPr>
        <w:pStyle w:val="3"/>
        <w:spacing w:before="120"/>
      </w:pPr>
      <w:bookmarkStart w:id="13" w:name="_Toc5994015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3"/>
    </w:p>
    <w:p w14:paraId="0801B19A" w14:textId="0C3D302A" w:rsidR="00A8652E" w:rsidRDefault="000C18E4" w:rsidP="00954B54">
      <w:pPr>
        <w:rPr>
          <w:lang w:eastAsia="zh-CN"/>
        </w:rPr>
      </w:pPr>
      <w:r w:rsidRPr="003615BC">
        <w:rPr>
          <w:rFonts w:ascii="宋体" w:hAnsi="宋体" w:hint="eastAsia"/>
          <w:noProof/>
        </w:rPr>
        <mc:AlternateContent>
          <mc:Choice Requires="wpc">
            <w:drawing>
              <wp:inline distT="0" distB="0" distL="0" distR="0" wp14:anchorId="226D7A59" wp14:editId="128319A0">
                <wp:extent cx="5486400" cy="5090160"/>
                <wp:effectExtent l="0" t="0" r="0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4" name="矩形: 圆角 34"/>
                        <wps:cNvSpPr/>
                        <wps:spPr>
                          <a:xfrm>
                            <a:off x="2072640" y="53340"/>
                            <a:ext cx="1082040" cy="5562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A2479" w14:textId="77777777" w:rsidR="000C18E4" w:rsidRDefault="000C18E4" w:rsidP="000C18E4">
                              <w:pPr>
                                <w:ind w:firstLineChars="0"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844040" y="1188720"/>
                            <a:ext cx="1546860" cy="693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E5FF51" w14:textId="2FAC0B2C" w:rsidR="000C18E4" w:rsidRPr="0071662F" w:rsidRDefault="000C18E4" w:rsidP="000C18E4">
                              <w:pPr>
                                <w:ind w:firstLineChars="0" w:firstLine="0"/>
                                <w:jc w:val="center"/>
                                <w:rPr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新建一个节点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，指向空指针，值为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: 圆角 40"/>
                        <wps:cNvSpPr/>
                        <wps:spPr>
                          <a:xfrm>
                            <a:off x="1996440" y="3909060"/>
                            <a:ext cx="1272540" cy="480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3DC79" w14:textId="77777777" w:rsidR="000C18E4" w:rsidRDefault="000C18E4" w:rsidP="000C18E4">
                              <w:pPr>
                                <w:ind w:firstLineChars="0" w:firstLine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798320" y="2560320"/>
                            <a:ext cx="166116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13D9C" w14:textId="77777777" w:rsidR="000C18E4" w:rsidRDefault="000C18E4" w:rsidP="000C18E4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lang w:eastAsia="zh-CN"/>
                                </w:rPr>
                                <w:t>ail</w:t>
                              </w:r>
                              <w:r>
                                <w:rPr>
                                  <w:lang w:eastAsia="zh-CN"/>
                                </w:rPr>
                                <w:t>指向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lang w:eastAsia="zh-CN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指针引用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)</w:t>
                              </w:r>
                            </w:p>
                            <w:p w14:paraId="40FA896F" w14:textId="77777777" w:rsidR="000C18E4" w:rsidRDefault="000C18E4" w:rsidP="000C18E4">
                              <w:pPr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34" idx="2"/>
                          <a:endCxn id="37" idx="0"/>
                        </wps:cNvCnPr>
                        <wps:spPr>
                          <a:xfrm>
                            <a:off x="2613660" y="609600"/>
                            <a:ext cx="3810" cy="579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37" idx="2"/>
                          <a:endCxn id="51" idx="0"/>
                        </wps:cNvCnPr>
                        <wps:spPr>
                          <a:xfrm>
                            <a:off x="2617470" y="1882140"/>
                            <a:ext cx="11430" cy="678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51" idx="2"/>
                          <a:endCxn id="40" idx="0"/>
                        </wps:cNvCnPr>
                        <wps:spPr>
                          <a:xfrm>
                            <a:off x="2628900" y="3246120"/>
                            <a:ext cx="3810" cy="662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6D7A59" id="画布 50" o:spid="_x0000_s1026" editas="canvas" style="width:6in;height:400.8pt;mso-position-horizontal-relative:char;mso-position-vertical-relative:line" coordsize="54864,50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50901;visibility:visible;mso-wrap-style:square" filled="t">
                  <v:fill o:detectmouseclick="t"/>
                  <v:path o:connecttype="none"/>
                </v:shape>
                <v:roundrect id="矩形: 圆角 34" o:spid="_x0000_s1028" style="position:absolute;left:20726;top:533;width:10820;height:55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" fillcolor="white [3201]" strokecolor="#f79646 [3209]" strokeweight="2pt">
                  <v:textbox>
                    <w:txbxContent>
                      <w:p w14:paraId="4AFA2479" w14:textId="77777777" w:rsidR="000C18E4" w:rsidRDefault="000C18E4" w:rsidP="000C18E4">
                        <w:pPr>
                          <w:ind w:firstLineChars="0" w:firstLine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开始</w:t>
                        </w:r>
                        <w:proofErr w:type="spellEnd"/>
                      </w:p>
                    </w:txbxContent>
                  </v:textbox>
                </v:roundrect>
                <v:rect id="矩形 37" o:spid="_x0000_s1029" style="position:absolute;left:18440;top:11887;width:15469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" fillcolor="white [3201]" strokecolor="#f79646 [3209]" strokeweight="2pt">
                  <v:textbox>
                    <w:txbxContent>
                      <w:p w14:paraId="15E5FF51" w14:textId="2FAC0B2C" w:rsidR="000C18E4" w:rsidRPr="0071662F" w:rsidRDefault="000C18E4" w:rsidP="000C18E4">
                        <w:pPr>
                          <w:ind w:firstLineChars="0" w:firstLine="0"/>
                          <w:jc w:val="center"/>
                          <w:rPr>
                            <w:sz w:val="1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新建一个节点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p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，指向空指针，值为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x</w:t>
                        </w:r>
                      </w:p>
                    </w:txbxContent>
                  </v:textbox>
                </v:rect>
                <v:roundrect id="矩形: 圆角 40" o:spid="_x0000_s1030" style="position:absolute;left:19964;top:39090;width:12725;height:48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" fillcolor="white [3201]" strokecolor="#f79646 [3209]" strokeweight="2pt">
                  <v:textbox>
                    <w:txbxContent>
                      <w:p w14:paraId="7B83DC79" w14:textId="77777777" w:rsidR="000C18E4" w:rsidRDefault="000C18E4" w:rsidP="000C18E4">
                        <w:pPr>
                          <w:ind w:firstLineChars="0" w:firstLine="0"/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结束</w:t>
                        </w:r>
                        <w:proofErr w:type="spellEnd"/>
                      </w:p>
                    </w:txbxContent>
                  </v:textbox>
                </v:roundrect>
                <v:rect id="矩形 51" o:spid="_x0000_s1031" style="position:absolute;left:17983;top:25603;width:16611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uOwwAAANsAAAAPAAAAZHJzL2Rvd25yZXYueG1sRI9Pa4NA&#10;FMTvhX6H5QV6q6tC02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LjKbjsMAAADbAAAADwAA&#10;AAAAAAAAAAAAAAAHAgAAZHJzL2Rvd25yZXYueG1sUEsFBgAAAAADAAMAtwAAAPcCAAAAAA==&#10;" fillcolor="white [3201]" strokecolor="#f79646 [3209]" strokeweight="2pt">
                  <v:textbox>
                    <w:txbxContent>
                      <w:p w14:paraId="0A813D9C" w14:textId="77777777" w:rsidR="000C18E4" w:rsidRDefault="000C18E4" w:rsidP="000C18E4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t</w:t>
                        </w:r>
                        <w:r>
                          <w:rPr>
                            <w:lang w:eastAsia="zh-CN"/>
                          </w:rPr>
                          <w:t>ail</w:t>
                        </w:r>
                        <w:r>
                          <w:rPr>
                            <w:lang w:eastAsia="zh-CN"/>
                          </w:rPr>
                          <w:t>指向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p</w:t>
                        </w:r>
                        <w:r>
                          <w:rPr>
                            <w:lang w:eastAsia="zh-CN"/>
                          </w:rPr>
                          <w:t>(</w:t>
                        </w:r>
                        <w:r>
                          <w:rPr>
                            <w:lang w:eastAsia="zh-CN"/>
                          </w:rPr>
                          <w:t>使用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指针引用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)</w:t>
                        </w:r>
                      </w:p>
                      <w:p w14:paraId="40FA896F" w14:textId="77777777" w:rsidR="000C18E4" w:rsidRDefault="000C18E4" w:rsidP="000C18E4">
                        <w:pPr>
                          <w:ind w:firstLineChars="0" w:firstLine="0"/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32" type="#_x0000_t32" style="position:absolute;left:26136;top:6096;width:38;height:5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直接箭头连接符 54" o:spid="_x0000_s1033" type="#_x0000_t32" style="position:absolute;left:26174;top:18821;width:115;height:6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0+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Afw/BJ+gJw9AAAA//8DAFBLAQItABQABgAIAAAAIQDb4fbL7gAAAIUBAAATAAAAAAAAAAAA&#10;AAAAAAAAAABbQ29udGVudF9UeXBlc10ueG1sUEsBAi0AFAAGAAgAAAAhAFr0LFu/AAAAFQEAAAsA&#10;AAAAAAAAAAAAAAAAHwEAAF9yZWxzLy5yZWxzUEsBAi0AFAAGAAgAAAAhADGYPT7EAAAA2wAAAA8A&#10;AAAAAAAAAAAAAAAABwIAAGRycy9kb3ducmV2LnhtbFBLBQYAAAAAAwADALcAAAD4AgAAAAA=&#10;" strokecolor="#4579b8 [3044]">
                  <v:stroke endarrow="block"/>
                </v:shape>
                <v:shape id="直接箭头连接符 55" o:spid="_x0000_s1034" type="#_x0000_t32" style="position:absolute;left:26289;top:32461;width:38;height:6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4070F07" w14:textId="77777777" w:rsidR="00A8652E" w:rsidRDefault="00A8652E" w:rsidP="00954B54">
      <w:pPr>
        <w:rPr>
          <w:lang w:eastAsia="zh-CN"/>
        </w:rPr>
      </w:pPr>
    </w:p>
    <w:p w14:paraId="5DD84E37" w14:textId="77777777" w:rsidR="00A8652E" w:rsidRDefault="00A8652E" w:rsidP="00954B54">
      <w:pPr>
        <w:rPr>
          <w:lang w:eastAsia="zh-CN"/>
        </w:rPr>
      </w:pPr>
    </w:p>
    <w:p w14:paraId="4E3D898B" w14:textId="77777777" w:rsidR="00A8652E" w:rsidRDefault="00A8652E" w:rsidP="00954B54">
      <w:pPr>
        <w:rPr>
          <w:lang w:eastAsia="zh-CN"/>
        </w:rPr>
      </w:pPr>
    </w:p>
    <w:p w14:paraId="4D2C7096" w14:textId="77777777" w:rsidR="00A8652E" w:rsidRPr="00954B54" w:rsidRDefault="00A8652E" w:rsidP="000C18E4">
      <w:pPr>
        <w:ind w:firstLineChars="0" w:firstLine="0"/>
        <w:rPr>
          <w:lang w:eastAsia="zh-CN"/>
        </w:rPr>
      </w:pPr>
    </w:p>
    <w:p w14:paraId="3CE80B4D" w14:textId="77777777" w:rsidR="00AD5E2E" w:rsidRDefault="00AD5E2E" w:rsidP="00A8652E">
      <w:pPr>
        <w:pStyle w:val="3"/>
        <w:spacing w:before="120"/>
      </w:pPr>
      <w:bookmarkStart w:id="14" w:name="_Toc5994015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4"/>
    </w:p>
    <w:p w14:paraId="177B9E6B" w14:textId="77777777" w:rsidR="000C18E4" w:rsidRDefault="00AD5E2E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0C18E4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 w:rsidR="000C18E4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Linklist</w:t>
      </w:r>
      <w:proofErr w:type="spellEnd"/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 w:rsidR="000C18E4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tail</w:t>
      </w:r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 w:rsidR="000C18E4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spellEnd"/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 w:rsidR="000C18E4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r w:rsidR="000C18E4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C7932C1" w14:textId="77777777" w:rsidR="000C18E4" w:rsidRDefault="000C18E4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09D05AE" w14:textId="77777777" w:rsidR="000C18E4" w:rsidRDefault="000C18E4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p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x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</w:t>
      </w:r>
    </w:p>
    <w:p w14:paraId="32EFCFE2" w14:textId="77777777" w:rsidR="000C18E4" w:rsidRDefault="000C18E4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tail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 = p;</w:t>
      </w:r>
    </w:p>
    <w:p w14:paraId="3506EB9E" w14:textId="77777777" w:rsidR="000C18E4" w:rsidRDefault="000C18E4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tail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p;</w:t>
      </w:r>
    </w:p>
    <w:p w14:paraId="75D54315" w14:textId="6589D00F" w:rsidR="00AD5E2E" w:rsidRPr="00AD5E2E" w:rsidRDefault="000C18E4" w:rsidP="000C18E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194B82A" w14:textId="01B820F2" w:rsidR="0075165E" w:rsidRDefault="0075165E" w:rsidP="008F78B2">
      <w:pPr>
        <w:pStyle w:val="2"/>
        <w:spacing w:before="120"/>
      </w:pPr>
      <w:bookmarkStart w:id="15" w:name="_Toc59940155"/>
      <w:r>
        <w:rPr>
          <w:rFonts w:hint="eastAsia"/>
        </w:rPr>
        <w:lastRenderedPageBreak/>
        <w:t xml:space="preserve">3.2 </w:t>
      </w:r>
      <w:r w:rsidR="00F76D7B">
        <w:rPr>
          <w:rFonts w:hint="eastAsia"/>
        </w:rPr>
        <w:t>合并</w:t>
      </w:r>
      <w:r>
        <w:rPr>
          <w:rFonts w:hint="eastAsia"/>
        </w:rPr>
        <w:t>功能的实现</w:t>
      </w:r>
      <w:bookmarkEnd w:id="15"/>
    </w:p>
    <w:p w14:paraId="016A0B43" w14:textId="7A098906" w:rsidR="00954B54" w:rsidRDefault="00954B54" w:rsidP="00A8652E">
      <w:pPr>
        <w:pStyle w:val="3"/>
        <w:spacing w:before="120"/>
      </w:pPr>
      <w:bookmarkStart w:id="16" w:name="_Toc59940156"/>
      <w:r>
        <w:rPr>
          <w:rFonts w:hint="eastAsia"/>
        </w:rPr>
        <w:t xml:space="preserve">3.2.1 </w:t>
      </w:r>
      <w:r w:rsidR="00F76D7B">
        <w:rPr>
          <w:rFonts w:hint="eastAsia"/>
        </w:rPr>
        <w:t>合并</w:t>
      </w:r>
      <w:r>
        <w:rPr>
          <w:rFonts w:hint="eastAsia"/>
        </w:rPr>
        <w:t>功能流程图</w:t>
      </w:r>
      <w:bookmarkEnd w:id="16"/>
    </w:p>
    <w:p w14:paraId="5C3EC14F" w14:textId="1E9471B7" w:rsidR="00960CC1" w:rsidRDefault="00F76D7B" w:rsidP="00960CC1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7106B718" wp14:editId="27CB9E12">
                <wp:extent cx="5486400" cy="5928360"/>
                <wp:effectExtent l="0" t="0" r="0" b="0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7" name="矩形: 圆角 57"/>
                        <wps:cNvSpPr/>
                        <wps:spPr>
                          <a:xfrm>
                            <a:off x="2392680" y="0"/>
                            <a:ext cx="70104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9A38A" w14:textId="6CF0E690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2042160" y="662940"/>
                            <a:ext cx="1402080" cy="55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FE370" w14:textId="77777777" w:rsidR="00F76D7B" w:rsidRDefault="00F76D7B" w:rsidP="00F76D7B">
                              <w:pPr>
                                <w:ind w:firstLineChars="0" w:firstLine="0"/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</w:pPr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 xml:space="preserve">p = </w:t>
                              </w:r>
                              <w:proofErr w:type="gramStart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first[</w:t>
                              </w:r>
                              <w:proofErr w:type="gramEnd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1]-&gt;next</w:t>
                              </w:r>
                            </w:p>
                            <w:p w14:paraId="387D034B" w14:textId="395D0FB2" w:rsidR="00F76D7B" w:rsidRDefault="00F76D7B" w:rsidP="00F76D7B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 xml:space="preserve">q = </w:t>
                              </w:r>
                              <w:proofErr w:type="gramStart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first[</w:t>
                              </w:r>
                              <w:proofErr w:type="gramEnd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2]-&gt;next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1699260" y="1516380"/>
                            <a:ext cx="2072640" cy="388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5D459" w14:textId="7F4DB15B" w:rsidR="00F76D7B" w:rsidRDefault="00F76D7B" w:rsidP="00F76D7B">
                              <w:pPr>
                                <w:ind w:firstLineChars="0" w:firstLine="0"/>
                              </w:pPr>
                              <w:proofErr w:type="gramStart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first[</w:t>
                              </w:r>
                              <w:proofErr w:type="gramEnd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0]=</w:t>
                              </w:r>
                              <w:r>
                                <w:rPr>
                                  <w:rFonts w:ascii="新宋体" w:eastAsia="新宋体" w:hAnsi="Calibri" w:cs="新宋体"/>
                                  <w:color w:val="0000FF"/>
                                  <w:sz w:val="19"/>
                                  <w:szCs w:val="19"/>
                                  <w:lang w:eastAsia="zh-CN" w:bidi="ar-SA"/>
                                </w:rPr>
                                <w:t>new</w:t>
                              </w:r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新宋体" w:eastAsia="新宋体" w:hAnsi="Calibri" w:cs="新宋体"/>
                                  <w:color w:val="2B91AF"/>
                                  <w:sz w:val="19"/>
                                  <w:szCs w:val="19"/>
                                  <w:lang w:eastAsia="zh-CN" w:bidi="ar-SA"/>
                                </w:rPr>
                                <w:t>LNode</w:t>
                              </w:r>
                              <w:proofErr w:type="spellEnd"/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>{ 0,</w:t>
                              </w:r>
                              <w:r>
                                <w:rPr>
                                  <w:rFonts w:ascii="新宋体" w:eastAsia="新宋体" w:hAnsi="Calibri" w:cs="新宋体"/>
                                  <w:color w:val="6F008A"/>
                                  <w:sz w:val="19"/>
                                  <w:szCs w:val="19"/>
                                  <w:lang w:eastAsia="zh-CN" w:bidi="ar-SA"/>
                                </w:rPr>
                                <w:t>NULL</w:t>
                              </w:r>
                              <w:r>
                                <w:rPr>
                                  <w:rFonts w:ascii="新宋体" w:eastAsia="新宋体" w:hAnsi="Calibri" w:cs="新宋体"/>
                                  <w:color w:val="000000"/>
                                  <w:sz w:val="19"/>
                                  <w:szCs w:val="19"/>
                                  <w:lang w:eastAsia="zh-CN" w:bidi="ar-SA"/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2278380" y="2232660"/>
                            <a:ext cx="94488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15B66" w14:textId="051C4C0B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lang w:eastAsia="zh-CN"/>
                                </w:rPr>
                                <w:t>ail=</w:t>
                              </w:r>
                              <w:proofErr w:type="gramStart"/>
                              <w:r>
                                <w:rPr>
                                  <w:lang w:eastAsia="zh-CN"/>
                                </w:rPr>
                                <w:t>first[</w:t>
                              </w:r>
                              <w:proofErr w:type="gramEnd"/>
                              <w:r>
                                <w:rPr>
                                  <w:lang w:eastAsia="zh-CN"/>
                                </w:rPr>
                                <w:t>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: 圆角 61"/>
                        <wps:cNvSpPr/>
                        <wps:spPr>
                          <a:xfrm>
                            <a:off x="510540" y="1363980"/>
                            <a:ext cx="67056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8A2F5" w14:textId="5F884D58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菱形 62"/>
                        <wps:cNvSpPr/>
                        <wps:spPr>
                          <a:xfrm>
                            <a:off x="2057400" y="2964180"/>
                            <a:ext cx="1402080" cy="6096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A21AC5" w14:textId="536E8D25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lang w:eastAsia="zh-CN"/>
                                </w:rPr>
                                <w:t>&amp;&amp;q?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菱形 63"/>
                        <wps:cNvSpPr/>
                        <wps:spPr>
                          <a:xfrm>
                            <a:off x="3078480" y="3817620"/>
                            <a:ext cx="1615440" cy="9067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26A73B" w14:textId="13E272ED" w:rsidR="00F76D7B" w:rsidRPr="00F76D7B" w:rsidRDefault="00F76D7B" w:rsidP="00F76D7B">
                              <w:pPr>
                                <w:ind w:firstLineChars="0" w:firstLine="0"/>
                                <w:rPr>
                                  <w:sz w:val="18"/>
                                  <w:szCs w:val="13"/>
                                  <w:lang w:eastAsia="zh-CN"/>
                                </w:rPr>
                              </w:pPr>
                              <w:r w:rsidRPr="00F76D7B">
                                <w:rPr>
                                  <w:rFonts w:hint="eastAsia"/>
                                  <w:sz w:val="18"/>
                                  <w:szCs w:val="13"/>
                                  <w:lang w:eastAsia="zh-CN"/>
                                </w:rPr>
                                <w:t>比较</w:t>
                              </w:r>
                              <w:r w:rsidRPr="00F76D7B">
                                <w:rPr>
                                  <w:rFonts w:hint="eastAsia"/>
                                  <w:sz w:val="18"/>
                                  <w:szCs w:val="13"/>
                                  <w:lang w:eastAsia="zh-CN"/>
                                </w:rPr>
                                <w:t>p</w:t>
                              </w:r>
                              <w:r w:rsidRPr="00F76D7B">
                                <w:rPr>
                                  <w:sz w:val="18"/>
                                  <w:szCs w:val="13"/>
                                  <w:lang w:eastAsia="zh-CN"/>
                                </w:rPr>
                                <w:t>-&gt;data</w:t>
                              </w:r>
                              <w:r w:rsidRPr="00F76D7B">
                                <w:rPr>
                                  <w:sz w:val="18"/>
                                  <w:szCs w:val="13"/>
                                  <w:lang w:eastAsia="zh-CN"/>
                                </w:rPr>
                                <w:t>和</w:t>
                              </w:r>
                              <w:r w:rsidRPr="00F76D7B">
                                <w:rPr>
                                  <w:rFonts w:hint="eastAsia"/>
                                  <w:sz w:val="18"/>
                                  <w:szCs w:val="13"/>
                                  <w:lang w:eastAsia="zh-CN"/>
                                </w:rPr>
                                <w:t>q</w:t>
                              </w:r>
                              <w:r w:rsidRPr="00F76D7B">
                                <w:rPr>
                                  <w:sz w:val="18"/>
                                  <w:szCs w:val="13"/>
                                  <w:lang w:eastAsia="zh-CN"/>
                                </w:rPr>
                                <w:t>-&gt;data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1889760" y="4678680"/>
                            <a:ext cx="1043940" cy="525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96573" w14:textId="1172C6A8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lang w:eastAsia="zh-CN"/>
                                </w:rPr>
                                <w:t>=p-&gt;next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4732020" y="4572000"/>
                            <a:ext cx="701040" cy="3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7FB95" w14:textId="2B36E334" w:rsidR="00F76D7B" w:rsidRDefault="00F76D7B" w:rsidP="00F76D7B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q</w:t>
                              </w:r>
                              <w:r>
                                <w:rPr>
                                  <w:lang w:eastAsia="zh-CN"/>
                                </w:rPr>
                                <w:t>=q-&gt;next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3086100" y="5074920"/>
                            <a:ext cx="16002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F21AA6" w14:textId="26327AD7" w:rsidR="00F76D7B" w:rsidRDefault="00F76D7B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lang w:eastAsia="zh-CN"/>
                                </w:rPr>
                                <w:t>nsert(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eastAsia="zh-CN"/>
                                </w:rPr>
                                <w:t>tail,q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eastAsia="zh-CN"/>
                                </w:rPr>
                                <w:t>-&gt;data)</w:t>
                              </w:r>
                            </w:p>
                            <w:p w14:paraId="799F47D8" w14:textId="4E25E4A4" w:rsidR="00F76D7B" w:rsidRDefault="00F76D7B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p=p-&gt;next</w:t>
                              </w:r>
                            </w:p>
                            <w:p w14:paraId="1EC13475" w14:textId="5A3559C5" w:rsidR="00F76D7B" w:rsidRDefault="00F76D7B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q</w:t>
                              </w:r>
                              <w:r>
                                <w:rPr>
                                  <w:lang w:eastAsia="zh-CN"/>
                                </w:rPr>
                                <w:t>=q-&gt;next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2743200" y="342900"/>
                            <a:ext cx="0" cy="3200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58" idx="2"/>
                          <a:endCxn id="59" idx="0"/>
                        </wps:cNvCnPr>
                        <wps:spPr>
                          <a:xfrm flipH="1">
                            <a:off x="2735580" y="1219200"/>
                            <a:ext cx="7620" cy="297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59" idx="2"/>
                          <a:endCxn id="60" idx="0"/>
                        </wps:cNvCnPr>
                        <wps:spPr>
                          <a:xfrm>
                            <a:off x="2735580" y="1905000"/>
                            <a:ext cx="1524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0" idx="2"/>
                          <a:endCxn id="62" idx="0"/>
                        </wps:cNvCnPr>
                        <wps:spPr>
                          <a:xfrm>
                            <a:off x="2750820" y="2506980"/>
                            <a:ext cx="762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63" idx="1"/>
                          <a:endCxn id="64" idx="0"/>
                        </wps:cNvCnPr>
                        <wps:spPr>
                          <a:xfrm rot="10800000" flipV="1">
                            <a:off x="2411730" y="4271010"/>
                            <a:ext cx="666750" cy="4076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3" idx="2"/>
                          <a:endCxn id="66" idx="0"/>
                        </wps:cNvCnPr>
                        <wps:spPr>
                          <a:xfrm>
                            <a:off x="3886200" y="472440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连接符: 肘形 74"/>
                        <wps:cNvCnPr>
                          <a:stCxn id="63" idx="3"/>
                          <a:endCxn id="65" idx="0"/>
                        </wps:cNvCnPr>
                        <wps:spPr>
                          <a:xfrm>
                            <a:off x="4693920" y="4271010"/>
                            <a:ext cx="388620" cy="3009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连接符: 肘形 78"/>
                        <wps:cNvCnPr/>
                        <wps:spPr>
                          <a:xfrm rot="16200000" flipH="1">
                            <a:off x="3409950" y="3341369"/>
                            <a:ext cx="525780" cy="4267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64" idx="1"/>
                        </wps:cNvCnPr>
                        <wps:spPr>
                          <a:xfrm flipH="1">
                            <a:off x="800100" y="4941570"/>
                            <a:ext cx="108966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66" idx="1"/>
                        </wps:cNvCnPr>
                        <wps:spPr>
                          <a:xfrm flipH="1">
                            <a:off x="815340" y="5436870"/>
                            <a:ext cx="2270760" cy="34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/>
                        <wps:spPr>
                          <a:xfrm flipH="1" flipV="1">
                            <a:off x="807720" y="4754880"/>
                            <a:ext cx="39090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/>
                        <wps:spPr>
                          <a:xfrm flipV="1">
                            <a:off x="838200" y="2758440"/>
                            <a:ext cx="60960" cy="2750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 flipV="1">
                            <a:off x="891540" y="2735580"/>
                            <a:ext cx="188214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连接符: 肘形 89"/>
                        <wps:cNvCnPr>
                          <a:stCxn id="62" idx="1"/>
                          <a:endCxn id="61" idx="3"/>
                        </wps:cNvCnPr>
                        <wps:spPr>
                          <a:xfrm rot="10800000">
                            <a:off x="1181099" y="1535430"/>
                            <a:ext cx="876300" cy="173355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598420" y="4152900"/>
                            <a:ext cx="3200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18816C" w14:textId="1B9729F9" w:rsidR="00261B67" w:rsidRDefault="00261B67" w:rsidP="00261B67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3893820" y="4808220"/>
                            <a:ext cx="259080" cy="2209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0384FE" w14:textId="17915B13" w:rsidR="00261B67" w:rsidRDefault="00261B67" w:rsidP="00261B67">
                              <w:pPr>
                                <w:ind w:firstLineChars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文本框 92"/>
                        <wps:cNvSpPr txBox="1"/>
                        <wps:spPr>
                          <a:xfrm>
                            <a:off x="4777740" y="4019550"/>
                            <a:ext cx="304800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2BEDC9" w14:textId="1514923B" w:rsidR="00261B67" w:rsidRDefault="00261B67" w:rsidP="00261B67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93"/>
                        <wps:cNvSpPr txBox="1"/>
                        <wps:spPr>
                          <a:xfrm>
                            <a:off x="3543300" y="3368040"/>
                            <a:ext cx="2667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2D5337" w14:textId="6E4D2F39" w:rsidR="00261B67" w:rsidRDefault="00261B67" w:rsidP="00261B67">
                              <w:pPr>
                                <w:ind w:firstLineChars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1737360" y="3124200"/>
                            <a:ext cx="2514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7F60C" w14:textId="0352CA97" w:rsidR="00261B67" w:rsidRDefault="00261B67" w:rsidP="00261B67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06B718" id="画布 56" o:spid="_x0000_s1035" editas="canvas" style="width:6in;height:466.8pt;mso-position-horizontal-relative:char;mso-position-vertical-relative:line" coordsize="54864,5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">
                <v:shape id="_x0000_s1036" type="#_x0000_t75" style="position:absolute;width:54864;height:59283;visibility:visible;mso-wrap-style:square" filled="t">
                  <v:fill o:detectmouseclick="t"/>
                  <v:path o:connecttype="none"/>
                </v:shape>
                <v:roundrect id="矩形: 圆角 57" o:spid="_x0000_s1037" style="position:absolute;left:23926;width:7011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" fillcolor="white [3201]" strokecolor="#f79646 [3209]" strokeweight="2pt">
                  <v:textbox>
                    <w:txbxContent>
                      <w:p w14:paraId="7389A38A" w14:textId="6CF0E690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58" o:spid="_x0000_s1038" style="position:absolute;left:20421;top:6629;width:14021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" fillcolor="white [3201]" strokecolor="#f79646 [3209]" strokeweight="2pt">
                  <v:textbox>
                    <w:txbxContent>
                      <w:p w14:paraId="422FE370" w14:textId="77777777" w:rsidR="00F76D7B" w:rsidRDefault="00F76D7B" w:rsidP="00F76D7B">
                        <w:pPr>
                          <w:ind w:firstLineChars="0" w:firstLine="0"/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</w:pPr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 xml:space="preserve">p = </w:t>
                        </w:r>
                        <w:proofErr w:type="gramStart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first[</w:t>
                        </w:r>
                        <w:proofErr w:type="gramEnd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1]-&gt;next</w:t>
                        </w:r>
                      </w:p>
                      <w:p w14:paraId="387D034B" w14:textId="395D0FB2" w:rsidR="00F76D7B" w:rsidRDefault="00F76D7B" w:rsidP="00F76D7B">
                        <w:pPr>
                          <w:ind w:firstLineChars="0" w:firstLine="0"/>
                        </w:pPr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 xml:space="preserve">q = </w:t>
                        </w:r>
                        <w:proofErr w:type="gramStart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first[</w:t>
                        </w:r>
                        <w:proofErr w:type="gramEnd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2]-&gt;next</w:t>
                        </w:r>
                      </w:p>
                    </w:txbxContent>
                  </v:textbox>
                </v:rect>
                <v:rect id="矩形 59" o:spid="_x0000_s1039" style="position:absolute;left:16992;top:15163;width:20727;height:3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" fillcolor="white [3201]" strokecolor="#f79646 [3209]" strokeweight="2pt">
                  <v:textbox>
                    <w:txbxContent>
                      <w:p w14:paraId="7935D459" w14:textId="7F4DB15B" w:rsidR="00F76D7B" w:rsidRDefault="00F76D7B" w:rsidP="00F76D7B">
                        <w:pPr>
                          <w:ind w:firstLineChars="0" w:firstLine="0"/>
                        </w:pPr>
                        <w:proofErr w:type="gramStart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first[</w:t>
                        </w:r>
                        <w:proofErr w:type="gramEnd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0]=</w:t>
                        </w:r>
                        <w:r>
                          <w:rPr>
                            <w:rFonts w:ascii="新宋体" w:eastAsia="新宋体" w:hAnsi="Calibri" w:cs="新宋体"/>
                            <w:color w:val="0000FF"/>
                            <w:sz w:val="19"/>
                            <w:szCs w:val="19"/>
                            <w:lang w:eastAsia="zh-CN" w:bidi="ar-SA"/>
                          </w:rPr>
                          <w:t>new</w:t>
                        </w:r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新宋体" w:eastAsia="新宋体" w:hAnsi="Calibri" w:cs="新宋体"/>
                            <w:color w:val="2B91AF"/>
                            <w:sz w:val="19"/>
                            <w:szCs w:val="19"/>
                            <w:lang w:eastAsia="zh-CN" w:bidi="ar-SA"/>
                          </w:rPr>
                          <w:t>LNode</w:t>
                        </w:r>
                        <w:proofErr w:type="spellEnd"/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>{ 0,</w:t>
                        </w:r>
                        <w:r>
                          <w:rPr>
                            <w:rFonts w:ascii="新宋体" w:eastAsia="新宋体" w:hAnsi="Calibri" w:cs="新宋体"/>
                            <w:color w:val="6F008A"/>
                            <w:sz w:val="19"/>
                            <w:szCs w:val="19"/>
                            <w:lang w:eastAsia="zh-CN" w:bidi="ar-SA"/>
                          </w:rPr>
                          <w:t>NULL</w:t>
                        </w:r>
                        <w:r>
                          <w:rPr>
                            <w:rFonts w:ascii="新宋体" w:eastAsia="新宋体" w:hAnsi="Calibri" w:cs="新宋体"/>
                            <w:color w:val="000000"/>
                            <w:sz w:val="19"/>
                            <w:szCs w:val="19"/>
                            <w:lang w:eastAsia="zh-CN" w:bidi="ar-SA"/>
                          </w:rPr>
                          <w:t xml:space="preserve"> }</w:t>
                        </w:r>
                      </w:p>
                    </w:txbxContent>
                  </v:textbox>
                </v:rect>
                <v:rect id="矩形 60" o:spid="_x0000_s1040" style="position:absolute;left:22783;top:22326;width:9449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" fillcolor="white [3201]" strokecolor="#f79646 [3209]" strokeweight="2pt">
                  <v:textbox>
                    <w:txbxContent>
                      <w:p w14:paraId="1D515B66" w14:textId="051C4C0B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t</w:t>
                        </w:r>
                        <w:r>
                          <w:rPr>
                            <w:lang w:eastAsia="zh-CN"/>
                          </w:rPr>
                          <w:t>ail=</w:t>
                        </w:r>
                        <w:proofErr w:type="gramStart"/>
                        <w:r>
                          <w:rPr>
                            <w:lang w:eastAsia="zh-CN"/>
                          </w:rPr>
                          <w:t>first[</w:t>
                        </w:r>
                        <w:proofErr w:type="gramEnd"/>
                        <w:r>
                          <w:rPr>
                            <w:lang w:eastAsia="zh-CN"/>
                          </w:rPr>
                          <w:t>0]</w:t>
                        </w:r>
                      </w:p>
                    </w:txbxContent>
                  </v:textbox>
                </v:rect>
                <v:roundrect id="矩形: 圆角 61" o:spid="_x0000_s1041" style="position:absolute;left:5105;top:13639;width:6706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" fillcolor="white [3201]" strokecolor="#f79646 [3209]" strokeweight="2pt">
                  <v:textbox>
                    <w:txbxContent>
                      <w:p w14:paraId="4618A2F5" w14:textId="5F884D58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62" o:spid="_x0000_s1042" type="#_x0000_t4" style="position:absolute;left:20574;top:29641;width:1402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" fillcolor="white [3201]" strokecolor="#f79646 [3209]" strokeweight="2pt">
                  <v:textbox>
                    <w:txbxContent>
                      <w:p w14:paraId="08A21AC5" w14:textId="536E8D25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p</w:t>
                        </w:r>
                        <w:r>
                          <w:rPr>
                            <w:lang w:eastAsia="zh-CN"/>
                          </w:rPr>
                          <w:t>&amp;&amp;q?</w:t>
                        </w:r>
                      </w:p>
                    </w:txbxContent>
                  </v:textbox>
                </v:shape>
                <v:shape id="菱形 63" o:spid="_x0000_s1043" type="#_x0000_t4" style="position:absolute;left:30784;top:38176;width:16155;height:9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" fillcolor="white [3201]" strokecolor="#f79646 [3209]" strokeweight="2pt">
                  <v:textbox>
                    <w:txbxContent>
                      <w:p w14:paraId="0B26A73B" w14:textId="13E272ED" w:rsidR="00F76D7B" w:rsidRPr="00F76D7B" w:rsidRDefault="00F76D7B" w:rsidP="00F76D7B">
                        <w:pPr>
                          <w:ind w:firstLineChars="0" w:firstLine="0"/>
                          <w:rPr>
                            <w:sz w:val="18"/>
                            <w:szCs w:val="13"/>
                            <w:lang w:eastAsia="zh-CN"/>
                          </w:rPr>
                        </w:pPr>
                        <w:r w:rsidRPr="00F76D7B">
                          <w:rPr>
                            <w:rFonts w:hint="eastAsia"/>
                            <w:sz w:val="18"/>
                            <w:szCs w:val="13"/>
                            <w:lang w:eastAsia="zh-CN"/>
                          </w:rPr>
                          <w:t>比较</w:t>
                        </w:r>
                        <w:r w:rsidRPr="00F76D7B">
                          <w:rPr>
                            <w:rFonts w:hint="eastAsia"/>
                            <w:sz w:val="18"/>
                            <w:szCs w:val="13"/>
                            <w:lang w:eastAsia="zh-CN"/>
                          </w:rPr>
                          <w:t>p</w:t>
                        </w:r>
                        <w:r w:rsidRPr="00F76D7B">
                          <w:rPr>
                            <w:sz w:val="18"/>
                            <w:szCs w:val="13"/>
                            <w:lang w:eastAsia="zh-CN"/>
                          </w:rPr>
                          <w:t>-&gt;data</w:t>
                        </w:r>
                        <w:r w:rsidRPr="00F76D7B">
                          <w:rPr>
                            <w:sz w:val="18"/>
                            <w:szCs w:val="13"/>
                            <w:lang w:eastAsia="zh-CN"/>
                          </w:rPr>
                          <w:t>和</w:t>
                        </w:r>
                        <w:r w:rsidRPr="00F76D7B">
                          <w:rPr>
                            <w:rFonts w:hint="eastAsia"/>
                            <w:sz w:val="18"/>
                            <w:szCs w:val="13"/>
                            <w:lang w:eastAsia="zh-CN"/>
                          </w:rPr>
                          <w:t>q</w:t>
                        </w:r>
                        <w:r w:rsidRPr="00F76D7B">
                          <w:rPr>
                            <w:sz w:val="18"/>
                            <w:szCs w:val="13"/>
                            <w:lang w:eastAsia="zh-CN"/>
                          </w:rPr>
                          <w:t>-&gt;data</w:t>
                        </w:r>
                      </w:p>
                    </w:txbxContent>
                  </v:textbox>
                </v:shape>
                <v:rect id="矩形 64" o:spid="_x0000_s1044" style="position:absolute;left:18897;top:46786;width:10440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" fillcolor="white [3201]" strokecolor="#f79646 [3209]" strokeweight="2pt">
                  <v:textbox>
                    <w:txbxContent>
                      <w:p w14:paraId="67696573" w14:textId="1172C6A8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p</w:t>
                        </w:r>
                        <w:r>
                          <w:rPr>
                            <w:lang w:eastAsia="zh-CN"/>
                          </w:rPr>
                          <w:t>=p-&gt;next</w:t>
                        </w:r>
                      </w:p>
                    </w:txbxContent>
                  </v:textbox>
                </v:rect>
                <v:rect id="矩形 65" o:spid="_x0000_s1045" style="position:absolute;left:47320;top:45720;width:7010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" fillcolor="white [3201]" strokecolor="#f79646 [3209]" strokeweight="2pt">
                  <v:textbox>
                    <w:txbxContent>
                      <w:p w14:paraId="43D7FB95" w14:textId="2B36E334" w:rsidR="00F76D7B" w:rsidRDefault="00F76D7B" w:rsidP="00F76D7B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q</w:t>
                        </w:r>
                        <w:r>
                          <w:rPr>
                            <w:lang w:eastAsia="zh-CN"/>
                          </w:rPr>
                          <w:t>=q-&gt;next</w:t>
                        </w:r>
                      </w:p>
                    </w:txbxContent>
                  </v:textbox>
                </v:rect>
                <v:rect id="矩形 66" o:spid="_x0000_s1046" style="position:absolute;left:30861;top:50749;width:1600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" fillcolor="white [3201]" strokecolor="#f79646 [3209]" strokeweight="2pt">
                  <v:textbox>
                    <w:txbxContent>
                      <w:p w14:paraId="50F21AA6" w14:textId="26327AD7" w:rsidR="00F76D7B" w:rsidRDefault="00F76D7B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i</w:t>
                        </w:r>
                        <w:r>
                          <w:rPr>
                            <w:lang w:eastAsia="zh-CN"/>
                          </w:rPr>
                          <w:t>nsert(</w:t>
                        </w:r>
                        <w:proofErr w:type="spellStart"/>
                        <w:proofErr w:type="gramStart"/>
                        <w:r>
                          <w:rPr>
                            <w:lang w:eastAsia="zh-CN"/>
                          </w:rPr>
                          <w:t>tail,q</w:t>
                        </w:r>
                        <w:proofErr w:type="spellEnd"/>
                        <w:proofErr w:type="gramEnd"/>
                        <w:r>
                          <w:rPr>
                            <w:lang w:eastAsia="zh-CN"/>
                          </w:rPr>
                          <w:t>-&gt;data)</w:t>
                        </w:r>
                      </w:p>
                      <w:p w14:paraId="799F47D8" w14:textId="4E25E4A4" w:rsidR="00F76D7B" w:rsidRDefault="00F76D7B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p=p-&gt;next</w:t>
                        </w:r>
                      </w:p>
                      <w:p w14:paraId="1EC13475" w14:textId="5A3559C5" w:rsidR="00F76D7B" w:rsidRDefault="00F76D7B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q</w:t>
                        </w:r>
                        <w:r>
                          <w:rPr>
                            <w:lang w:eastAsia="zh-CN"/>
                          </w:rPr>
                          <w:t>=q-&gt;next</w:t>
                        </w:r>
                      </w:p>
                    </w:txbxContent>
                  </v:textbox>
                </v:rect>
                <v:shape id="直接箭头连接符 67" o:spid="_x0000_s1047" type="#_x0000_t32" style="position:absolute;left:27432;top:3429;width:0;height:3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" strokecolor="#4579b8 [3044]">
                  <v:stroke endarrow="block"/>
                </v:shape>
                <v:shape id="直接箭头连接符 68" o:spid="_x0000_s1048" type="#_x0000_t32" style="position:absolute;left:27355;top:12192;width:77;height:29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" strokecolor="#4579b8 [3044]">
                  <v:stroke endarrow="block"/>
                </v:shape>
                <v:shape id="直接箭头连接符 69" o:spid="_x0000_s1049" type="#_x0000_t32" style="position:absolute;left:27355;top:19050;width:153;height:3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" strokecolor="#4579b8 [3044]">
                  <v:stroke endarrow="block"/>
                </v:shape>
                <v:shape id="直接箭头连接符 70" o:spid="_x0000_s1050" type="#_x0000_t32" style="position:absolute;left:27508;top:25069;width:76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72" o:spid="_x0000_s1051" type="#_x0000_t33" style="position:absolute;left:24117;top:42710;width:6667;height:407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" strokecolor="#4579b8 [3044]">
                  <v:stroke endarrow="block"/>
                </v:shape>
                <v:shape id="直接箭头连接符 73" o:spid="_x0000_s1052" type="#_x0000_t32" style="position:absolute;left:38862;top:47244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" strokecolor="#4579b8 [3044]">
                  <v:stroke endarrow="block"/>
                </v:shape>
                <v:shape id="连接符: 肘形 74" o:spid="_x0000_s1053" type="#_x0000_t33" style="position:absolute;left:46939;top:42710;width:3886;height:30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78" o:spid="_x0000_s1054" type="#_x0000_t34" style="position:absolute;left:34099;top:33413;width:5258;height:42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" strokecolor="#4579b8 [3044]">
                  <v:stroke endarrow="block"/>
                </v:shape>
                <v:shape id="直接箭头连接符 84" o:spid="_x0000_s1055" type="#_x0000_t32" style="position:absolute;left:8001;top:49415;width:10896;height: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" strokecolor="#4579b8 [3044]">
                  <v:stroke endarrow="block"/>
                </v:shape>
                <v:shape id="直接箭头连接符 85" o:spid="_x0000_s1056" type="#_x0000_t32" style="position:absolute;left:8153;top:54368;width:22708;height: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" strokecolor="#4579b8 [3044]">
                  <v:stroke endarrow="block"/>
                </v:shape>
                <v:shape id="直接箭头连接符 86" o:spid="_x0000_s1057" type="#_x0000_t32" style="position:absolute;left:8077;top:47548;width:39090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" strokecolor="#4579b8 [3044]">
                  <v:stroke endarrow="block"/>
                </v:shape>
                <v:shape id="直接箭头连接符 87" o:spid="_x0000_s1058" type="#_x0000_t32" style="position:absolute;left:8382;top:27584;width:609;height:275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" strokecolor="#4579b8 [3044]">
                  <v:stroke endarrow="block"/>
                </v:shape>
                <v:shape id="直接箭头连接符 88" o:spid="_x0000_s1059" type="#_x0000_t32" style="position:absolute;left:8915;top:27355;width:18821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" strokecolor="#4579b8 [3044]">
                  <v:stroke endarrow="block"/>
                </v:shape>
                <v:shape id="连接符: 肘形 89" o:spid="_x0000_s1060" type="#_x0000_t34" style="position:absolute;left:11810;top:15354;width:8763;height:1733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0" o:spid="_x0000_s1061" type="#_x0000_t202" style="position:absolute;left:25984;top:41529;width:32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" fillcolor="white [3201]" strokeweight=".5pt">
                  <v:textbox>
                    <w:txbxContent>
                      <w:p w14:paraId="0B18816C" w14:textId="1B9729F9" w:rsidR="00261B67" w:rsidRDefault="00261B67" w:rsidP="00261B67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&lt;</w:t>
                        </w:r>
                      </w:p>
                    </w:txbxContent>
                  </v:textbox>
                </v:shape>
                <v:shape id="文本框 91" o:spid="_x0000_s1062" type="#_x0000_t202" style="position:absolute;left:38938;top:48082;width:2591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14:paraId="460384FE" w14:textId="17915B13" w:rsidR="00261B67" w:rsidRDefault="00261B67" w:rsidP="00261B67">
                        <w:pPr>
                          <w:ind w:firstLineChars="0" w:firstLine="0"/>
                        </w:pPr>
                        <w:r>
                          <w:t>=</w:t>
                        </w:r>
                      </w:p>
                    </w:txbxContent>
                  </v:textbox>
                </v:shape>
                <v:shape id="文本框 92" o:spid="_x0000_s1063" type="#_x0000_t202" style="position:absolute;left:47777;top:40195;width:304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<v:textbox>
                    <w:txbxContent>
                      <w:p w14:paraId="702BEDC9" w14:textId="1514923B" w:rsidR="00261B67" w:rsidRDefault="00261B67" w:rsidP="00261B67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&lt;</w:t>
                        </w:r>
                      </w:p>
                    </w:txbxContent>
                  </v:textbox>
                </v:shape>
                <v:shape id="文本框 93" o:spid="_x0000_s1064" type="#_x0000_t202" style="position:absolute;left:35433;top:33680;width:26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14:paraId="3F2D5337" w14:textId="6E4D2F39" w:rsidR="00261B67" w:rsidRDefault="00261B67" w:rsidP="00261B67">
                        <w:pPr>
                          <w:ind w:firstLineChars="0" w:firstLine="0"/>
                        </w:pPr>
                        <w:r>
                          <w:t>y</w:t>
                        </w:r>
                      </w:p>
                    </w:txbxContent>
                  </v:textbox>
                </v:shape>
                <v:shape id="文本框 94" o:spid="_x0000_s1065" type="#_x0000_t202" style="position:absolute;left:17373;top:31242;width:251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14:paraId="2FA7F60C" w14:textId="0352CA97" w:rsidR="00261B67" w:rsidRDefault="00261B67" w:rsidP="00261B67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DB28D6" w14:textId="6BC5FA40" w:rsidR="00261B67" w:rsidRDefault="00261B67" w:rsidP="00960CC1">
      <w:pPr>
        <w:rPr>
          <w:lang w:eastAsia="zh-CN"/>
        </w:rPr>
      </w:pPr>
    </w:p>
    <w:p w14:paraId="251E493C" w14:textId="77777777" w:rsidR="00261B67" w:rsidRPr="00960CC1" w:rsidRDefault="00261B67" w:rsidP="00960CC1">
      <w:pPr>
        <w:rPr>
          <w:lang w:eastAsia="zh-CN"/>
        </w:rPr>
      </w:pPr>
    </w:p>
    <w:p w14:paraId="6E8AE7D6" w14:textId="595A7F14" w:rsidR="00954B54" w:rsidRDefault="00954B54" w:rsidP="00A8652E">
      <w:pPr>
        <w:pStyle w:val="3"/>
        <w:spacing w:before="120"/>
      </w:pPr>
      <w:bookmarkStart w:id="17" w:name="_Toc59940157"/>
      <w:r>
        <w:rPr>
          <w:rFonts w:hint="eastAsia"/>
        </w:rPr>
        <w:lastRenderedPageBreak/>
        <w:t xml:space="preserve">3.2.2 </w:t>
      </w:r>
      <w:r w:rsidR="00261B67">
        <w:rPr>
          <w:rFonts w:hint="eastAsia"/>
        </w:rPr>
        <w:t>合并部分</w:t>
      </w:r>
      <w:r>
        <w:rPr>
          <w:rFonts w:hint="eastAsia"/>
        </w:rPr>
        <w:t>核心代码</w:t>
      </w:r>
      <w:bookmarkEnd w:id="17"/>
    </w:p>
    <w:p w14:paraId="1F9FBFF6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merge(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4E94029A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F34BDAA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1]-&gt;next, q = first[2]-&gt;next;</w:t>
      </w:r>
    </w:p>
    <w:p w14:paraId="455CF5EE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tail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0,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</w:t>
      </w:r>
    </w:p>
    <w:p w14:paraId="1A5376C4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 &amp;&amp; q)</w:t>
      </w:r>
    </w:p>
    <w:p w14:paraId="0F0005BD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EE8D08C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&lt; q-&gt;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data)p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p-&gt;next;</w:t>
      </w:r>
    </w:p>
    <w:p w14:paraId="149536C5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(p-&gt;data == q-&gt;data)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insert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(tail, q-&gt;data); p = p-&gt;next; q = q-&gt;next; }</w:t>
      </w:r>
    </w:p>
    <w:p w14:paraId="3B62E7FA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q = q-&gt;next;</w:t>
      </w:r>
    </w:p>
    <w:p w14:paraId="5C6A3570" w14:textId="77777777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70C901F" w14:textId="7190FECC" w:rsidR="00261B67" w:rsidRDefault="00261B67" w:rsidP="00261B6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464844" w14:textId="6AFD644B" w:rsidR="00261B67" w:rsidRDefault="00261B67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15FD8444" w14:textId="4D5B310D" w:rsidR="00261B67" w:rsidRDefault="00261B67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3E7591D8" w14:textId="77777777" w:rsidR="00261B67" w:rsidRPr="00587D9B" w:rsidRDefault="00261B67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47E782CC" w14:textId="30D7E888" w:rsidR="0075165E" w:rsidRDefault="0075165E" w:rsidP="008F78B2">
      <w:pPr>
        <w:pStyle w:val="2"/>
        <w:spacing w:before="120"/>
      </w:pPr>
      <w:bookmarkStart w:id="18" w:name="_Toc59940158"/>
      <w:r>
        <w:rPr>
          <w:rFonts w:hint="eastAsia"/>
        </w:rPr>
        <w:lastRenderedPageBreak/>
        <w:t xml:space="preserve">3.3 </w:t>
      </w:r>
      <w:r w:rsidR="00261B67">
        <w:rPr>
          <w:rFonts w:hint="eastAsia"/>
        </w:rPr>
        <w:t>展示</w:t>
      </w:r>
      <w:r>
        <w:rPr>
          <w:rFonts w:hint="eastAsia"/>
        </w:rPr>
        <w:t>功能的实现</w:t>
      </w:r>
      <w:bookmarkEnd w:id="18"/>
    </w:p>
    <w:p w14:paraId="1791B6E3" w14:textId="645B565E" w:rsidR="00587D9B" w:rsidRDefault="00587D9B" w:rsidP="00A8652E">
      <w:pPr>
        <w:pStyle w:val="3"/>
        <w:spacing w:before="120"/>
      </w:pPr>
      <w:bookmarkStart w:id="19" w:name="_Toc59940159"/>
      <w:r>
        <w:rPr>
          <w:rFonts w:hint="eastAsia"/>
        </w:rPr>
        <w:t xml:space="preserve">3.3.1 </w:t>
      </w:r>
      <w:r w:rsidR="00261B67">
        <w:rPr>
          <w:rFonts w:hint="eastAsia"/>
        </w:rPr>
        <w:t>展示</w:t>
      </w:r>
      <w:r>
        <w:rPr>
          <w:rFonts w:hint="eastAsia"/>
        </w:rPr>
        <w:t>功能流程图</w:t>
      </w:r>
      <w:bookmarkEnd w:id="19"/>
    </w:p>
    <w:p w14:paraId="4C21CFB9" w14:textId="1907550C" w:rsidR="00960CC1" w:rsidRDefault="00261B67" w:rsidP="00960CC1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361B8BA7" wp14:editId="1FC9BA93">
                <wp:extent cx="5486400" cy="5928360"/>
                <wp:effectExtent l="0" t="0" r="0" b="0"/>
                <wp:docPr id="126" name="画布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7" name="矩形: 圆角 97"/>
                        <wps:cNvSpPr/>
                        <wps:spPr>
                          <a:xfrm>
                            <a:off x="2354580" y="7620"/>
                            <a:ext cx="830580" cy="5105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6BDC82" w14:textId="77777777" w:rsidR="00261B67" w:rsidRDefault="00261B67" w:rsidP="00261B67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: 圆角 101"/>
                        <wps:cNvSpPr/>
                        <wps:spPr>
                          <a:xfrm>
                            <a:off x="2331720" y="4343400"/>
                            <a:ext cx="967740" cy="6629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B59A59" w14:textId="77777777" w:rsidR="00261B67" w:rsidRDefault="00261B67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菱形 102"/>
                        <wps:cNvSpPr/>
                        <wps:spPr>
                          <a:xfrm>
                            <a:off x="1516380" y="1089660"/>
                            <a:ext cx="2506980" cy="838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9F073" w14:textId="33EE9EFD" w:rsidR="00261B67" w:rsidRDefault="00261B67" w:rsidP="00261B67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是否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是第一个</w:t>
                              </w:r>
                              <w:r>
                                <w:rPr>
                                  <w:lang w:eastAsia="zh-CN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矩形 104"/>
                        <wps:cNvSpPr/>
                        <wps:spPr>
                          <a:xfrm>
                            <a:off x="556260" y="2575560"/>
                            <a:ext cx="1440180" cy="807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21ECD" w14:textId="52E3B03F" w:rsidR="00261B67" w:rsidRDefault="00F94669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打印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空格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+</w:t>
                              </w:r>
                              <w:r>
                                <w:rPr>
                                  <w:lang w:eastAsia="zh-CN"/>
                                </w:rPr>
                                <w:t>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2769870" y="51816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4221480" y="1874520"/>
                            <a:ext cx="25146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DAEA6" w14:textId="77777777" w:rsidR="00261B67" w:rsidRDefault="00261B67" w:rsidP="00261B67">
                              <w:pPr>
                                <w:ind w:firstLineChars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文本框 93"/>
                        <wps:cNvSpPr txBox="1"/>
                        <wps:spPr>
                          <a:xfrm>
                            <a:off x="1109640" y="1803060"/>
                            <a:ext cx="26670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50AC1" w14:textId="491A0629" w:rsidR="00F94669" w:rsidRDefault="00F94669" w:rsidP="00F94669">
                              <w:pPr>
                                <w:ind w:firstLineChars="0" w:firstLine="0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矩形 128"/>
                        <wps:cNvSpPr/>
                        <wps:spPr>
                          <a:xfrm>
                            <a:off x="3619500" y="2583180"/>
                            <a:ext cx="1470660" cy="7696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DCDC2" w14:textId="738D3A33" w:rsidR="00F94669" w:rsidRDefault="00F94669" w:rsidP="00F94669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打印内容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连接符: 肘形 129"/>
                        <wps:cNvCnPr>
                          <a:stCxn id="102" idx="1"/>
                          <a:endCxn id="104" idx="0"/>
                        </wps:cNvCnPr>
                        <wps:spPr>
                          <a:xfrm rot="10800000" flipV="1">
                            <a:off x="1276350" y="1508760"/>
                            <a:ext cx="240030" cy="10668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连接符: 肘形 130"/>
                        <wps:cNvCnPr>
                          <a:stCxn id="102" idx="3"/>
                          <a:endCxn id="128" idx="0"/>
                        </wps:cNvCnPr>
                        <wps:spPr>
                          <a:xfrm>
                            <a:off x="4023360" y="1508760"/>
                            <a:ext cx="331470" cy="10744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连接符: 肘形 131"/>
                        <wps:cNvCnPr>
                          <a:endCxn id="101" idx="1"/>
                        </wps:cNvCnPr>
                        <wps:spPr>
                          <a:xfrm rot="16200000" flipH="1">
                            <a:off x="1175385" y="3518534"/>
                            <a:ext cx="1268730" cy="10439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连接符: 肘形 132"/>
                        <wps:cNvCnPr>
                          <a:endCxn id="101" idx="3"/>
                        </wps:cNvCnPr>
                        <wps:spPr>
                          <a:xfrm rot="5400000">
                            <a:off x="3164205" y="3503295"/>
                            <a:ext cx="1306830" cy="10363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1B8BA7" id="画布 126" o:spid="_x0000_s1066" editas="canvas" style="width:6in;height:466.8pt;mso-position-horizontal-relative:char;mso-position-vertical-relative:line" coordsize="54864,59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">
                <v:shape id="_x0000_s1067" type="#_x0000_t75" style="position:absolute;width:54864;height:59283;visibility:visible;mso-wrap-style:square" filled="t">
                  <v:fill o:detectmouseclick="t"/>
                  <v:path o:connecttype="none"/>
                </v:shape>
                <v:roundrect id="矩形: 圆角 97" o:spid="_x0000_s1068" style="position:absolute;left:23545;top:76;width:8306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" fillcolor="white [3201]" strokecolor="#f79646 [3209]" strokeweight="2pt">
                  <v:textbox>
                    <w:txbxContent>
                      <w:p w14:paraId="626BDC82" w14:textId="77777777" w:rsidR="00261B67" w:rsidRDefault="00261B67" w:rsidP="00261B67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oundrect id="矩形: 圆角 101" o:spid="_x0000_s1069" style="position:absolute;left:23317;top:43434;width:9677;height:66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" fillcolor="white [3201]" strokecolor="#f79646 [3209]" strokeweight="2pt">
                  <v:textbox>
                    <w:txbxContent>
                      <w:p w14:paraId="7FB59A59" w14:textId="77777777" w:rsidR="00261B67" w:rsidRDefault="00261B67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菱形 102" o:spid="_x0000_s1070" type="#_x0000_t4" style="position:absolute;left:15163;top:10896;width:2507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" fillcolor="white [3201]" strokecolor="#f79646 [3209]" strokeweight="2pt">
                  <v:textbox>
                    <w:txbxContent>
                      <w:p w14:paraId="1C39F073" w14:textId="33EE9EFD" w:rsidR="00261B67" w:rsidRDefault="00261B67" w:rsidP="00261B67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是否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是第一个</w:t>
                        </w:r>
                        <w:r>
                          <w:rPr>
                            <w:lang w:eastAsia="zh-CN"/>
                          </w:rPr>
                          <w:t>?</w:t>
                        </w:r>
                      </w:p>
                    </w:txbxContent>
                  </v:textbox>
                </v:shape>
                <v:rect id="矩形 104" o:spid="_x0000_s1071" style="position:absolute;left:5562;top:25755;width:14402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" fillcolor="white [3201]" strokecolor="#f79646 [3209]" strokeweight="2pt">
                  <v:textbox>
                    <w:txbxContent>
                      <w:p w14:paraId="4CF21ECD" w14:textId="52E3B03F" w:rsidR="00261B67" w:rsidRDefault="00F94669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打印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空格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+</w:t>
                        </w:r>
                        <w:r>
                          <w:rPr>
                            <w:lang w:eastAsia="zh-CN"/>
                          </w:rPr>
                          <w:t>内容</w:t>
                        </w:r>
                      </w:p>
                    </w:txbxContent>
                  </v:textbox>
                </v:rect>
                <v:shape id="直接箭头连接符 107" o:spid="_x0000_s1072" type="#_x0000_t32" style="position:absolute;left:27698;top:518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" strokecolor="#4579b8 [3044]">
                  <v:stroke endarrow="block"/>
                </v:shape>
                <v:shape id="文本框 125" o:spid="_x0000_s1073" type="#_x0000_t202" style="position:absolute;left:42214;top:18745;width:251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Cp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RMVwqcAAAADcAAAADwAAAAAA&#10;AAAAAAAAAAAHAgAAZHJzL2Rvd25yZXYueG1sUEsFBgAAAAADAAMAtwAAAPQCAAAAAA==&#10;" fillcolor="white [3201]" strokeweight=".5pt">
                  <v:textbox>
                    <w:txbxContent>
                      <w:p w14:paraId="1A4DAEA6" w14:textId="77777777" w:rsidR="00261B67" w:rsidRDefault="00261B67" w:rsidP="00261B67">
                        <w:pPr>
                          <w:ind w:firstLineChars="0" w:firstLine="0"/>
                        </w:pPr>
                        <w:r>
                          <w:t>n</w:t>
                        </w:r>
                      </w:p>
                    </w:txbxContent>
                  </v:textbox>
                </v:shape>
                <v:shape id="文本框 93" o:spid="_x0000_s1074" type="#_x0000_t202" style="position:absolute;left:11096;top:18030;width:266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" fillcolor="white [3201]" strokeweight=".5pt">
                  <v:textbox>
                    <w:txbxContent>
                      <w:p w14:paraId="27C50AC1" w14:textId="491A0629" w:rsidR="00F94669" w:rsidRDefault="00F94669" w:rsidP="00F94669">
                        <w:pPr>
                          <w:ind w:firstLineChars="0" w:firstLine="0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  <v:rect id="矩形 128" o:spid="_x0000_s1075" style="position:absolute;left:36195;top:25831;width:14706;height:7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" fillcolor="white [3201]" strokecolor="#f79646 [3209]" strokeweight="2pt">
                  <v:textbox>
                    <w:txbxContent>
                      <w:p w14:paraId="406DCDC2" w14:textId="738D3A33" w:rsidR="00F94669" w:rsidRDefault="00F94669" w:rsidP="00F94669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打印内容</w:t>
                        </w:r>
                      </w:p>
                    </w:txbxContent>
                  </v:textbox>
                </v:rect>
                <v:shape id="连接符: 肘形 129" o:spid="_x0000_s1076" type="#_x0000_t33" style="position:absolute;left:12763;top:15087;width:2400;height:1066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" strokecolor="#4579b8 [3044]">
                  <v:stroke endarrow="block"/>
                </v:shape>
                <v:shape id="连接符: 肘形 130" o:spid="_x0000_s1077" type="#_x0000_t33" style="position:absolute;left:40233;top:15087;width:3315;height:107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" strokecolor="#4579b8 [3044]">
                  <v:stroke endarrow="block"/>
                </v:shape>
                <v:shape id="连接符: 肘形 131" o:spid="_x0000_s1078" type="#_x0000_t33" style="position:absolute;left:11753;top:35185;width:12687;height:104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" strokecolor="#4579b8 [3044]">
                  <v:stroke endarrow="block"/>
                </v:shape>
                <v:shape id="连接符: 肘形 132" o:spid="_x0000_s1079" type="#_x0000_t33" style="position:absolute;left:31642;top:35032;width:13068;height:103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9567750" w14:textId="152C1C9F" w:rsidR="00F94669" w:rsidRDefault="00F94669" w:rsidP="00960CC1">
      <w:pPr>
        <w:rPr>
          <w:lang w:eastAsia="zh-CN"/>
        </w:rPr>
      </w:pPr>
    </w:p>
    <w:p w14:paraId="5852AA18" w14:textId="77777777" w:rsidR="00F94669" w:rsidRPr="00960CC1" w:rsidRDefault="00F94669" w:rsidP="00960CC1">
      <w:pPr>
        <w:rPr>
          <w:lang w:eastAsia="zh-CN"/>
        </w:rPr>
      </w:pPr>
    </w:p>
    <w:p w14:paraId="482ABAF5" w14:textId="0DB2FF2B" w:rsidR="00587D9B" w:rsidRDefault="00587D9B" w:rsidP="00A8652E">
      <w:pPr>
        <w:pStyle w:val="3"/>
        <w:spacing w:before="120"/>
      </w:pPr>
      <w:bookmarkStart w:id="20" w:name="_Toc59940160"/>
      <w:r>
        <w:rPr>
          <w:rFonts w:hint="eastAsia"/>
        </w:rPr>
        <w:lastRenderedPageBreak/>
        <w:t xml:space="preserve">3.3.2 </w:t>
      </w:r>
      <w:r w:rsidR="00F94669">
        <w:rPr>
          <w:rFonts w:hint="eastAsia"/>
        </w:rPr>
        <w:t>展示功能</w:t>
      </w:r>
      <w:r>
        <w:rPr>
          <w:rFonts w:hint="eastAsia"/>
        </w:rPr>
        <w:t>核心代码</w:t>
      </w:r>
      <w:bookmarkEnd w:id="20"/>
    </w:p>
    <w:p w14:paraId="646C9A09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display(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55E29AE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871CCF4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(!first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[0]-&gt;next)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0D09730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1D44F1AB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8F7EFCE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fir = 1;</w:t>
      </w:r>
    </w:p>
    <w:p w14:paraId="5AB7A500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Linklist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first[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0]-&gt;next; p; p = p-&gt;next)</w:t>
      </w:r>
    </w:p>
    <w:p w14:paraId="5241D1E2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(fir)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 fir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p-&gt;data; }</w:t>
      </w:r>
    </w:p>
    <w:p w14:paraId="421D9F9F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p-&gt;data;</w:t>
      </w:r>
    </w:p>
    <w:p w14:paraId="05816C69" w14:textId="77777777" w:rsidR="00F94669" w:rsidRDefault="00F94669" w:rsidP="00F9466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12DAB6B" w14:textId="51289CDC" w:rsidR="00F94669" w:rsidRDefault="00F94669" w:rsidP="00F94669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5698A85" w14:textId="77777777" w:rsidR="00F94669" w:rsidRPr="00587D9B" w:rsidRDefault="00F94669" w:rsidP="00587D9B">
      <w:pPr>
        <w:rPr>
          <w:lang w:eastAsia="zh-CN"/>
        </w:rPr>
      </w:pPr>
    </w:p>
    <w:p w14:paraId="316C3C78" w14:textId="71496800" w:rsidR="00587D9B" w:rsidRDefault="00587D9B" w:rsidP="00A8652E">
      <w:pPr>
        <w:pStyle w:val="3"/>
        <w:spacing w:before="120"/>
      </w:pPr>
      <w:bookmarkStart w:id="21" w:name="_Toc59940161"/>
      <w:r>
        <w:rPr>
          <w:rFonts w:hint="eastAsia"/>
        </w:rPr>
        <w:t xml:space="preserve">3.3.3 </w:t>
      </w:r>
      <w:r w:rsidR="00F94669">
        <w:rPr>
          <w:rFonts w:hint="eastAsia"/>
        </w:rPr>
        <w:t>展示</w:t>
      </w:r>
      <w:r>
        <w:rPr>
          <w:rFonts w:hint="eastAsia"/>
        </w:rPr>
        <w:t>功能截图示例</w:t>
      </w:r>
      <w:bookmarkEnd w:id="21"/>
    </w:p>
    <w:p w14:paraId="2058A362" w14:textId="2827C50F" w:rsidR="00587D9B" w:rsidRDefault="00587D9B" w:rsidP="00587D9B">
      <w:pPr>
        <w:rPr>
          <w:lang w:eastAsia="zh-CN"/>
        </w:rPr>
      </w:pPr>
    </w:p>
    <w:p w14:paraId="0380ADA3" w14:textId="452F755E" w:rsidR="00587D9B" w:rsidRPr="00587D9B" w:rsidRDefault="00F94669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B6DB547" wp14:editId="02DFEA16">
            <wp:extent cx="5606578" cy="198882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34" cy="19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9521" w14:textId="7707FF45" w:rsidR="002779D6" w:rsidRDefault="002779D6" w:rsidP="0075165E">
      <w:pPr>
        <w:pStyle w:val="1"/>
        <w:spacing w:after="240"/>
        <w:rPr>
          <w:lang w:eastAsia="zh-CN"/>
        </w:rPr>
      </w:pPr>
    </w:p>
    <w:p w14:paraId="08D8DFE6" w14:textId="03122857" w:rsidR="00F94669" w:rsidRDefault="00F94669" w:rsidP="00F94669">
      <w:pPr>
        <w:rPr>
          <w:lang w:eastAsia="zh-CN"/>
        </w:rPr>
      </w:pPr>
    </w:p>
    <w:p w14:paraId="6AA24468" w14:textId="6E272977" w:rsidR="00F94669" w:rsidRDefault="00F94669" w:rsidP="00F94669">
      <w:pPr>
        <w:rPr>
          <w:lang w:eastAsia="zh-CN"/>
        </w:rPr>
      </w:pPr>
    </w:p>
    <w:p w14:paraId="6F6EA959" w14:textId="0363A390" w:rsidR="00F94669" w:rsidRDefault="00F94669" w:rsidP="00F94669">
      <w:pPr>
        <w:rPr>
          <w:lang w:eastAsia="zh-CN"/>
        </w:rPr>
      </w:pPr>
    </w:p>
    <w:p w14:paraId="208671E7" w14:textId="77777777" w:rsidR="00F94669" w:rsidRPr="00F94669" w:rsidRDefault="00F94669" w:rsidP="00F94669">
      <w:pPr>
        <w:rPr>
          <w:lang w:eastAsia="zh-CN"/>
        </w:rPr>
      </w:pPr>
    </w:p>
    <w:p w14:paraId="6EE50733" w14:textId="77777777" w:rsidR="002779D6" w:rsidRPr="002779D6" w:rsidRDefault="002779D6" w:rsidP="002779D6">
      <w:pPr>
        <w:rPr>
          <w:lang w:eastAsia="zh-CN"/>
        </w:rPr>
      </w:pPr>
    </w:p>
    <w:p w14:paraId="6352253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22" w:name="_Toc59940162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2"/>
    </w:p>
    <w:p w14:paraId="616B7CC9" w14:textId="44FA6F68" w:rsidR="004135DF" w:rsidRDefault="004135DF" w:rsidP="004135DF">
      <w:pPr>
        <w:pStyle w:val="2"/>
        <w:spacing w:before="120"/>
      </w:pPr>
      <w:bookmarkStart w:id="23" w:name="_Toc59940163"/>
      <w:r>
        <w:rPr>
          <w:rFonts w:hint="eastAsia"/>
        </w:rPr>
        <w:t xml:space="preserve">4.1 </w:t>
      </w:r>
      <w:r w:rsidR="00F94669">
        <w:rPr>
          <w:rFonts w:hint="eastAsia"/>
        </w:rPr>
        <w:t>基本</w:t>
      </w:r>
      <w:r>
        <w:rPr>
          <w:rFonts w:hint="eastAsia"/>
        </w:rPr>
        <w:t>测试</w:t>
      </w:r>
      <w:bookmarkEnd w:id="23"/>
    </w:p>
    <w:p w14:paraId="739F0CE0" w14:textId="35973CA2" w:rsidR="004135DF" w:rsidRDefault="004135DF" w:rsidP="004135DF">
      <w:pPr>
        <w:pStyle w:val="3"/>
        <w:spacing w:before="120"/>
      </w:pPr>
      <w:bookmarkStart w:id="24" w:name="_Toc59940164"/>
      <w:r>
        <w:rPr>
          <w:rFonts w:hint="eastAsia"/>
        </w:rPr>
        <w:t xml:space="preserve">4.1.1 </w:t>
      </w:r>
      <w:r w:rsidR="00F94669">
        <w:rPr>
          <w:rFonts w:hint="eastAsia"/>
        </w:rPr>
        <w:t>一般</w:t>
      </w:r>
      <w:r w:rsidR="00F94669">
        <w:t>情况</w:t>
      </w:r>
      <w:bookmarkEnd w:id="24"/>
    </w:p>
    <w:p w14:paraId="7EEDAE5C" w14:textId="77777777" w:rsidR="00F94669" w:rsidRDefault="004135DF" w:rsidP="00F94669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A2BA9BE" w14:textId="0996F2CF" w:rsidR="00F94669" w:rsidRDefault="00F94669" w:rsidP="00F94669">
      <w:r>
        <w:rPr>
          <w:rFonts w:hint="eastAsia"/>
        </w:rPr>
        <w:t>1</w:t>
      </w:r>
      <w:r>
        <w:t xml:space="preserve"> 2 5 -1</w:t>
      </w:r>
    </w:p>
    <w:p w14:paraId="37BDCFC2" w14:textId="081BB4DE" w:rsidR="004135DF" w:rsidRDefault="00F94669" w:rsidP="00F94669">
      <w:pPr>
        <w:rPr>
          <w:lang w:eastAsia="zh-CN"/>
        </w:rPr>
      </w:pPr>
      <w:r>
        <w:t>2 4 5 8 10 -1</w:t>
      </w:r>
    </w:p>
    <w:p w14:paraId="07D80BFD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791CA5C8" w14:textId="77777777" w:rsidR="00F94669" w:rsidRDefault="00F94669" w:rsidP="003118CA">
      <w:r>
        <w:rPr>
          <w:rFonts w:hint="eastAsia"/>
        </w:rPr>
        <w:t>2</w:t>
      </w:r>
      <w:r>
        <w:t xml:space="preserve"> 5</w:t>
      </w:r>
    </w:p>
    <w:p w14:paraId="78E6699F" w14:textId="1648922E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A6F0122" w14:textId="39D47860" w:rsidR="004135DF" w:rsidRDefault="00F94669" w:rsidP="004135D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4DECD49" wp14:editId="3D351E34">
            <wp:extent cx="5356860" cy="1882140"/>
            <wp:effectExtent l="0" t="0" r="0" b="381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481" cy="188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D04C" w14:textId="3420DF36" w:rsidR="00F94669" w:rsidRDefault="00F94669" w:rsidP="004135DF">
      <w:pPr>
        <w:rPr>
          <w:lang w:eastAsia="zh-CN"/>
        </w:rPr>
      </w:pPr>
    </w:p>
    <w:p w14:paraId="6C1FF654" w14:textId="77777777" w:rsidR="00F94669" w:rsidRPr="004135DF" w:rsidRDefault="00F94669" w:rsidP="004135DF">
      <w:pPr>
        <w:rPr>
          <w:lang w:eastAsia="zh-CN"/>
        </w:rPr>
      </w:pPr>
    </w:p>
    <w:p w14:paraId="4F8B3F4E" w14:textId="7A0192E6" w:rsidR="004135DF" w:rsidRDefault="004135DF" w:rsidP="004135DF">
      <w:pPr>
        <w:pStyle w:val="3"/>
        <w:spacing w:before="120"/>
      </w:pPr>
      <w:bookmarkStart w:id="25" w:name="_Toc59940165"/>
      <w:r>
        <w:rPr>
          <w:rFonts w:hint="eastAsia"/>
        </w:rPr>
        <w:t xml:space="preserve">4.1.2 </w:t>
      </w:r>
      <w:r w:rsidR="00F94669">
        <w:rPr>
          <w:rFonts w:hint="eastAsia"/>
        </w:rPr>
        <w:t>交集</w:t>
      </w:r>
      <w:r w:rsidR="00F94669">
        <w:t>为空的情况</w:t>
      </w:r>
      <w:bookmarkEnd w:id="25"/>
    </w:p>
    <w:p w14:paraId="4F99542E" w14:textId="77777777" w:rsidR="00F94669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483F4E8A" w14:textId="77777777" w:rsidR="00F94669" w:rsidRDefault="00F94669" w:rsidP="00F94669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3 5 -1</w:t>
      </w:r>
    </w:p>
    <w:p w14:paraId="2C0877E4" w14:textId="3FB4D834" w:rsidR="003118CA" w:rsidRDefault="00F94669" w:rsidP="00F94669">
      <w:pPr>
        <w:rPr>
          <w:lang w:eastAsia="zh-CN"/>
        </w:rPr>
      </w:pPr>
      <w:r>
        <w:rPr>
          <w:lang w:eastAsia="zh-CN"/>
        </w:rPr>
        <w:t xml:space="preserve">2 4 6 8 10 -1 </w:t>
      </w:r>
    </w:p>
    <w:p w14:paraId="5BEC3686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1F1AD934" w14:textId="2E1216B3" w:rsidR="003118CA" w:rsidRDefault="00F94669" w:rsidP="003118CA">
      <w:pPr>
        <w:rPr>
          <w:lang w:eastAsia="zh-CN"/>
        </w:rPr>
      </w:pPr>
      <w:r>
        <w:rPr>
          <w:lang w:eastAsia="zh-CN"/>
        </w:rPr>
        <w:t>NULL</w:t>
      </w:r>
    </w:p>
    <w:p w14:paraId="640B7349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265297BB" w14:textId="5AFC2E8D" w:rsidR="003118CA" w:rsidRPr="003118CA" w:rsidRDefault="00F94669" w:rsidP="003118C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1902924" wp14:editId="742CE59C">
            <wp:extent cx="5230803" cy="1874520"/>
            <wp:effectExtent l="0" t="0" r="8255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898" cy="188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9D1A" w14:textId="3E53D6D1" w:rsidR="004135DF" w:rsidRDefault="004135DF" w:rsidP="004135DF">
      <w:pPr>
        <w:pStyle w:val="3"/>
        <w:spacing w:before="120"/>
      </w:pPr>
      <w:bookmarkStart w:id="26" w:name="_Toc59940166"/>
      <w:r>
        <w:rPr>
          <w:rFonts w:hint="eastAsia"/>
        </w:rPr>
        <w:t xml:space="preserve">4.1.3 </w:t>
      </w:r>
      <w:r w:rsidR="00F94669">
        <w:rPr>
          <w:rFonts w:hint="eastAsia"/>
        </w:rPr>
        <w:t>完全</w:t>
      </w:r>
      <w:r w:rsidR="00F94669">
        <w:t>相交的情况</w:t>
      </w:r>
      <w:bookmarkEnd w:id="26"/>
    </w:p>
    <w:p w14:paraId="326FEA4F" w14:textId="77777777" w:rsidR="000225D7" w:rsidRDefault="003118CA" w:rsidP="000225D7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6F34E370" w14:textId="119F96FC" w:rsidR="000225D7" w:rsidRDefault="000225D7" w:rsidP="000225D7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2 3 4 5 -1</w:t>
      </w:r>
    </w:p>
    <w:p w14:paraId="3EFEC2D1" w14:textId="5B063878" w:rsidR="003118CA" w:rsidRDefault="000225D7" w:rsidP="000225D7">
      <w:pPr>
        <w:rPr>
          <w:lang w:eastAsia="zh-CN"/>
        </w:rPr>
      </w:pPr>
      <w:r>
        <w:t>1 2 3 4 5 -1</w:t>
      </w:r>
    </w:p>
    <w:p w14:paraId="4E8493A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1846D91A" w14:textId="77777777" w:rsidR="000225D7" w:rsidRDefault="000225D7" w:rsidP="003118CA">
      <w:r>
        <w:rPr>
          <w:rFonts w:hint="eastAsia"/>
        </w:rPr>
        <w:t>1</w:t>
      </w:r>
      <w:r>
        <w:t xml:space="preserve"> 2 3 4 5</w:t>
      </w:r>
    </w:p>
    <w:p w14:paraId="2D084E3A" w14:textId="51A3E9A2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32ADC75C" w14:textId="2B393488" w:rsidR="003118CA" w:rsidRPr="003118CA" w:rsidRDefault="000225D7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D12CBF1" wp14:editId="14F8A785">
            <wp:extent cx="5130236" cy="1859280"/>
            <wp:effectExtent l="0" t="0" r="0" b="762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50" cy="186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E86A" w14:textId="298B6160" w:rsidR="004135DF" w:rsidRDefault="004135DF" w:rsidP="004135DF">
      <w:pPr>
        <w:pStyle w:val="3"/>
        <w:spacing w:before="120"/>
      </w:pPr>
      <w:bookmarkStart w:id="27" w:name="_Toc59940167"/>
      <w:r>
        <w:rPr>
          <w:rFonts w:hint="eastAsia"/>
        </w:rPr>
        <w:t xml:space="preserve">4.1.4 </w:t>
      </w:r>
      <w:r w:rsidR="000225D7">
        <w:rPr>
          <w:rFonts w:hint="eastAsia"/>
        </w:rPr>
        <w:t>其中</w:t>
      </w:r>
      <w:r w:rsidR="000225D7">
        <w:t>一个序列</w:t>
      </w:r>
      <w:r w:rsidR="000225D7">
        <w:rPr>
          <w:rFonts w:hint="eastAsia"/>
        </w:rPr>
        <w:t>完全属于</w:t>
      </w:r>
      <w:r w:rsidR="000225D7">
        <w:t>交集的情况</w:t>
      </w:r>
      <w:bookmarkEnd w:id="27"/>
    </w:p>
    <w:p w14:paraId="2BCEC5AF" w14:textId="77777777" w:rsidR="000225D7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34143D6D" w14:textId="77777777" w:rsidR="000225D7" w:rsidRDefault="000225D7" w:rsidP="000225D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5 7 -1</w:t>
      </w:r>
    </w:p>
    <w:p w14:paraId="76721C19" w14:textId="212E7768" w:rsidR="003118CA" w:rsidRDefault="000225D7" w:rsidP="000225D7">
      <w:pPr>
        <w:rPr>
          <w:lang w:eastAsia="zh-CN"/>
        </w:rPr>
      </w:pPr>
      <w:r>
        <w:rPr>
          <w:lang w:eastAsia="zh-CN"/>
        </w:rPr>
        <w:t xml:space="preserve">2 3 4 5 6 7 8 -1 </w:t>
      </w:r>
    </w:p>
    <w:p w14:paraId="12ACD303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0B27CB2C" w14:textId="2110DCD3" w:rsidR="003118CA" w:rsidRDefault="000225D7" w:rsidP="003118CA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7</w:t>
      </w:r>
    </w:p>
    <w:p w14:paraId="10AA097D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663AC438" w14:textId="365A920A" w:rsidR="003118CA" w:rsidRPr="003118CA" w:rsidRDefault="000225D7" w:rsidP="003118C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F202EE" wp14:editId="5F7D91D3">
            <wp:extent cx="4919182" cy="1744980"/>
            <wp:effectExtent l="0" t="0" r="0" b="762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436" cy="175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680F1" w14:textId="5D99658D" w:rsidR="004135DF" w:rsidRDefault="004135DF" w:rsidP="004135DF">
      <w:pPr>
        <w:pStyle w:val="3"/>
        <w:spacing w:before="120"/>
      </w:pPr>
      <w:bookmarkStart w:id="28" w:name="_Toc59940168"/>
      <w:r>
        <w:rPr>
          <w:rFonts w:hint="eastAsia"/>
        </w:rPr>
        <w:t xml:space="preserve">4.1.5 </w:t>
      </w:r>
      <w:r w:rsidR="000225D7">
        <w:rPr>
          <w:rFonts w:hint="eastAsia"/>
        </w:rPr>
        <w:t>其中</w:t>
      </w:r>
      <w:r w:rsidR="000225D7">
        <w:t>一个序列为空</w:t>
      </w:r>
      <w:r w:rsidR="000225D7">
        <w:rPr>
          <w:rFonts w:hint="eastAsia"/>
        </w:rPr>
        <w:t>的</w:t>
      </w:r>
      <w:r w:rsidR="000225D7">
        <w:t>情况</w:t>
      </w:r>
      <w:bookmarkEnd w:id="28"/>
    </w:p>
    <w:p w14:paraId="7E0D8D44" w14:textId="2B23D9AB" w:rsidR="003118CA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66EFD96A" w14:textId="77777777" w:rsidR="000225D7" w:rsidRDefault="000225D7" w:rsidP="000225D7">
      <w:pPr>
        <w:rPr>
          <w:lang w:eastAsia="zh-CN"/>
        </w:rPr>
      </w:pP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</w:p>
    <w:p w14:paraId="1962309E" w14:textId="1A74A44E" w:rsidR="000225D7" w:rsidRDefault="000225D7" w:rsidP="000225D7">
      <w:pPr>
        <w:rPr>
          <w:lang w:eastAsia="zh-CN"/>
        </w:rPr>
      </w:pPr>
      <w:r>
        <w:rPr>
          <w:lang w:eastAsia="zh-CN"/>
        </w:rPr>
        <w:t>10 100 1000 -1</w:t>
      </w:r>
    </w:p>
    <w:p w14:paraId="68F1634F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73E4652D" w14:textId="1A587641" w:rsidR="003118CA" w:rsidRDefault="000225D7" w:rsidP="003118CA">
      <w:pPr>
        <w:rPr>
          <w:lang w:eastAsia="zh-CN"/>
        </w:rPr>
      </w:pPr>
      <w:r>
        <w:rPr>
          <w:lang w:eastAsia="zh-CN"/>
        </w:rPr>
        <w:t>NULL</w:t>
      </w:r>
    </w:p>
    <w:p w14:paraId="1C0A64D6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55CB3863" w14:textId="4A900A16" w:rsidR="003118CA" w:rsidRPr="003118CA" w:rsidRDefault="000225D7" w:rsidP="003118C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A72C021" wp14:editId="2167DDC0">
            <wp:extent cx="4837430" cy="1684020"/>
            <wp:effectExtent l="0" t="0" r="127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706" cy="168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7D9" w14:textId="71F96161" w:rsidR="004135DF" w:rsidRPr="004135DF" w:rsidRDefault="004135DF" w:rsidP="004135DF">
      <w:pPr>
        <w:pStyle w:val="2"/>
        <w:spacing w:before="120"/>
      </w:pPr>
      <w:bookmarkStart w:id="29" w:name="_Toc59940169"/>
      <w:r>
        <w:rPr>
          <w:rFonts w:hint="eastAsia"/>
        </w:rPr>
        <w:t>4.</w:t>
      </w:r>
      <w:r w:rsidR="000225D7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29"/>
    </w:p>
    <w:p w14:paraId="16031F5D" w14:textId="31BFB960"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0225D7">
        <w:rPr>
          <w:rFonts w:hint="eastAsia"/>
          <w:lang w:eastAsia="zh-CN"/>
        </w:rPr>
        <w:t>输入非降序链表</w:t>
      </w:r>
    </w:p>
    <w:p w14:paraId="10D6E24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14:paraId="1EB410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CF7E245" w14:textId="36BF218E" w:rsidR="00590C7D" w:rsidRPr="001839FC" w:rsidRDefault="000225D7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3DDCE10E" wp14:editId="640BA66A">
            <wp:extent cx="4937760" cy="1234440"/>
            <wp:effectExtent l="0" t="0" r="0" b="381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BC1E" w14:textId="1129CABB" w:rsidR="00967C27" w:rsidRPr="00ED4D76" w:rsidRDefault="00967C27" w:rsidP="000225D7">
      <w:pPr>
        <w:pStyle w:val="1"/>
        <w:spacing w:after="240"/>
        <w:rPr>
          <w:lang w:eastAsia="zh-CN"/>
        </w:rPr>
      </w:pPr>
    </w:p>
    <w:sectPr w:rsidR="00967C27" w:rsidRPr="00ED4D76" w:rsidSect="00FD3194">
      <w:footerReference w:type="default" r:id="rId2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0FA6D" w14:textId="77777777" w:rsidR="00505304" w:rsidRDefault="00505304" w:rsidP="001D0743">
      <w:r>
        <w:separator/>
      </w:r>
    </w:p>
    <w:p w14:paraId="2FA3DCDF" w14:textId="77777777" w:rsidR="00505304" w:rsidRDefault="00505304" w:rsidP="001D0743"/>
    <w:p w14:paraId="3C5D3679" w14:textId="77777777" w:rsidR="00505304" w:rsidRDefault="00505304" w:rsidP="001D0743"/>
    <w:p w14:paraId="5EFF832B" w14:textId="77777777" w:rsidR="00505304" w:rsidRDefault="00505304" w:rsidP="001D0743"/>
    <w:p w14:paraId="0B57DFD7" w14:textId="77777777" w:rsidR="00505304" w:rsidRDefault="00505304" w:rsidP="001D0743"/>
    <w:p w14:paraId="4532FF11" w14:textId="77777777" w:rsidR="00505304" w:rsidRDefault="00505304" w:rsidP="001D0743"/>
  </w:endnote>
  <w:endnote w:type="continuationSeparator" w:id="0">
    <w:p w14:paraId="73A3E0CE" w14:textId="77777777" w:rsidR="00505304" w:rsidRDefault="00505304" w:rsidP="001D0743">
      <w:r>
        <w:continuationSeparator/>
      </w:r>
    </w:p>
    <w:p w14:paraId="70F4391E" w14:textId="77777777" w:rsidR="00505304" w:rsidRDefault="00505304" w:rsidP="001D0743"/>
    <w:p w14:paraId="64401E85" w14:textId="77777777" w:rsidR="00505304" w:rsidRDefault="00505304" w:rsidP="001D0743"/>
    <w:p w14:paraId="0ADFC071" w14:textId="77777777" w:rsidR="00505304" w:rsidRDefault="00505304" w:rsidP="001D0743"/>
    <w:p w14:paraId="44E666A6" w14:textId="77777777" w:rsidR="00505304" w:rsidRDefault="00505304" w:rsidP="001D0743"/>
    <w:p w14:paraId="55FCBF9A" w14:textId="77777777" w:rsidR="00505304" w:rsidRDefault="0050530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3F8B" w14:textId="77777777" w:rsidR="00FD5954" w:rsidRPr="00F57004" w:rsidRDefault="00FD5954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1369934" w14:textId="77777777" w:rsidR="00FD5954" w:rsidRDefault="00FD5954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EB" w14:textId="77777777" w:rsidR="00FD5954" w:rsidRPr="009035C9" w:rsidRDefault="00FD5954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9DC" w14:textId="77777777" w:rsidR="00FD5954" w:rsidRDefault="00FD5954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E48F" w14:textId="77777777" w:rsidR="00FD5954" w:rsidRDefault="00FD5954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E3919F5" w14:textId="77777777" w:rsidR="00FD5954" w:rsidRDefault="00FD5954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A58D32" w14:textId="77777777" w:rsidR="00FD5954" w:rsidRPr="00E0298B" w:rsidRDefault="00FD5954" w:rsidP="001D0743">
    <w:pPr>
      <w:pStyle w:val="a4"/>
      <w:ind w:firstLine="360"/>
    </w:pPr>
  </w:p>
  <w:p w14:paraId="5D266BB0" w14:textId="77777777" w:rsidR="00FD5954" w:rsidRDefault="00FD59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FD08" w14:textId="77777777" w:rsidR="00505304" w:rsidRDefault="00505304" w:rsidP="001D0743">
      <w:r>
        <w:separator/>
      </w:r>
    </w:p>
    <w:p w14:paraId="4BF3CABC" w14:textId="77777777" w:rsidR="00505304" w:rsidRDefault="00505304" w:rsidP="001D0743"/>
    <w:p w14:paraId="62B57C4A" w14:textId="77777777" w:rsidR="00505304" w:rsidRDefault="00505304" w:rsidP="001D0743"/>
    <w:p w14:paraId="676E1599" w14:textId="77777777" w:rsidR="00505304" w:rsidRDefault="00505304" w:rsidP="001D0743"/>
    <w:p w14:paraId="053F6BF2" w14:textId="77777777" w:rsidR="00505304" w:rsidRDefault="00505304" w:rsidP="001D0743"/>
    <w:p w14:paraId="6D1CE2D3" w14:textId="77777777" w:rsidR="00505304" w:rsidRDefault="00505304" w:rsidP="001D0743"/>
  </w:footnote>
  <w:footnote w:type="continuationSeparator" w:id="0">
    <w:p w14:paraId="36055F3E" w14:textId="77777777" w:rsidR="00505304" w:rsidRDefault="00505304" w:rsidP="001D0743">
      <w:r>
        <w:continuationSeparator/>
      </w:r>
    </w:p>
    <w:p w14:paraId="07238D37" w14:textId="77777777" w:rsidR="00505304" w:rsidRDefault="00505304" w:rsidP="001D0743"/>
    <w:p w14:paraId="79ED3997" w14:textId="77777777" w:rsidR="00505304" w:rsidRDefault="00505304" w:rsidP="001D0743"/>
    <w:p w14:paraId="1CC7420E" w14:textId="77777777" w:rsidR="00505304" w:rsidRDefault="00505304" w:rsidP="001D0743"/>
    <w:p w14:paraId="233DD1A7" w14:textId="77777777" w:rsidR="00505304" w:rsidRDefault="00505304" w:rsidP="001D0743"/>
    <w:p w14:paraId="15A0C0D9" w14:textId="77777777" w:rsidR="00505304" w:rsidRDefault="0050530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7076" w14:textId="77777777" w:rsidR="00FD5954" w:rsidRDefault="00FD5954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C2E8" w14:textId="77777777" w:rsidR="00FD5954" w:rsidRPr="009035C9" w:rsidRDefault="00FD5954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E5A8" w14:textId="77777777" w:rsidR="00FD5954" w:rsidRDefault="00FD5954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827279853">
    <w:abstractNumId w:val="8"/>
  </w:num>
  <w:num w:numId="2" w16cid:durableId="1863980133">
    <w:abstractNumId w:val="15"/>
  </w:num>
  <w:num w:numId="3" w16cid:durableId="1767506041">
    <w:abstractNumId w:val="18"/>
  </w:num>
  <w:num w:numId="4" w16cid:durableId="1129787683">
    <w:abstractNumId w:val="13"/>
  </w:num>
  <w:num w:numId="5" w16cid:durableId="1522352774">
    <w:abstractNumId w:val="19"/>
  </w:num>
  <w:num w:numId="6" w16cid:durableId="671301344">
    <w:abstractNumId w:val="1"/>
  </w:num>
  <w:num w:numId="7" w16cid:durableId="2098557082">
    <w:abstractNumId w:val="4"/>
  </w:num>
  <w:num w:numId="8" w16cid:durableId="2051956944">
    <w:abstractNumId w:val="10"/>
  </w:num>
  <w:num w:numId="9" w16cid:durableId="1271351146">
    <w:abstractNumId w:val="17"/>
  </w:num>
  <w:num w:numId="10" w16cid:durableId="990987905">
    <w:abstractNumId w:val="3"/>
  </w:num>
  <w:num w:numId="11" w16cid:durableId="328946901">
    <w:abstractNumId w:val="6"/>
  </w:num>
  <w:num w:numId="12" w16cid:durableId="916985011">
    <w:abstractNumId w:val="9"/>
  </w:num>
  <w:num w:numId="13" w16cid:durableId="1129516287">
    <w:abstractNumId w:val="7"/>
  </w:num>
  <w:num w:numId="14" w16cid:durableId="1016425946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54944179">
    <w:abstractNumId w:val="7"/>
  </w:num>
  <w:num w:numId="16" w16cid:durableId="1088230949">
    <w:abstractNumId w:val="7"/>
  </w:num>
  <w:num w:numId="17" w16cid:durableId="12838033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9956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6021650">
    <w:abstractNumId w:val="5"/>
  </w:num>
  <w:num w:numId="20" w16cid:durableId="399450048">
    <w:abstractNumId w:val="11"/>
  </w:num>
  <w:num w:numId="21" w16cid:durableId="1830944969">
    <w:abstractNumId w:val="2"/>
  </w:num>
  <w:num w:numId="22" w16cid:durableId="1049838857">
    <w:abstractNumId w:val="0"/>
  </w:num>
  <w:num w:numId="23" w16cid:durableId="1160580314">
    <w:abstractNumId w:val="12"/>
  </w:num>
  <w:num w:numId="24" w16cid:durableId="1617519079">
    <w:abstractNumId w:val="16"/>
  </w:num>
  <w:num w:numId="25" w16cid:durableId="19311116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5D7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207A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18E4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B67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522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05304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77CA4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277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6D7B"/>
    <w:rsid w:val="00F8290E"/>
    <w:rsid w:val="00F83565"/>
    <w:rsid w:val="00F87A4E"/>
    <w:rsid w:val="00F94669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D595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521C2"/>
  <w15:docId w15:val="{8037E2A6-791F-420C-A496-043FDBE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59</TotalTime>
  <Pages>14</Pages>
  <Words>580</Words>
  <Characters>3312</Characters>
  <Application>Microsoft Office Word</Application>
  <DocSecurity>0</DocSecurity>
  <Lines>27</Lines>
  <Paragraphs>7</Paragraphs>
  <ScaleCrop>false</ScaleCrop>
  <Company>中国石油大学</Company>
  <LinksUpToDate>false</LinksUpToDate>
  <CharactersWithSpaces>3885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</cp:lastModifiedBy>
  <cp:revision>5</cp:revision>
  <cp:lastPrinted>2008-07-17T03:36:00Z</cp:lastPrinted>
  <dcterms:created xsi:type="dcterms:W3CDTF">2020-09-23T11:03:00Z</dcterms:created>
  <dcterms:modified xsi:type="dcterms:W3CDTF">2023-01-13T08:08:00Z</dcterms:modified>
</cp:coreProperties>
</file>
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1410DB" w14:textId="77777777" w:rsidR="00B138A1" w:rsidRPr="001E4DF9" w:rsidRDefault="00B138A1" w:rsidP="001D0743">
      <w:pPr>
        <w:rPr>
          <w:lang w:eastAsia="zh-CN"/>
        </w:rPr>
      </w:pPr>
    </w:p>
    <w:p w14:paraId="0AD78824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98E73BF" w14:textId="77777777" w:rsidR="00404CF0" w:rsidRPr="00ED4D76" w:rsidRDefault="00404CF0" w:rsidP="001D0743">
      <w:pPr>
        <w:rPr>
          <w:lang w:eastAsia="zh-CN"/>
        </w:rPr>
      </w:pPr>
    </w:p>
    <w:p w14:paraId="38FB0F60" w14:textId="77777777" w:rsidR="00404CF0" w:rsidRPr="00ED4D76" w:rsidRDefault="00404CF0" w:rsidP="001D0743">
      <w:pPr>
        <w:rPr>
          <w:lang w:eastAsia="zh-CN"/>
        </w:rPr>
      </w:pPr>
    </w:p>
    <w:p w14:paraId="12899711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3751BB3" w14:textId="6040BCF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3425F">
        <w:rPr>
          <w:rFonts w:ascii="TypeLand 康熙字典體" w:eastAsiaTheme="minorEastAsia" w:hAnsi="TypeLand 康熙字典體" w:hint="eastAsia"/>
          <w:lang w:eastAsia="zh-CN"/>
        </w:rPr>
        <w:t>修理牧场</w:t>
      </w:r>
    </w:p>
    <w:p w14:paraId="7EB48887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EE68F76" w14:textId="77777777" w:rsidR="00AB4DCF" w:rsidRPr="00ED4D76" w:rsidRDefault="00AB4DCF" w:rsidP="001D0743">
      <w:pPr>
        <w:rPr>
          <w:lang w:eastAsia="zh-CN"/>
        </w:rPr>
      </w:pPr>
    </w:p>
    <w:p w14:paraId="1E1A9B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DD6E925" w14:textId="77777777" w:rsidR="00B138A1" w:rsidRPr="00ED4D76" w:rsidRDefault="00B138A1" w:rsidP="001D0743">
      <w:pPr>
        <w:rPr>
          <w:lang w:eastAsia="zh-CN"/>
        </w:rPr>
      </w:pPr>
    </w:p>
    <w:p w14:paraId="38BB3810" w14:textId="77777777" w:rsidR="00B138A1" w:rsidRPr="00ED4D76" w:rsidRDefault="00B138A1" w:rsidP="001D0743">
      <w:pPr>
        <w:rPr>
          <w:lang w:eastAsia="zh-CN"/>
        </w:rPr>
      </w:pPr>
    </w:p>
    <w:p w14:paraId="01628EF7" w14:textId="77777777" w:rsidR="00B138A1" w:rsidRPr="00ED4D76" w:rsidRDefault="00B138A1" w:rsidP="001D0743">
      <w:pPr>
        <w:rPr>
          <w:lang w:eastAsia="zh-CN"/>
        </w:rPr>
      </w:pPr>
    </w:p>
    <w:p w14:paraId="3D134258" w14:textId="77777777" w:rsidR="00B138A1" w:rsidRPr="00ED4D76" w:rsidRDefault="00B138A1" w:rsidP="001D0743">
      <w:pPr>
        <w:rPr>
          <w:lang w:eastAsia="zh-CN"/>
        </w:rPr>
      </w:pPr>
    </w:p>
    <w:p w14:paraId="26E4EEAE" w14:textId="77777777" w:rsidR="006F1CF2" w:rsidRPr="00ED4D76" w:rsidRDefault="006F1CF2" w:rsidP="001D0743">
      <w:pPr>
        <w:rPr>
          <w:lang w:eastAsia="zh-CN"/>
        </w:rPr>
      </w:pPr>
    </w:p>
    <w:p w14:paraId="37A55DCE" w14:textId="77777777" w:rsidR="006F1CF2" w:rsidRPr="00ED4D76" w:rsidRDefault="006F1CF2" w:rsidP="001D0743">
      <w:pPr>
        <w:rPr>
          <w:lang w:eastAsia="zh-CN"/>
        </w:rPr>
      </w:pPr>
    </w:p>
    <w:p w14:paraId="2A15E8AA" w14:textId="77777777" w:rsidR="00B138A1" w:rsidRPr="00ED4D76" w:rsidRDefault="00B138A1" w:rsidP="001D0743">
      <w:pPr>
        <w:rPr>
          <w:lang w:eastAsia="zh-CN"/>
        </w:rPr>
      </w:pPr>
    </w:p>
    <w:p w14:paraId="258B9993" w14:textId="77777777" w:rsidR="006F1CF2" w:rsidRPr="00ED4D76" w:rsidRDefault="006F1CF2" w:rsidP="001D0743">
      <w:pPr>
        <w:rPr>
          <w:lang w:eastAsia="zh-CN"/>
        </w:rPr>
      </w:pPr>
    </w:p>
    <w:p w14:paraId="778F71BE" w14:textId="77777777" w:rsidR="006F1CF2" w:rsidRPr="00ED4D76" w:rsidRDefault="006F1CF2" w:rsidP="001D0743">
      <w:pPr>
        <w:rPr>
          <w:lang w:eastAsia="zh-CN"/>
        </w:rPr>
      </w:pPr>
    </w:p>
    <w:p w14:paraId="550B81F4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5855844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797EE63" w14:textId="77777777" w:rsidR="00056E90" w:rsidRPr="00ED4D76" w:rsidRDefault="00056E90" w:rsidP="001D0743">
      <w:pPr>
        <w:rPr>
          <w:lang w:eastAsia="zh-CN"/>
        </w:rPr>
      </w:pPr>
    </w:p>
    <w:p w14:paraId="7AA122F4" w14:textId="77777777" w:rsidR="00E53577" w:rsidRPr="00ED4D76" w:rsidRDefault="00E53577" w:rsidP="001D0743">
      <w:pPr>
        <w:rPr>
          <w:lang w:eastAsia="zh-CN"/>
        </w:rPr>
      </w:pPr>
    </w:p>
    <w:p w14:paraId="12C6E66D" w14:textId="77777777" w:rsidR="00E53577" w:rsidRPr="00ED4D76" w:rsidRDefault="00E53577" w:rsidP="001D0743">
      <w:pPr>
        <w:rPr>
          <w:lang w:eastAsia="zh-CN"/>
        </w:rPr>
      </w:pPr>
    </w:p>
    <w:p w14:paraId="738299C5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45200EA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00F0FA33" w14:textId="765EE10B" w:rsidR="0086027B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095890" w:history="1">
        <w:r w:rsidR="0086027B" w:rsidRPr="006364B2">
          <w:rPr>
            <w:rStyle w:val="aff1"/>
            <w:noProof/>
          </w:rPr>
          <w:t xml:space="preserve">1  </w:t>
        </w:r>
        <w:r w:rsidR="0086027B" w:rsidRPr="006364B2">
          <w:rPr>
            <w:rStyle w:val="aff1"/>
            <w:noProof/>
          </w:rPr>
          <w:t>分析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_Toc60095890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</w:t>
        </w:r>
        <w:r w:rsidR="0086027B">
          <w:rPr>
            <w:noProof/>
            <w:webHidden/>
          </w:rPr>
          <w:fldChar w:fldCharType="end"/>
        </w:r>
      </w:hyperlink>
    </w:p>
    <w:p w14:paraId="37BB2595" w14:textId="2801310D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891" w:history="1">
        <w:r w:rsidR="0086027B" w:rsidRPr="006364B2">
          <w:rPr>
            <w:rStyle w:val="aff1"/>
            <w:noProof/>
          </w:rPr>
          <w:t xml:space="preserve">1.1 </w:t>
        </w:r>
        <w:r w:rsidR="0086027B" w:rsidRPr="006364B2">
          <w:rPr>
            <w:rStyle w:val="aff1"/>
            <w:noProof/>
          </w:rPr>
          <w:t>项目简介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_Toc60095891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</w:t>
        </w:r>
        <w:r w:rsidR="0086027B">
          <w:rPr>
            <w:noProof/>
            <w:webHidden/>
          </w:rPr>
          <w:fldChar w:fldCharType="end"/>
        </w:r>
      </w:hyperlink>
    </w:p>
    <w:p w14:paraId="219DA1AB" w14:textId="118515B5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892" w:history="1">
        <w:r w:rsidR="0086027B" w:rsidRPr="006364B2">
          <w:rPr>
            <w:rStyle w:val="aff1"/>
            <w:noProof/>
          </w:rPr>
          <w:t>1.2</w:t>
        </w:r>
        <w:r w:rsidR="0086027B" w:rsidRPr="006364B2">
          <w:rPr>
            <w:rStyle w:val="aff1"/>
            <w:noProof/>
          </w:rPr>
          <w:t>项目要求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_Toc60095892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</w:t>
        </w:r>
        <w:r w:rsidR="0086027B">
          <w:rPr>
            <w:noProof/>
            <w:webHidden/>
          </w:rPr>
          <w:fldChar w:fldCharType="end"/>
        </w:r>
      </w:hyperlink>
    </w:p>
    <w:p w14:paraId="374FE893" w14:textId="48CAD770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893" w:history="1">
        <w:r w:rsidR="0086027B" w:rsidRPr="006364B2">
          <w:rPr>
            <w:rStyle w:val="aff1"/>
            <w:noProof/>
          </w:rPr>
          <w:t xml:space="preserve">1.3 </w:t>
        </w:r>
        <w:r w:rsidR="0086027B" w:rsidRPr="006364B2">
          <w:rPr>
            <w:rStyle w:val="aff1"/>
            <w:noProof/>
          </w:rPr>
          <w:t>功能分析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_Toc60095893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</w:t>
        </w:r>
        <w:r w:rsidR="0086027B">
          <w:rPr>
            <w:noProof/>
            <w:webHidden/>
          </w:rPr>
          <w:fldChar w:fldCharType="end"/>
        </w:r>
      </w:hyperlink>
    </w:p>
    <w:p w14:paraId="0F9A25DF" w14:textId="04FB87C9" w:rsidR="0086027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5894" w:history="1">
        <w:r w:rsidR="0086027B" w:rsidRPr="006364B2">
          <w:rPr>
            <w:rStyle w:val="aff1"/>
            <w:noProof/>
          </w:rPr>
          <w:t xml:space="preserve">2 </w:t>
        </w:r>
        <w:r w:rsidR="0086027B" w:rsidRPr="006364B2">
          <w:rPr>
            <w:rStyle w:val="aff1"/>
            <w:noProof/>
          </w:rPr>
          <w:t>设计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_Toc60095894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2</w:t>
        </w:r>
        <w:r w:rsidR="0086027B">
          <w:rPr>
            <w:noProof/>
            <w:webHidden/>
          </w:rPr>
          <w:fldChar w:fldCharType="end"/>
        </w:r>
      </w:hyperlink>
    </w:p>
    <w:p w14:paraId="27ABA704" w14:textId="0756600A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895" w:history="1">
        <w:r w:rsidR="0086027B" w:rsidRPr="006364B2">
          <w:rPr>
            <w:rStyle w:val="aff1"/>
            <w:noProof/>
          </w:rPr>
          <w:t xml:space="preserve">2.1 </w:t>
        </w:r>
        <w:r w:rsidR="0086027B" w:rsidRPr="006364B2">
          <w:rPr>
            <w:rStyle w:val="aff1"/>
            <w:noProof/>
          </w:rPr>
          <w:t>数据结构设计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_Toc60095895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2</w:t>
        </w:r>
        <w:r w:rsidR="0086027B">
          <w:rPr>
            <w:noProof/>
            <w:webHidden/>
          </w:rPr>
          <w:fldChar w:fldCharType="end"/>
        </w:r>
      </w:hyperlink>
    </w:p>
    <w:p w14:paraId="7F331778" w14:textId="3E1DFC71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896" w:history="1">
        <w:r w:rsidR="0086027B" w:rsidRPr="006364B2">
          <w:rPr>
            <w:rStyle w:val="aff1"/>
            <w:noProof/>
          </w:rPr>
          <w:t xml:space="preserve">2.2 </w:t>
        </w:r>
        <w:r w:rsidR="0086027B" w:rsidRPr="006364B2">
          <w:rPr>
            <w:rStyle w:val="aff1"/>
            <w:noProof/>
          </w:rPr>
          <w:t>类结构设计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_Toc60095896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2</w:t>
        </w:r>
        <w:r w:rsidR="0086027B">
          <w:rPr>
            <w:noProof/>
            <w:webHidden/>
          </w:rPr>
          <w:fldChar w:fldCharType="end"/>
        </w:r>
      </w:hyperlink>
    </w:p>
    <w:p w14:paraId="661860AF" w14:textId="31D213CB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897" w:history="1">
        <w:r w:rsidR="0086027B" w:rsidRPr="006364B2">
          <w:rPr>
            <w:rStyle w:val="aff1"/>
            <w:noProof/>
          </w:rPr>
          <w:t xml:space="preserve">2.3 </w:t>
        </w:r>
        <w:r w:rsidR="0086027B" w:rsidRPr="006364B2">
          <w:rPr>
            <w:rStyle w:val="aff1"/>
            <w:noProof/>
          </w:rPr>
          <w:t>成员与操作设计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_Toc60095897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2</w:t>
        </w:r>
        <w:r w:rsidR="0086027B">
          <w:rPr>
            <w:noProof/>
            <w:webHidden/>
          </w:rPr>
          <w:fldChar w:fldCharType="end"/>
        </w:r>
      </w:hyperlink>
    </w:p>
    <w:p w14:paraId="504210C9" w14:textId="5B1B8BCE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898" w:history="1">
        <w:r w:rsidR="0086027B" w:rsidRPr="006364B2">
          <w:rPr>
            <w:rStyle w:val="aff1"/>
            <w:noProof/>
          </w:rPr>
          <w:t xml:space="preserve">2.4 </w:t>
        </w:r>
        <w:r w:rsidR="0086027B" w:rsidRPr="006364B2">
          <w:rPr>
            <w:rStyle w:val="aff1"/>
            <w:noProof/>
          </w:rPr>
          <w:t>系统设计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_Toc60095898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4</w:t>
        </w:r>
        <w:r w:rsidR="0086027B">
          <w:rPr>
            <w:noProof/>
            <w:webHidden/>
          </w:rPr>
          <w:fldChar w:fldCharType="end"/>
        </w:r>
      </w:hyperlink>
    </w:p>
    <w:p w14:paraId="118AC87D" w14:textId="225CFDB5" w:rsidR="0086027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5899" w:history="1">
        <w:r w:rsidR="0086027B" w:rsidRPr="006364B2">
          <w:rPr>
            <w:rStyle w:val="aff1"/>
            <w:noProof/>
          </w:rPr>
          <w:t xml:space="preserve">3 </w:t>
        </w:r>
        <w:r w:rsidR="0086027B" w:rsidRPr="006364B2">
          <w:rPr>
            <w:rStyle w:val="aff1"/>
            <w:noProof/>
          </w:rPr>
          <w:t>实现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_Toc60095899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4</w:t>
        </w:r>
        <w:r w:rsidR="0086027B">
          <w:rPr>
            <w:noProof/>
            <w:webHidden/>
          </w:rPr>
          <w:fldChar w:fldCharType="end"/>
        </w:r>
      </w:hyperlink>
    </w:p>
    <w:p w14:paraId="143A123E" w14:textId="2980A868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0" w:history="1">
        <w:r w:rsidR="0086027B" w:rsidRPr="006364B2">
          <w:rPr>
            <w:rStyle w:val="aff1"/>
            <w:noProof/>
          </w:rPr>
          <w:t xml:space="preserve">3.1 </w:t>
        </w:r>
        <w:r w:rsidR="0086027B" w:rsidRPr="006364B2">
          <w:rPr>
            <w:rStyle w:val="aff1"/>
            <w:noProof/>
          </w:rPr>
          <w:t>堆插入功能的实现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_Toc60095900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4</w:t>
        </w:r>
        <w:r w:rsidR="0086027B">
          <w:rPr>
            <w:noProof/>
            <w:webHidden/>
          </w:rPr>
          <w:fldChar w:fldCharType="end"/>
        </w:r>
      </w:hyperlink>
    </w:p>
    <w:p w14:paraId="12DA9C28" w14:textId="187E9D85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1" w:history="1">
        <w:r w:rsidR="0086027B" w:rsidRPr="006364B2">
          <w:rPr>
            <w:rStyle w:val="aff1"/>
            <w:noProof/>
          </w:rPr>
          <w:t xml:space="preserve">3.1.1 </w:t>
        </w:r>
        <w:r w:rsidR="0086027B" w:rsidRPr="006364B2">
          <w:rPr>
            <w:rStyle w:val="aff1"/>
            <w:noProof/>
          </w:rPr>
          <w:t>堆插入的思想：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_Toc60095901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4</w:t>
        </w:r>
        <w:r w:rsidR="0086027B">
          <w:rPr>
            <w:noProof/>
            <w:webHidden/>
          </w:rPr>
          <w:fldChar w:fldCharType="end"/>
        </w:r>
      </w:hyperlink>
    </w:p>
    <w:p w14:paraId="67A576E2" w14:textId="1EAD809C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2" w:history="1">
        <w:r w:rsidR="0086027B" w:rsidRPr="006364B2">
          <w:rPr>
            <w:rStyle w:val="aff1"/>
            <w:noProof/>
          </w:rPr>
          <w:t xml:space="preserve">3.1.2 </w:t>
        </w:r>
        <w:r w:rsidR="0086027B" w:rsidRPr="006364B2">
          <w:rPr>
            <w:rStyle w:val="aff1"/>
            <w:noProof/>
          </w:rPr>
          <w:t>堆插入的流程图：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_Toc60095902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4</w:t>
        </w:r>
        <w:r w:rsidR="0086027B">
          <w:rPr>
            <w:noProof/>
            <w:webHidden/>
          </w:rPr>
          <w:fldChar w:fldCharType="end"/>
        </w:r>
      </w:hyperlink>
    </w:p>
    <w:p w14:paraId="51CE9976" w14:textId="11A91F93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3" w:history="1">
        <w:r w:rsidR="0086027B" w:rsidRPr="006364B2">
          <w:rPr>
            <w:rStyle w:val="aff1"/>
            <w:noProof/>
          </w:rPr>
          <w:t xml:space="preserve">3.1.3 </w:t>
        </w:r>
        <w:r w:rsidR="0086027B" w:rsidRPr="006364B2">
          <w:rPr>
            <w:rStyle w:val="aff1"/>
            <w:noProof/>
          </w:rPr>
          <w:t>堆插入功能核心代码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_Toc60095903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6</w:t>
        </w:r>
        <w:r w:rsidR="0086027B">
          <w:rPr>
            <w:noProof/>
            <w:webHidden/>
          </w:rPr>
          <w:fldChar w:fldCharType="end"/>
        </w:r>
      </w:hyperlink>
    </w:p>
    <w:p w14:paraId="7DE22A24" w14:textId="3F4726E2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4" w:history="1">
        <w:r w:rsidR="0086027B" w:rsidRPr="006364B2">
          <w:rPr>
            <w:rStyle w:val="aff1"/>
            <w:noProof/>
          </w:rPr>
          <w:t xml:space="preserve">3.2 </w:t>
        </w:r>
        <w:r w:rsidR="0086027B" w:rsidRPr="006364B2">
          <w:rPr>
            <w:rStyle w:val="aff1"/>
            <w:noProof/>
          </w:rPr>
          <w:t>去顶功能的实现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_Toc60095904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6</w:t>
        </w:r>
        <w:r w:rsidR="0086027B">
          <w:rPr>
            <w:noProof/>
            <w:webHidden/>
          </w:rPr>
          <w:fldChar w:fldCharType="end"/>
        </w:r>
      </w:hyperlink>
    </w:p>
    <w:p w14:paraId="6877A4F5" w14:textId="2609F078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5" w:history="1">
        <w:r w:rsidR="0086027B" w:rsidRPr="006364B2">
          <w:rPr>
            <w:rStyle w:val="aff1"/>
            <w:noProof/>
          </w:rPr>
          <w:t xml:space="preserve">3.2.1 </w:t>
        </w:r>
        <w:r w:rsidR="0086027B" w:rsidRPr="006364B2">
          <w:rPr>
            <w:rStyle w:val="aff1"/>
            <w:noProof/>
          </w:rPr>
          <w:t>去顶功能思想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_Toc60095905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6</w:t>
        </w:r>
        <w:r w:rsidR="0086027B">
          <w:rPr>
            <w:noProof/>
            <w:webHidden/>
          </w:rPr>
          <w:fldChar w:fldCharType="end"/>
        </w:r>
      </w:hyperlink>
    </w:p>
    <w:p w14:paraId="51002AD6" w14:textId="35F39730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6" w:history="1">
        <w:r w:rsidR="0086027B" w:rsidRPr="006364B2">
          <w:rPr>
            <w:rStyle w:val="aff1"/>
            <w:noProof/>
          </w:rPr>
          <w:t xml:space="preserve">3.2.2 </w:t>
        </w:r>
        <w:r w:rsidR="0086027B" w:rsidRPr="006364B2">
          <w:rPr>
            <w:rStyle w:val="aff1"/>
            <w:noProof/>
          </w:rPr>
          <w:t>去顶功能流程图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_Toc60095906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6</w:t>
        </w:r>
        <w:r w:rsidR="0086027B">
          <w:rPr>
            <w:noProof/>
            <w:webHidden/>
          </w:rPr>
          <w:fldChar w:fldCharType="end"/>
        </w:r>
      </w:hyperlink>
    </w:p>
    <w:p w14:paraId="0E7839CC" w14:textId="4A0CC78E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7" w:history="1">
        <w:r w:rsidR="0086027B" w:rsidRPr="006364B2">
          <w:rPr>
            <w:rStyle w:val="aff1"/>
            <w:noProof/>
          </w:rPr>
          <w:t xml:space="preserve">3.2.3 </w:t>
        </w:r>
        <w:r w:rsidR="0086027B" w:rsidRPr="006364B2">
          <w:rPr>
            <w:rStyle w:val="aff1"/>
            <w:noProof/>
          </w:rPr>
          <w:t>去顶功能核心代码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_Toc60095907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8</w:t>
        </w:r>
        <w:r w:rsidR="0086027B">
          <w:rPr>
            <w:noProof/>
            <w:webHidden/>
          </w:rPr>
          <w:fldChar w:fldCharType="end"/>
        </w:r>
      </w:hyperlink>
    </w:p>
    <w:p w14:paraId="354E09B9" w14:textId="7C54EC7E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8" w:history="1">
        <w:r w:rsidR="0086027B" w:rsidRPr="006364B2">
          <w:rPr>
            <w:rStyle w:val="aff1"/>
            <w:noProof/>
          </w:rPr>
          <w:t xml:space="preserve">3.3 </w:t>
        </w:r>
        <w:r w:rsidR="0086027B" w:rsidRPr="006364B2">
          <w:rPr>
            <w:rStyle w:val="aff1"/>
            <w:noProof/>
          </w:rPr>
          <w:t>总体系统的实现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_Toc60095908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9</w:t>
        </w:r>
        <w:r w:rsidR="0086027B">
          <w:rPr>
            <w:noProof/>
            <w:webHidden/>
          </w:rPr>
          <w:fldChar w:fldCharType="end"/>
        </w:r>
      </w:hyperlink>
    </w:p>
    <w:p w14:paraId="0DD7C40B" w14:textId="5DC8E8F4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09" w:history="1">
        <w:r w:rsidR="0086027B" w:rsidRPr="006364B2">
          <w:rPr>
            <w:rStyle w:val="aff1"/>
            <w:noProof/>
          </w:rPr>
          <w:t xml:space="preserve">3.3.1 </w:t>
        </w:r>
        <w:r w:rsidR="0086027B" w:rsidRPr="006364B2">
          <w:rPr>
            <w:rStyle w:val="aff1"/>
            <w:noProof/>
          </w:rPr>
          <w:t>总体系统流程图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_Toc60095909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9</w:t>
        </w:r>
        <w:r w:rsidR="0086027B">
          <w:rPr>
            <w:noProof/>
            <w:webHidden/>
          </w:rPr>
          <w:fldChar w:fldCharType="end"/>
        </w:r>
      </w:hyperlink>
    </w:p>
    <w:p w14:paraId="29889890" w14:textId="04BB0522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0" w:history="1">
        <w:r w:rsidR="0086027B" w:rsidRPr="006364B2">
          <w:rPr>
            <w:rStyle w:val="aff1"/>
            <w:noProof/>
          </w:rPr>
          <w:t xml:space="preserve">3.3.2 </w:t>
        </w:r>
        <w:r w:rsidR="0086027B" w:rsidRPr="006364B2">
          <w:rPr>
            <w:rStyle w:val="aff1"/>
            <w:noProof/>
          </w:rPr>
          <w:t>总体系统核心代码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_Toc60095910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11</w:t>
        </w:r>
        <w:r w:rsidR="0086027B">
          <w:rPr>
            <w:noProof/>
            <w:webHidden/>
          </w:rPr>
          <w:fldChar w:fldCharType="end"/>
        </w:r>
      </w:hyperlink>
    </w:p>
    <w:p w14:paraId="7851997C" w14:textId="0EA61970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1" w:history="1">
        <w:r w:rsidR="0086027B" w:rsidRPr="006364B2">
          <w:rPr>
            <w:rStyle w:val="aff1"/>
            <w:noProof/>
          </w:rPr>
          <w:t xml:space="preserve">3.3.3 </w:t>
        </w:r>
        <w:r w:rsidR="0086027B" w:rsidRPr="006364B2">
          <w:rPr>
            <w:rStyle w:val="aff1"/>
            <w:noProof/>
          </w:rPr>
          <w:t>总体系统截屏示例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_Toc60095911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11</w:t>
        </w:r>
        <w:r w:rsidR="0086027B">
          <w:rPr>
            <w:noProof/>
            <w:webHidden/>
          </w:rPr>
          <w:fldChar w:fldCharType="end"/>
        </w:r>
      </w:hyperlink>
    </w:p>
    <w:p w14:paraId="6D7A2DB2" w14:textId="250A3DD9" w:rsidR="0086027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5912" w:history="1">
        <w:r w:rsidR="0086027B" w:rsidRPr="006364B2">
          <w:rPr>
            <w:rStyle w:val="aff1"/>
            <w:noProof/>
          </w:rPr>
          <w:t xml:space="preserve">4 </w:t>
        </w:r>
        <w:r w:rsidR="0086027B" w:rsidRPr="006364B2">
          <w:rPr>
            <w:rStyle w:val="aff1"/>
            <w:noProof/>
          </w:rPr>
          <w:t>测试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_Toc60095912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12</w:t>
        </w:r>
        <w:r w:rsidR="0086027B">
          <w:rPr>
            <w:noProof/>
            <w:webHidden/>
          </w:rPr>
          <w:fldChar w:fldCharType="end"/>
        </w:r>
      </w:hyperlink>
    </w:p>
    <w:p w14:paraId="0337E50D" w14:textId="58E239BC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3" w:history="1">
        <w:r w:rsidR="0086027B" w:rsidRPr="006364B2">
          <w:rPr>
            <w:rStyle w:val="aff1"/>
            <w:noProof/>
          </w:rPr>
          <w:t xml:space="preserve">4.1 </w:t>
        </w:r>
        <w:r w:rsidR="0086027B" w:rsidRPr="006364B2">
          <w:rPr>
            <w:rStyle w:val="aff1"/>
            <w:noProof/>
          </w:rPr>
          <w:t>堆功能测试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_Toc60095913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12</w:t>
        </w:r>
        <w:r w:rsidR="0086027B">
          <w:rPr>
            <w:noProof/>
            <w:webHidden/>
          </w:rPr>
          <w:fldChar w:fldCharType="end"/>
        </w:r>
      </w:hyperlink>
    </w:p>
    <w:p w14:paraId="125AE00B" w14:textId="68A46A95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4" w:history="1">
        <w:r w:rsidR="0086027B" w:rsidRPr="006364B2">
          <w:rPr>
            <w:rStyle w:val="aff1"/>
            <w:noProof/>
          </w:rPr>
          <w:t>4.1.1</w:t>
        </w:r>
        <w:r w:rsidR="0086027B" w:rsidRPr="006364B2">
          <w:rPr>
            <w:rStyle w:val="aff1"/>
            <w:noProof/>
          </w:rPr>
          <w:t>测试原理说明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_Toc60095914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12</w:t>
        </w:r>
        <w:r w:rsidR="0086027B">
          <w:rPr>
            <w:noProof/>
            <w:webHidden/>
          </w:rPr>
          <w:fldChar w:fldCharType="end"/>
        </w:r>
      </w:hyperlink>
    </w:p>
    <w:p w14:paraId="4351C1F1" w14:textId="03CCC9E0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5" w:history="1">
        <w:r w:rsidR="0086027B" w:rsidRPr="006364B2">
          <w:rPr>
            <w:rStyle w:val="aff1"/>
            <w:noProof/>
          </w:rPr>
          <w:t xml:space="preserve">4.1.2 </w:t>
        </w:r>
        <w:r w:rsidR="0086027B" w:rsidRPr="006364B2">
          <w:rPr>
            <w:rStyle w:val="aff1"/>
            <w:noProof/>
          </w:rPr>
          <w:t>测试核心代码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_Toc60095915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12</w:t>
        </w:r>
        <w:r w:rsidR="0086027B">
          <w:rPr>
            <w:noProof/>
            <w:webHidden/>
          </w:rPr>
          <w:fldChar w:fldCharType="end"/>
        </w:r>
      </w:hyperlink>
    </w:p>
    <w:p w14:paraId="328A1105" w14:textId="5C52443B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6" w:history="1">
        <w:r w:rsidR="0086027B" w:rsidRPr="006364B2">
          <w:rPr>
            <w:rStyle w:val="aff1"/>
            <w:noProof/>
          </w:rPr>
          <w:t xml:space="preserve">4.1.3 </w:t>
        </w:r>
        <w:r w:rsidR="0086027B" w:rsidRPr="006364B2">
          <w:rPr>
            <w:rStyle w:val="aff1"/>
            <w:noProof/>
          </w:rPr>
          <w:t>测试结果截图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_Toc60095916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13</w:t>
        </w:r>
        <w:r w:rsidR="0086027B">
          <w:rPr>
            <w:noProof/>
            <w:webHidden/>
          </w:rPr>
          <w:fldChar w:fldCharType="end"/>
        </w:r>
      </w:hyperlink>
    </w:p>
    <w:p w14:paraId="75BBB7D1" w14:textId="7F08A8F6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7" w:history="1">
        <w:r w:rsidR="0086027B" w:rsidRPr="006364B2">
          <w:rPr>
            <w:rStyle w:val="aff1"/>
            <w:noProof/>
          </w:rPr>
          <w:t xml:space="preserve">4.2 </w:t>
        </w:r>
        <w:r w:rsidR="0086027B" w:rsidRPr="006364B2">
          <w:rPr>
            <w:rStyle w:val="aff1"/>
            <w:noProof/>
          </w:rPr>
          <w:t>主函数测试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_Toc60095917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13</w:t>
        </w:r>
        <w:r w:rsidR="0086027B">
          <w:rPr>
            <w:noProof/>
            <w:webHidden/>
          </w:rPr>
          <w:fldChar w:fldCharType="end"/>
        </w:r>
      </w:hyperlink>
    </w:p>
    <w:p w14:paraId="3D87C64F" w14:textId="649411E2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8" w:history="1">
        <w:r w:rsidR="0086027B" w:rsidRPr="006364B2">
          <w:rPr>
            <w:rStyle w:val="aff1"/>
            <w:noProof/>
          </w:rPr>
          <w:t xml:space="preserve">4.2.1 </w:t>
        </w:r>
        <w:r w:rsidR="0086027B" w:rsidRPr="006364B2">
          <w:rPr>
            <w:rStyle w:val="aff1"/>
            <w:noProof/>
          </w:rPr>
          <w:t>样例测试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_Toc60095918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13</w:t>
        </w:r>
        <w:r w:rsidR="0086027B">
          <w:rPr>
            <w:noProof/>
            <w:webHidden/>
          </w:rPr>
          <w:fldChar w:fldCharType="end"/>
        </w:r>
      </w:hyperlink>
    </w:p>
    <w:p w14:paraId="1CCFA86E" w14:textId="54E81FFA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19" w:history="1">
        <w:r w:rsidR="0086027B" w:rsidRPr="006364B2">
          <w:rPr>
            <w:rStyle w:val="aff1"/>
            <w:noProof/>
          </w:rPr>
          <w:t xml:space="preserve">4.2.2 </w:t>
        </w:r>
        <w:r w:rsidR="0086027B" w:rsidRPr="006364B2">
          <w:rPr>
            <w:rStyle w:val="aff1"/>
            <w:noProof/>
          </w:rPr>
          <w:t>二分测试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_Toc60095919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14</w:t>
        </w:r>
        <w:r w:rsidR="0086027B">
          <w:rPr>
            <w:noProof/>
            <w:webHidden/>
          </w:rPr>
          <w:fldChar w:fldCharType="end"/>
        </w:r>
      </w:hyperlink>
    </w:p>
    <w:p w14:paraId="657D54BB" w14:textId="398BAD8F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20" w:history="1">
        <w:r w:rsidR="0086027B" w:rsidRPr="006364B2">
          <w:rPr>
            <w:rStyle w:val="aff1"/>
            <w:noProof/>
          </w:rPr>
          <w:t xml:space="preserve">4.2.3 </w:t>
        </w:r>
        <w:r w:rsidR="0086027B" w:rsidRPr="006364B2">
          <w:rPr>
            <w:rStyle w:val="aff1"/>
            <w:noProof/>
          </w:rPr>
          <w:t>边界测试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_Toc60095920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14</w:t>
        </w:r>
        <w:r w:rsidR="0086027B">
          <w:rPr>
            <w:noProof/>
            <w:webHidden/>
          </w:rPr>
          <w:fldChar w:fldCharType="end"/>
        </w:r>
      </w:hyperlink>
    </w:p>
    <w:p w14:paraId="142882CC" w14:textId="243BDB9F" w:rsidR="0086027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21" w:history="1">
        <w:r w:rsidR="0086027B" w:rsidRPr="006364B2">
          <w:rPr>
            <w:rStyle w:val="aff1"/>
            <w:noProof/>
          </w:rPr>
          <w:t xml:space="preserve">4.3 </w:t>
        </w:r>
        <w:r w:rsidR="0086027B" w:rsidRPr="006364B2">
          <w:rPr>
            <w:rStyle w:val="aff1"/>
            <w:noProof/>
          </w:rPr>
          <w:t>出错测试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_Toc60095921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15</w:t>
        </w:r>
        <w:r w:rsidR="0086027B">
          <w:rPr>
            <w:noProof/>
            <w:webHidden/>
          </w:rPr>
          <w:fldChar w:fldCharType="end"/>
        </w:r>
      </w:hyperlink>
    </w:p>
    <w:p w14:paraId="712E7F0F" w14:textId="28B21E7C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22" w:history="1">
        <w:r w:rsidR="0086027B" w:rsidRPr="006364B2">
          <w:rPr>
            <w:rStyle w:val="aff1"/>
            <w:noProof/>
          </w:rPr>
          <w:t xml:space="preserve">4.3.1 </w:t>
        </w:r>
        <w:r w:rsidR="0086027B" w:rsidRPr="006364B2">
          <w:rPr>
            <w:rStyle w:val="aff1"/>
            <w:noProof/>
          </w:rPr>
          <w:t>输入范围错误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_Toc60095922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15</w:t>
        </w:r>
        <w:r w:rsidR="0086027B">
          <w:rPr>
            <w:noProof/>
            <w:webHidden/>
          </w:rPr>
          <w:fldChar w:fldCharType="end"/>
        </w:r>
      </w:hyperlink>
    </w:p>
    <w:p w14:paraId="1FCD5012" w14:textId="1A9FB7F2" w:rsidR="0086027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5923" w:history="1">
        <w:r w:rsidR="0086027B" w:rsidRPr="006364B2">
          <w:rPr>
            <w:rStyle w:val="aff1"/>
            <w:noProof/>
          </w:rPr>
          <w:t xml:space="preserve">4.3.2 </w:t>
        </w:r>
        <w:r w:rsidR="0086027B" w:rsidRPr="006364B2">
          <w:rPr>
            <w:rStyle w:val="aff1"/>
            <w:noProof/>
          </w:rPr>
          <w:t>输入非法字符</w:t>
        </w:r>
        <w:r w:rsidR="0086027B">
          <w:rPr>
            <w:noProof/>
            <w:webHidden/>
          </w:rPr>
          <w:tab/>
        </w:r>
        <w:r w:rsidR="0086027B">
          <w:rPr>
            <w:noProof/>
            <w:webHidden/>
          </w:rPr>
          <w:fldChar w:fldCharType="begin"/>
        </w:r>
        <w:r w:rsidR="0086027B">
          <w:rPr>
            <w:noProof/>
            <w:webHidden/>
          </w:rPr>
          <w:instrText xml:space="preserve"> PAGEREF _Toc60095923 \h </w:instrText>
        </w:r>
        <w:r w:rsidR="0086027B">
          <w:rPr>
            <w:noProof/>
            <w:webHidden/>
          </w:rPr>
        </w:r>
        <w:r w:rsidR="0086027B">
          <w:rPr>
            <w:noProof/>
            <w:webHidden/>
          </w:rPr>
          <w:fldChar w:fldCharType="separate"/>
        </w:r>
        <w:r w:rsidR="0086027B">
          <w:rPr>
            <w:noProof/>
            <w:webHidden/>
          </w:rPr>
          <w:t>15</w:t>
        </w:r>
        <w:r w:rsidR="0086027B">
          <w:rPr>
            <w:noProof/>
            <w:webHidden/>
          </w:rPr>
          <w:fldChar w:fldCharType="end"/>
        </w:r>
      </w:hyperlink>
    </w:p>
    <w:p w14:paraId="4CFB3BAB" w14:textId="2285927D" w:rsidR="00575676" w:rsidRPr="00ED4D76" w:rsidRDefault="00572339" w:rsidP="001D0743">
      <w:pPr>
        <w:pStyle w:val="TOC1"/>
      </w:pPr>
      <w:r w:rsidRPr="00ED4D76">
        <w:fldChar w:fldCharType="end"/>
      </w:r>
    </w:p>
    <w:p w14:paraId="5D2CE31D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1E11C121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60095890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2A2AD08D" w14:textId="274572F4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60095891"/>
      <w:r w:rsidRPr="00C119C2">
        <w:rPr>
          <w:rFonts w:hint="eastAsia"/>
        </w:rPr>
        <w:t xml:space="preserve">1.1 </w:t>
      </w:r>
      <w:bookmarkEnd w:id="3"/>
      <w:r w:rsidR="0033425F">
        <w:rPr>
          <w:rFonts w:hint="eastAsia"/>
        </w:rPr>
        <w:t>项目简介</w:t>
      </w:r>
      <w:bookmarkEnd w:id="4"/>
    </w:p>
    <w:p w14:paraId="52EDA97E" w14:textId="77777777" w:rsidR="0033425F" w:rsidRPr="0033425F" w:rsidRDefault="0033425F" w:rsidP="0033425F">
      <w:pPr>
        <w:rPr>
          <w:lang w:eastAsia="zh-CN"/>
        </w:rPr>
      </w:pPr>
      <w:r w:rsidRPr="0033425F">
        <w:rPr>
          <w:rFonts w:hint="eastAsia"/>
          <w:lang w:eastAsia="zh-CN"/>
        </w:rPr>
        <w:t>农夫要</w:t>
      </w:r>
      <w:r w:rsidRPr="0033425F">
        <w:rPr>
          <w:lang w:eastAsia="zh-CN"/>
        </w:rPr>
        <w:t>修理牧场的一段栅栏，他测量了栅栏，</w:t>
      </w:r>
      <w:r w:rsidRPr="0033425F">
        <w:rPr>
          <w:rFonts w:hint="eastAsia"/>
          <w:lang w:eastAsia="zh-CN"/>
        </w:rPr>
        <w:t>发现</w:t>
      </w:r>
      <w:r w:rsidRPr="0033425F">
        <w:rPr>
          <w:lang w:eastAsia="zh-CN"/>
        </w:rPr>
        <w:t>需要</w:t>
      </w:r>
      <w:r w:rsidRPr="0033425F">
        <w:rPr>
          <w:lang w:eastAsia="zh-CN"/>
        </w:rPr>
        <w:t>N</w:t>
      </w:r>
      <w:r w:rsidRPr="0033425F">
        <w:rPr>
          <w:rFonts w:hint="eastAsia"/>
          <w:lang w:eastAsia="zh-CN"/>
        </w:rPr>
        <w:t>块</w:t>
      </w:r>
      <w:r w:rsidRPr="0033425F">
        <w:rPr>
          <w:lang w:eastAsia="zh-CN"/>
        </w:rPr>
        <w:t>木头，每块木头长度为整数</w:t>
      </w:r>
      <w:r w:rsidRPr="0033425F">
        <w:rPr>
          <w:i/>
          <w:lang w:eastAsia="zh-CN"/>
        </w:rPr>
        <w:t>L</w:t>
      </w:r>
      <w:r w:rsidRPr="0033425F">
        <w:rPr>
          <w:rFonts w:hint="eastAsia"/>
          <w:i/>
          <w:vertAlign w:val="subscript"/>
          <w:lang w:eastAsia="zh-CN"/>
        </w:rPr>
        <w:t>i</w:t>
      </w:r>
      <w:r w:rsidRPr="0033425F">
        <w:rPr>
          <w:rFonts w:hint="eastAsia"/>
          <w:lang w:eastAsia="zh-CN"/>
        </w:rPr>
        <w:t>个长度</w:t>
      </w:r>
      <w:r w:rsidRPr="0033425F">
        <w:rPr>
          <w:lang w:eastAsia="zh-CN"/>
        </w:rPr>
        <w:t>单位，于是他购买了一个很长的，能锯成</w:t>
      </w:r>
      <w:r w:rsidRPr="0033425F">
        <w:rPr>
          <w:lang w:eastAsia="zh-CN"/>
        </w:rPr>
        <w:t>N</w:t>
      </w:r>
      <w:r w:rsidRPr="0033425F">
        <w:rPr>
          <w:rFonts w:hint="eastAsia"/>
          <w:lang w:eastAsia="zh-CN"/>
        </w:rPr>
        <w:t>块</w:t>
      </w:r>
      <w:r w:rsidRPr="0033425F">
        <w:rPr>
          <w:lang w:eastAsia="zh-CN"/>
        </w:rPr>
        <w:t>的木头，即该木头的长度是</w:t>
      </w:r>
      <w:r w:rsidRPr="0033425F">
        <w:rPr>
          <w:i/>
          <w:lang w:eastAsia="zh-CN"/>
        </w:rPr>
        <w:t>L</w:t>
      </w:r>
      <w:r w:rsidRPr="0033425F">
        <w:rPr>
          <w:rFonts w:hint="eastAsia"/>
          <w:i/>
          <w:vertAlign w:val="subscript"/>
          <w:lang w:eastAsia="zh-CN"/>
        </w:rPr>
        <w:t>i</w:t>
      </w:r>
      <w:r w:rsidRPr="0033425F">
        <w:rPr>
          <w:lang w:eastAsia="zh-CN"/>
        </w:rPr>
        <w:t>的</w:t>
      </w:r>
      <w:r w:rsidRPr="0033425F">
        <w:rPr>
          <w:rFonts w:hint="eastAsia"/>
          <w:lang w:eastAsia="zh-CN"/>
        </w:rPr>
        <w:t>总和</w:t>
      </w:r>
      <w:r w:rsidRPr="0033425F">
        <w:rPr>
          <w:lang w:eastAsia="zh-CN"/>
        </w:rPr>
        <w:t>。</w:t>
      </w:r>
    </w:p>
    <w:p w14:paraId="6877DAC0" w14:textId="4A2B4DFA" w:rsidR="00C119C2" w:rsidRDefault="0033425F" w:rsidP="0033425F">
      <w:pPr>
        <w:rPr>
          <w:lang w:eastAsia="zh-CN"/>
        </w:rPr>
      </w:pPr>
      <w:r w:rsidRPr="0033425F">
        <w:rPr>
          <w:rFonts w:hint="eastAsia"/>
          <w:lang w:eastAsia="zh-CN"/>
        </w:rPr>
        <w:t>但是</w:t>
      </w:r>
      <w:r w:rsidRPr="0033425F">
        <w:rPr>
          <w:lang w:eastAsia="zh-CN"/>
        </w:rPr>
        <w:t>农夫自己</w:t>
      </w:r>
      <w:r w:rsidRPr="0033425F">
        <w:rPr>
          <w:rFonts w:hint="eastAsia"/>
          <w:lang w:eastAsia="zh-CN"/>
        </w:rPr>
        <w:t>没有</w:t>
      </w:r>
      <w:r w:rsidRPr="0033425F">
        <w:rPr>
          <w:lang w:eastAsia="zh-CN"/>
        </w:rPr>
        <w:t>锯子，请人锯木的酬金跟这段木头的长度成正比</w:t>
      </w:r>
      <w:r w:rsidRPr="0033425F">
        <w:rPr>
          <w:rFonts w:hint="eastAsia"/>
          <w:lang w:eastAsia="zh-CN"/>
        </w:rPr>
        <w:t>。</w:t>
      </w:r>
      <w:r w:rsidRPr="0033425F">
        <w:rPr>
          <w:lang w:eastAsia="zh-CN"/>
        </w:rPr>
        <w:t>为</w:t>
      </w:r>
      <w:r w:rsidRPr="0033425F">
        <w:rPr>
          <w:rFonts w:hint="eastAsia"/>
          <w:lang w:eastAsia="zh-CN"/>
        </w:rPr>
        <w:t>简单</w:t>
      </w:r>
      <w:r w:rsidRPr="0033425F">
        <w:rPr>
          <w:lang w:eastAsia="zh-CN"/>
        </w:rPr>
        <w:t>起见，不妨就设</w:t>
      </w:r>
      <w:r w:rsidRPr="0033425F">
        <w:rPr>
          <w:rFonts w:hint="eastAsia"/>
          <w:lang w:eastAsia="zh-CN"/>
        </w:rPr>
        <w:t>酬金</w:t>
      </w:r>
      <w:r w:rsidRPr="0033425F">
        <w:rPr>
          <w:lang w:eastAsia="zh-CN"/>
        </w:rPr>
        <w:t>等于所锯木头的长度。例如</w:t>
      </w:r>
      <w:r w:rsidRPr="0033425F">
        <w:rPr>
          <w:rFonts w:hint="eastAsia"/>
          <w:lang w:eastAsia="zh-CN"/>
        </w:rPr>
        <w:t>，</w:t>
      </w:r>
      <w:r w:rsidRPr="0033425F">
        <w:rPr>
          <w:lang w:eastAsia="zh-CN"/>
        </w:rPr>
        <w:t>要将长度为</w:t>
      </w:r>
      <w:r w:rsidRPr="0033425F">
        <w:rPr>
          <w:lang w:eastAsia="zh-CN"/>
        </w:rPr>
        <w:t>20</w:t>
      </w:r>
      <w:r w:rsidRPr="0033425F">
        <w:rPr>
          <w:lang w:eastAsia="zh-CN"/>
        </w:rPr>
        <w:t>的木头锯成长度为</w:t>
      </w:r>
      <w:r w:rsidRPr="0033425F">
        <w:rPr>
          <w:lang w:eastAsia="zh-CN"/>
        </w:rPr>
        <w:t>8</w:t>
      </w:r>
      <w:r w:rsidRPr="0033425F">
        <w:rPr>
          <w:lang w:eastAsia="zh-CN"/>
        </w:rPr>
        <w:t>，</w:t>
      </w:r>
      <w:r w:rsidRPr="0033425F">
        <w:rPr>
          <w:lang w:eastAsia="zh-CN"/>
        </w:rPr>
        <w:t>7</w:t>
      </w:r>
      <w:r w:rsidRPr="0033425F">
        <w:rPr>
          <w:lang w:eastAsia="zh-CN"/>
        </w:rPr>
        <w:t>和</w:t>
      </w:r>
      <w:r w:rsidRPr="0033425F">
        <w:rPr>
          <w:lang w:eastAsia="zh-CN"/>
        </w:rPr>
        <w:t>5</w:t>
      </w:r>
      <w:r w:rsidRPr="0033425F">
        <w:rPr>
          <w:lang w:eastAsia="zh-CN"/>
        </w:rPr>
        <w:t>的三段，第一次锯木头将木头锯成</w:t>
      </w:r>
      <w:r w:rsidRPr="0033425F">
        <w:rPr>
          <w:lang w:eastAsia="zh-CN"/>
        </w:rPr>
        <w:t>12</w:t>
      </w:r>
      <w:r w:rsidRPr="0033425F">
        <w:rPr>
          <w:lang w:eastAsia="zh-CN"/>
        </w:rPr>
        <w:t>和</w:t>
      </w:r>
      <w:r w:rsidRPr="0033425F">
        <w:rPr>
          <w:lang w:eastAsia="zh-CN"/>
        </w:rPr>
        <w:t>8</w:t>
      </w:r>
      <w:r w:rsidRPr="0033425F">
        <w:rPr>
          <w:lang w:eastAsia="zh-CN"/>
        </w:rPr>
        <w:t>，花费</w:t>
      </w:r>
      <w:r w:rsidRPr="0033425F">
        <w:rPr>
          <w:lang w:eastAsia="zh-CN"/>
        </w:rPr>
        <w:t>20</w:t>
      </w:r>
      <w:r w:rsidRPr="0033425F">
        <w:rPr>
          <w:lang w:eastAsia="zh-CN"/>
        </w:rPr>
        <w:t>；第二次锯木头将长度为</w:t>
      </w:r>
      <w:r w:rsidRPr="0033425F">
        <w:rPr>
          <w:lang w:eastAsia="zh-CN"/>
        </w:rPr>
        <w:t>12</w:t>
      </w:r>
      <w:r w:rsidRPr="0033425F">
        <w:rPr>
          <w:lang w:eastAsia="zh-CN"/>
        </w:rPr>
        <w:t>的木头锯成</w:t>
      </w:r>
      <w:r w:rsidRPr="0033425F">
        <w:rPr>
          <w:lang w:eastAsia="zh-CN"/>
        </w:rPr>
        <w:t>7</w:t>
      </w:r>
      <w:r w:rsidRPr="0033425F">
        <w:rPr>
          <w:lang w:eastAsia="zh-CN"/>
        </w:rPr>
        <w:t>和</w:t>
      </w:r>
      <w:r w:rsidRPr="0033425F">
        <w:rPr>
          <w:lang w:eastAsia="zh-CN"/>
        </w:rPr>
        <w:t>5</w:t>
      </w:r>
      <w:r w:rsidRPr="0033425F">
        <w:rPr>
          <w:lang w:eastAsia="zh-CN"/>
        </w:rPr>
        <w:t>花费</w:t>
      </w:r>
      <w:r w:rsidRPr="0033425F">
        <w:rPr>
          <w:lang w:eastAsia="zh-CN"/>
        </w:rPr>
        <w:t>12</w:t>
      </w:r>
      <w:r w:rsidRPr="0033425F">
        <w:rPr>
          <w:rFonts w:hint="eastAsia"/>
          <w:lang w:eastAsia="zh-CN"/>
        </w:rPr>
        <w:t>，</w:t>
      </w:r>
      <w:r w:rsidRPr="0033425F">
        <w:rPr>
          <w:lang w:eastAsia="zh-CN"/>
        </w:rPr>
        <w:t>总</w:t>
      </w:r>
      <w:r w:rsidRPr="0033425F">
        <w:rPr>
          <w:rFonts w:hint="eastAsia"/>
          <w:lang w:eastAsia="zh-CN"/>
        </w:rPr>
        <w:t>花费</w:t>
      </w:r>
      <w:r w:rsidRPr="0033425F">
        <w:rPr>
          <w:lang w:eastAsia="zh-CN"/>
        </w:rPr>
        <w:t>32</w:t>
      </w:r>
      <w:r w:rsidRPr="0033425F">
        <w:rPr>
          <w:lang w:eastAsia="zh-CN"/>
        </w:rPr>
        <w:t>元。如果</w:t>
      </w:r>
      <w:r w:rsidRPr="0033425F">
        <w:rPr>
          <w:rFonts w:hint="eastAsia"/>
          <w:lang w:eastAsia="zh-CN"/>
        </w:rPr>
        <w:t>第一次</w:t>
      </w:r>
      <w:r w:rsidRPr="0033425F">
        <w:rPr>
          <w:lang w:eastAsia="zh-CN"/>
        </w:rPr>
        <w:t>将木头锯成</w:t>
      </w:r>
      <w:r w:rsidRPr="0033425F">
        <w:rPr>
          <w:lang w:eastAsia="zh-CN"/>
        </w:rPr>
        <w:t>15</w:t>
      </w:r>
      <w:r w:rsidRPr="0033425F">
        <w:rPr>
          <w:lang w:eastAsia="zh-CN"/>
        </w:rPr>
        <w:t>和</w:t>
      </w:r>
      <w:r w:rsidRPr="0033425F">
        <w:rPr>
          <w:lang w:eastAsia="zh-CN"/>
        </w:rPr>
        <w:t>5</w:t>
      </w:r>
      <w:r w:rsidRPr="0033425F">
        <w:rPr>
          <w:lang w:eastAsia="zh-CN"/>
        </w:rPr>
        <w:t>，则第二次</w:t>
      </w:r>
      <w:r w:rsidRPr="0033425F">
        <w:rPr>
          <w:rFonts w:hint="eastAsia"/>
          <w:lang w:eastAsia="zh-CN"/>
        </w:rPr>
        <w:t>将木</w:t>
      </w:r>
      <w:r w:rsidRPr="0033425F">
        <w:rPr>
          <w:lang w:eastAsia="zh-CN"/>
        </w:rPr>
        <w:t>头锯成</w:t>
      </w:r>
      <w:r w:rsidRPr="0033425F">
        <w:rPr>
          <w:lang w:eastAsia="zh-CN"/>
        </w:rPr>
        <w:t>7</w:t>
      </w:r>
      <w:r w:rsidRPr="0033425F">
        <w:rPr>
          <w:lang w:eastAsia="zh-CN"/>
        </w:rPr>
        <w:t>和</w:t>
      </w:r>
      <w:r w:rsidRPr="0033425F">
        <w:rPr>
          <w:lang w:eastAsia="zh-CN"/>
        </w:rPr>
        <w:t>8</w:t>
      </w:r>
      <w:r w:rsidRPr="0033425F">
        <w:rPr>
          <w:rFonts w:hint="eastAsia"/>
          <w:lang w:eastAsia="zh-CN"/>
        </w:rPr>
        <w:t>，</w:t>
      </w:r>
      <w:r w:rsidRPr="0033425F">
        <w:rPr>
          <w:lang w:eastAsia="zh-CN"/>
        </w:rPr>
        <w:t>那么总的花费是</w:t>
      </w:r>
      <w:r w:rsidRPr="0033425F">
        <w:rPr>
          <w:lang w:eastAsia="zh-CN"/>
        </w:rPr>
        <w:t>35</w:t>
      </w:r>
      <w:r w:rsidRPr="0033425F">
        <w:rPr>
          <w:lang w:eastAsia="zh-CN"/>
        </w:rPr>
        <w:t>（</w:t>
      </w:r>
      <w:r w:rsidRPr="0033425F">
        <w:rPr>
          <w:rFonts w:hint="eastAsia"/>
          <w:lang w:eastAsia="zh-CN"/>
        </w:rPr>
        <w:t>大于</w:t>
      </w:r>
      <w:r w:rsidRPr="0033425F">
        <w:rPr>
          <w:lang w:eastAsia="zh-CN"/>
        </w:rPr>
        <w:t>32</w:t>
      </w:r>
      <w:r w:rsidRPr="0033425F">
        <w:rPr>
          <w:lang w:eastAsia="zh-CN"/>
        </w:rPr>
        <w:t>）</w:t>
      </w:r>
      <w:bookmarkStart w:id="5" w:name="_Toc484542869"/>
      <w:r>
        <w:rPr>
          <w:rFonts w:hint="eastAsia"/>
          <w:lang w:eastAsia="zh-CN"/>
        </w:rPr>
        <w:t>。</w:t>
      </w:r>
    </w:p>
    <w:p w14:paraId="590FE60B" w14:textId="32A37DFE" w:rsidR="00C119C2" w:rsidRDefault="00794BDB" w:rsidP="008F78B2">
      <w:pPr>
        <w:pStyle w:val="2"/>
        <w:spacing w:before="120"/>
      </w:pPr>
      <w:bookmarkStart w:id="6" w:name="_Toc60095892"/>
      <w:r w:rsidRPr="00C119C2">
        <w:rPr>
          <w:rFonts w:hint="eastAsia"/>
        </w:rPr>
        <w:t>1.2</w:t>
      </w:r>
      <w:bookmarkEnd w:id="5"/>
      <w:r w:rsidR="00786BDB">
        <w:rPr>
          <w:rFonts w:hint="eastAsia"/>
        </w:rPr>
        <w:t>项目要求</w:t>
      </w:r>
      <w:bookmarkEnd w:id="6"/>
    </w:p>
    <w:p w14:paraId="0D9BCBAB" w14:textId="64BE7956" w:rsidR="00786BDB" w:rsidRPr="00786BDB" w:rsidRDefault="00786BDB" w:rsidP="00786BDB">
      <w:pPr>
        <w:ind w:firstLineChars="0"/>
        <w:rPr>
          <w:lang w:eastAsia="zh-CN"/>
        </w:rPr>
      </w:pPr>
      <w:r w:rsidRPr="00786BDB">
        <w:rPr>
          <w:rFonts w:hint="eastAsia"/>
          <w:lang w:eastAsia="zh-CN"/>
        </w:rPr>
        <w:t>输入</w:t>
      </w:r>
      <w:r w:rsidRPr="00786BDB">
        <w:rPr>
          <w:lang w:eastAsia="zh-CN"/>
        </w:rPr>
        <w:t>格式：输入第一行给出正整数</w:t>
      </w:r>
      <w:r w:rsidRPr="00786BDB">
        <w:rPr>
          <w:lang w:eastAsia="zh-CN"/>
        </w:rPr>
        <w:t>N</w:t>
      </w:r>
      <w:r w:rsidRPr="00786BDB">
        <w:rPr>
          <w:lang w:eastAsia="zh-CN"/>
        </w:rPr>
        <w:t>（</w:t>
      </w:r>
      <w:r w:rsidRPr="00786BDB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&lt;</w:t>
      </w:r>
      <w:r w:rsidRPr="00786BDB">
        <w:rPr>
          <w:lang w:eastAsia="zh-CN"/>
        </w:rPr>
        <w:t>10</w:t>
      </w:r>
      <w:r w:rsidRPr="00786BDB">
        <w:rPr>
          <w:vertAlign w:val="superscript"/>
          <w:lang w:eastAsia="zh-CN"/>
        </w:rPr>
        <w:t>4</w:t>
      </w:r>
      <w:r w:rsidRPr="00786BDB">
        <w:rPr>
          <w:lang w:eastAsia="zh-CN"/>
        </w:rPr>
        <w:t>）</w:t>
      </w:r>
      <w:r w:rsidRPr="00786BDB">
        <w:rPr>
          <w:rFonts w:hint="eastAsia"/>
          <w:lang w:eastAsia="zh-CN"/>
        </w:rPr>
        <w:t>，</w:t>
      </w:r>
      <w:r w:rsidRPr="00786BDB">
        <w:rPr>
          <w:lang w:eastAsia="zh-CN"/>
        </w:rPr>
        <w:t>表示要将木头锯成</w:t>
      </w:r>
      <w:r w:rsidRPr="00786BDB">
        <w:rPr>
          <w:lang w:eastAsia="zh-CN"/>
        </w:rPr>
        <w:t>N</w:t>
      </w:r>
      <w:r w:rsidRPr="00786BDB">
        <w:rPr>
          <w:rFonts w:hint="eastAsia"/>
          <w:lang w:eastAsia="zh-CN"/>
        </w:rPr>
        <w:t>块</w:t>
      </w:r>
      <w:r w:rsidRPr="00786BDB">
        <w:rPr>
          <w:lang w:eastAsia="zh-CN"/>
        </w:rPr>
        <w:t>。第</w:t>
      </w:r>
      <w:r w:rsidRPr="00786BDB">
        <w:rPr>
          <w:rFonts w:hint="eastAsia"/>
          <w:lang w:eastAsia="zh-CN"/>
        </w:rPr>
        <w:t>二</w:t>
      </w:r>
      <w:r w:rsidRPr="00786BDB">
        <w:rPr>
          <w:lang w:eastAsia="zh-CN"/>
        </w:rPr>
        <w:t>行给出</w:t>
      </w:r>
      <w:r w:rsidRPr="00786BDB">
        <w:rPr>
          <w:lang w:eastAsia="zh-CN"/>
        </w:rPr>
        <w:t>N</w:t>
      </w:r>
      <w:r w:rsidRPr="00786BDB">
        <w:rPr>
          <w:lang w:eastAsia="zh-CN"/>
        </w:rPr>
        <w:t>个正整数，表示每块木头的长度。</w:t>
      </w:r>
    </w:p>
    <w:p w14:paraId="2CE119B8" w14:textId="77777777" w:rsidR="00786BDB" w:rsidRPr="00786BDB" w:rsidRDefault="00786BDB" w:rsidP="00786BDB">
      <w:pPr>
        <w:ind w:firstLineChars="0"/>
        <w:rPr>
          <w:lang w:eastAsia="zh-CN"/>
        </w:rPr>
      </w:pPr>
      <w:r w:rsidRPr="00786BDB">
        <w:rPr>
          <w:rFonts w:hint="eastAsia"/>
          <w:lang w:eastAsia="zh-CN"/>
        </w:rPr>
        <w:t>输出</w:t>
      </w:r>
      <w:r w:rsidRPr="00786BDB">
        <w:rPr>
          <w:lang w:eastAsia="zh-CN"/>
        </w:rPr>
        <w:t>格式：输</w:t>
      </w:r>
      <w:r w:rsidRPr="00786BDB">
        <w:rPr>
          <w:rFonts w:hint="eastAsia"/>
          <w:lang w:eastAsia="zh-CN"/>
        </w:rPr>
        <w:t>出</w:t>
      </w:r>
      <w:r w:rsidRPr="00786BDB">
        <w:rPr>
          <w:lang w:eastAsia="zh-CN"/>
        </w:rPr>
        <w:t>一个</w:t>
      </w:r>
      <w:r w:rsidRPr="00786BDB">
        <w:rPr>
          <w:rFonts w:hint="eastAsia"/>
          <w:lang w:eastAsia="zh-CN"/>
        </w:rPr>
        <w:t>整数</w:t>
      </w:r>
      <w:r w:rsidRPr="00786BDB">
        <w:rPr>
          <w:lang w:eastAsia="zh-CN"/>
        </w:rPr>
        <w:t>，即将木头锯成</w:t>
      </w:r>
      <w:r w:rsidRPr="00786BDB">
        <w:rPr>
          <w:lang w:eastAsia="zh-CN"/>
        </w:rPr>
        <w:t>N</w:t>
      </w:r>
      <w:r w:rsidRPr="00786BDB">
        <w:rPr>
          <w:lang w:eastAsia="zh-CN"/>
        </w:rPr>
        <w:t>块的</w:t>
      </w:r>
      <w:r w:rsidRPr="00786BDB">
        <w:rPr>
          <w:rFonts w:hint="eastAsia"/>
          <w:lang w:eastAsia="zh-CN"/>
        </w:rPr>
        <w:t>最小</w:t>
      </w:r>
      <w:r w:rsidRPr="00786BDB">
        <w:rPr>
          <w:lang w:eastAsia="zh-CN"/>
        </w:rPr>
        <w:t>花费。</w:t>
      </w:r>
    </w:p>
    <w:p w14:paraId="4710D2E8" w14:textId="77777777" w:rsidR="00061434" w:rsidRPr="00786BDB" w:rsidRDefault="00061434" w:rsidP="00C119C2">
      <w:pPr>
        <w:rPr>
          <w:lang w:eastAsia="zh-CN"/>
        </w:rPr>
      </w:pPr>
    </w:p>
    <w:p w14:paraId="0676688F" w14:textId="3DE7B4FA" w:rsidR="00786BDB" w:rsidRDefault="00786BDB" w:rsidP="00786BDB">
      <w:pPr>
        <w:pStyle w:val="2"/>
        <w:spacing w:before="120"/>
      </w:pPr>
      <w:bookmarkStart w:id="7" w:name="_Toc60095893"/>
      <w:r w:rsidRPr="00C119C2">
        <w:rPr>
          <w:rFonts w:hint="eastAsia"/>
        </w:rPr>
        <w:t>1.</w:t>
      </w:r>
      <w:r>
        <w:rPr>
          <w:rFonts w:hint="eastAsia"/>
        </w:rPr>
        <w:t>3</w:t>
      </w:r>
      <w:r w:rsidRPr="00C119C2">
        <w:rPr>
          <w:rFonts w:hint="eastAsia"/>
        </w:rPr>
        <w:t xml:space="preserve"> </w:t>
      </w:r>
      <w:r w:rsidRPr="00C119C2">
        <w:rPr>
          <w:rFonts w:hint="eastAsia"/>
        </w:rPr>
        <w:t>功能分析</w:t>
      </w:r>
      <w:bookmarkEnd w:id="7"/>
    </w:p>
    <w:p w14:paraId="7FDDFDFD" w14:textId="77777777" w:rsidR="007E5DDB" w:rsidRDefault="00786BDB" w:rsidP="00C119C2">
      <w:pPr>
        <w:rPr>
          <w:lang w:eastAsia="zh-CN"/>
        </w:rPr>
      </w:pPr>
      <w:r>
        <w:rPr>
          <w:rFonts w:hint="eastAsia"/>
          <w:lang w:eastAsia="zh-CN"/>
        </w:rPr>
        <w:t>统计将木头锯成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块确定的长度所需要话费的最小时间，这个过程需要用到哈夫曼编码的思想，即每一次从堆中取出值最小的两个，加以合并，再将合并后的结果重新置入堆中。</w:t>
      </w:r>
    </w:p>
    <w:p w14:paraId="6B77D7B5" w14:textId="56D37994" w:rsidR="00061434" w:rsidRPr="007E5DDB" w:rsidRDefault="00786BDB" w:rsidP="00C119C2">
      <w:pPr>
        <w:rPr>
          <w:lang w:eastAsia="zh-CN"/>
        </w:rPr>
      </w:pPr>
      <w:r>
        <w:rPr>
          <w:rFonts w:hint="eastAsia"/>
          <w:lang w:eastAsia="zh-CN"/>
        </w:rPr>
        <w:t>同时，考虑到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较大（最大可达</w:t>
      </w:r>
      <w:r w:rsidRPr="00786BDB">
        <w:rPr>
          <w:lang w:eastAsia="zh-CN"/>
        </w:rPr>
        <w:t>10</w:t>
      </w:r>
      <w:r w:rsidRPr="00786BDB">
        <w:rPr>
          <w:vertAlign w:val="superscript"/>
          <w:lang w:eastAsia="zh-CN"/>
        </w:rPr>
        <w:t>4</w:t>
      </w:r>
      <w:r w:rsidRPr="00786BDB">
        <w:rPr>
          <w:lang w:eastAsia="zh-CN"/>
        </w:rPr>
        <w:t>）</w:t>
      </w:r>
      <w:r>
        <w:rPr>
          <w:rFonts w:hint="eastAsia"/>
          <w:lang w:eastAsia="zh-CN"/>
        </w:rPr>
        <w:t>，如果在逻辑上使用线性结构，</w:t>
      </w:r>
      <w:r w:rsidR="007E5DDB">
        <w:rPr>
          <w:rFonts w:hint="eastAsia"/>
          <w:lang w:eastAsia="zh-CN"/>
        </w:rPr>
        <w:t>如果是无序的情况，</w:t>
      </w:r>
      <w:r>
        <w:rPr>
          <w:rFonts w:hint="eastAsia"/>
          <w:lang w:eastAsia="zh-CN"/>
        </w:rPr>
        <w:t>从</w:t>
      </w:r>
      <w:r w:rsidR="007E5DDB">
        <w:rPr>
          <w:rFonts w:hint="eastAsia"/>
          <w:lang w:eastAsia="zh-CN"/>
        </w:rPr>
        <w:t>无序的线性表</w:t>
      </w:r>
      <w:r>
        <w:rPr>
          <w:rFonts w:hint="eastAsia"/>
          <w:lang w:eastAsia="zh-CN"/>
        </w:rPr>
        <w:t>中找出最小值的过程需要</w:t>
      </w:r>
      <w:r>
        <w:rPr>
          <w:rFonts w:hint="eastAsia"/>
          <w:lang w:eastAsia="zh-CN"/>
        </w:rPr>
        <w:t>O</w:t>
      </w:r>
      <w:r>
        <w:rPr>
          <w:lang w:eastAsia="zh-CN"/>
        </w:rPr>
        <w:t>(n)</w:t>
      </w:r>
      <w:r>
        <w:rPr>
          <w:rFonts w:hint="eastAsia"/>
          <w:lang w:eastAsia="zh-CN"/>
        </w:rPr>
        <w:t>的</w:t>
      </w:r>
      <w:r w:rsidR="007E5DDB">
        <w:rPr>
          <w:rFonts w:hint="eastAsia"/>
          <w:lang w:eastAsia="zh-CN"/>
        </w:rPr>
        <w:t>最坏</w:t>
      </w:r>
      <w:r>
        <w:rPr>
          <w:rFonts w:hint="eastAsia"/>
          <w:lang w:eastAsia="zh-CN"/>
        </w:rPr>
        <w:t>时间复杂度，</w:t>
      </w:r>
      <w:r w:rsidR="007E5DDB">
        <w:rPr>
          <w:rFonts w:hint="eastAsia"/>
          <w:lang w:eastAsia="zh-CN"/>
        </w:rPr>
        <w:t>删除的过程需要</w:t>
      </w:r>
      <w:r w:rsidR="007E5DDB">
        <w:rPr>
          <w:rFonts w:hint="eastAsia"/>
          <w:lang w:eastAsia="zh-CN"/>
        </w:rPr>
        <w:t>O(</w:t>
      </w:r>
      <w:r w:rsidR="007E5DDB">
        <w:rPr>
          <w:lang w:eastAsia="zh-CN"/>
        </w:rPr>
        <w:t>1)(</w:t>
      </w:r>
      <w:r w:rsidR="007E5DDB">
        <w:rPr>
          <w:rFonts w:hint="eastAsia"/>
          <w:lang w:eastAsia="zh-CN"/>
        </w:rPr>
        <w:t>如果存储结构是链表</w:t>
      </w:r>
      <w:r w:rsidR="007E5DDB">
        <w:rPr>
          <w:rFonts w:hint="eastAsia"/>
          <w:lang w:eastAsia="zh-CN"/>
        </w:rPr>
        <w:t>)</w:t>
      </w:r>
      <w:r w:rsidR="007E5DDB">
        <w:rPr>
          <w:rFonts w:hint="eastAsia"/>
          <w:lang w:eastAsia="zh-CN"/>
        </w:rPr>
        <w:t>或者</w:t>
      </w:r>
      <w:r w:rsidR="007E5DDB">
        <w:rPr>
          <w:rFonts w:hint="eastAsia"/>
          <w:lang w:eastAsia="zh-CN"/>
        </w:rPr>
        <w:t>O</w:t>
      </w:r>
      <w:r w:rsidR="007E5DDB">
        <w:rPr>
          <w:lang w:eastAsia="zh-CN"/>
        </w:rPr>
        <w:t>(n)</w:t>
      </w:r>
      <w:r w:rsidR="007E5DDB">
        <w:rPr>
          <w:rFonts w:hint="eastAsia"/>
          <w:lang w:eastAsia="zh-CN"/>
        </w:rPr>
        <w:t>(</w:t>
      </w:r>
      <w:r w:rsidR="007E5DDB">
        <w:rPr>
          <w:rFonts w:hint="eastAsia"/>
          <w:lang w:eastAsia="zh-CN"/>
        </w:rPr>
        <w:t>如果存储结构是顺序表</w:t>
      </w:r>
      <w:r w:rsidR="007E5DDB">
        <w:rPr>
          <w:rFonts w:hint="eastAsia"/>
          <w:lang w:eastAsia="zh-CN"/>
        </w:rPr>
        <w:t>)</w:t>
      </w:r>
      <w:r w:rsidR="007E5DDB">
        <w:rPr>
          <w:rFonts w:hint="eastAsia"/>
          <w:lang w:eastAsia="zh-CN"/>
        </w:rPr>
        <w:t>的时间复杂度，将合并后的结果插入线性表又需要</w:t>
      </w:r>
      <w:r w:rsidR="007E5DDB">
        <w:rPr>
          <w:rFonts w:hint="eastAsia"/>
          <w:lang w:eastAsia="zh-CN"/>
        </w:rPr>
        <w:t>O(</w:t>
      </w:r>
      <w:r w:rsidR="007E5DDB">
        <w:rPr>
          <w:lang w:eastAsia="zh-CN"/>
        </w:rPr>
        <w:t>n)</w:t>
      </w:r>
      <w:r w:rsidR="007E5DDB">
        <w:rPr>
          <w:rFonts w:hint="eastAsia"/>
          <w:lang w:eastAsia="zh-CN"/>
        </w:rPr>
        <w:t>的时间复杂度，由简单的计算可知，需要</w:t>
      </w:r>
      <m:oMath>
        <m:r>
          <w:rPr>
            <w:rFonts w:ascii="Cambria Math" w:hAnsi="Cambria Math" w:hint="eastAsia"/>
            <w:lang w:eastAsia="zh-CN"/>
          </w:rPr>
          <m:t>O</m:t>
        </m:r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 w:rsidR="007E5DDB">
        <w:rPr>
          <w:rFonts w:hint="eastAsia"/>
          <w:lang w:eastAsia="zh-CN"/>
        </w:rPr>
        <w:t>的时间复杂度；如果是有序的线性表，排序需要</w:t>
      </w:r>
      <m:oMath>
        <m:r>
          <w:rPr>
            <w:rFonts w:ascii="Cambria Math" w:hAnsi="Cambria Math" w:hint="eastAsia"/>
            <w:lang w:eastAsia="zh-CN"/>
          </w:rPr>
          <m:t>O(</m:t>
        </m:r>
        <m:r>
          <w:rPr>
            <w:rFonts w:ascii="Cambria Math" w:hAnsi="Cambria Math"/>
            <w:lang w:eastAsia="zh-CN"/>
          </w:rPr>
          <m:t>n*logn)</m:t>
        </m:r>
      </m:oMath>
      <w:r w:rsidR="007E5DDB">
        <w:rPr>
          <w:rFonts w:hint="eastAsia"/>
          <w:lang w:eastAsia="zh-CN"/>
        </w:rPr>
        <w:t>的时间复杂度，取出最小值仅需要</w:t>
      </w:r>
      <w:r w:rsidR="007E5DDB">
        <w:rPr>
          <w:rFonts w:hint="eastAsia"/>
          <w:lang w:eastAsia="zh-CN"/>
        </w:rPr>
        <w:t>O</w:t>
      </w:r>
      <w:r w:rsidR="007E5DDB">
        <w:rPr>
          <w:lang w:eastAsia="zh-CN"/>
        </w:rPr>
        <w:t>(1)</w:t>
      </w:r>
      <w:r w:rsidR="007E5DDB">
        <w:rPr>
          <w:rFonts w:hint="eastAsia"/>
          <w:lang w:eastAsia="zh-CN"/>
        </w:rPr>
        <w:t>的时间复杂度，但是去除最小值后需要进行重新排序，由于除了被去除的元素，其他元素均已有序，可以使用简单插入排序，但仍然需要</w:t>
      </w:r>
      <w:r w:rsidR="007E5DDB">
        <w:rPr>
          <w:rFonts w:hint="eastAsia"/>
          <w:lang w:eastAsia="zh-CN"/>
        </w:rPr>
        <w:t>O</w:t>
      </w:r>
      <w:r w:rsidR="007E5DDB">
        <w:rPr>
          <w:lang w:eastAsia="zh-CN"/>
        </w:rPr>
        <w:t>(n)</w:t>
      </w:r>
      <w:r w:rsidR="007E5DDB">
        <w:rPr>
          <w:rFonts w:hint="eastAsia"/>
          <w:lang w:eastAsia="zh-CN"/>
        </w:rPr>
        <w:t>的时间复杂度，所以</w:t>
      </w:r>
      <w:r w:rsidR="00BC7151">
        <w:rPr>
          <w:rFonts w:hint="eastAsia"/>
          <w:lang w:eastAsia="zh-CN"/>
        </w:rPr>
        <w:t>删除</w:t>
      </w:r>
      <w:r w:rsidR="007E5DDB">
        <w:rPr>
          <w:rFonts w:hint="eastAsia"/>
          <w:lang w:eastAsia="zh-CN"/>
        </w:rPr>
        <w:lastRenderedPageBreak/>
        <w:t>元素的时间复杂度仍未</w:t>
      </w:r>
      <w:r w:rsidR="007E5DDB">
        <w:rPr>
          <w:rFonts w:hint="eastAsia"/>
          <w:lang w:eastAsia="zh-CN"/>
        </w:rPr>
        <w:t>O</w:t>
      </w:r>
      <w:r w:rsidR="007E5DDB">
        <w:rPr>
          <w:lang w:eastAsia="zh-CN"/>
        </w:rPr>
        <w:t>(n)</w:t>
      </w:r>
      <w:r w:rsidR="00BC7151">
        <w:rPr>
          <w:rFonts w:hint="eastAsia"/>
          <w:lang w:eastAsia="zh-CN"/>
        </w:rPr>
        <w:t>。而插入元素虽然可以使用二分查找</w:t>
      </w:r>
      <w:r w:rsidR="00BC7151">
        <w:rPr>
          <w:rFonts w:hint="eastAsia"/>
          <w:lang w:eastAsia="zh-CN"/>
        </w:rPr>
        <w:t>(</w:t>
      </w:r>
      <w:r w:rsidR="00BC7151">
        <w:rPr>
          <w:rFonts w:hint="eastAsia"/>
          <w:lang w:eastAsia="zh-CN"/>
        </w:rPr>
        <w:t>要求存储结构为顺序表</w:t>
      </w:r>
      <w:r w:rsidR="00BC7151">
        <w:rPr>
          <w:rFonts w:hint="eastAsia"/>
          <w:lang w:eastAsia="zh-CN"/>
        </w:rPr>
        <w:t>)</w:t>
      </w:r>
      <w:r w:rsidR="00BC7151">
        <w:rPr>
          <w:rFonts w:hint="eastAsia"/>
          <w:lang w:eastAsia="zh-CN"/>
        </w:rPr>
        <w:t>，但是找到之后需要进行调整，调整过程仍然是</w:t>
      </w:r>
      <w:r w:rsidR="00BC7151">
        <w:rPr>
          <w:rFonts w:hint="eastAsia"/>
          <w:lang w:eastAsia="zh-CN"/>
        </w:rPr>
        <w:t>O</w:t>
      </w:r>
      <w:r w:rsidR="00BC7151">
        <w:rPr>
          <w:lang w:eastAsia="zh-CN"/>
        </w:rPr>
        <w:t>(n)</w:t>
      </w:r>
      <w:r w:rsidR="00BC7151">
        <w:rPr>
          <w:rFonts w:hint="eastAsia"/>
          <w:lang w:eastAsia="zh-CN"/>
        </w:rPr>
        <w:t>的时间复杂度。综上，不论是有序线性表，还是无序线性表，都需要</w:t>
      </w:r>
      <m:oMath>
        <m:r>
          <w:rPr>
            <w:rFonts w:ascii="Cambria Math" w:hAnsi="Cambria Math" w:hint="eastAsia"/>
            <w:lang w:eastAsia="zh-CN"/>
          </w:rPr>
          <m:t>O</m:t>
        </m:r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 w:rsidR="00BC7151">
        <w:rPr>
          <w:rFonts w:hint="eastAsia"/>
          <w:lang w:eastAsia="zh-CN"/>
        </w:rPr>
        <w:t>的时间复杂度，鉴于数据量较大，需要使用更高效的数据结构。</w:t>
      </w:r>
    </w:p>
    <w:p w14:paraId="6F9B3B41" w14:textId="581CB942" w:rsidR="00061434" w:rsidRDefault="00BC7151" w:rsidP="00C119C2">
      <w:pPr>
        <w:rPr>
          <w:lang w:eastAsia="zh-CN"/>
        </w:rPr>
      </w:pPr>
      <w:r>
        <w:rPr>
          <w:rFonts w:hint="eastAsia"/>
          <w:lang w:eastAsia="zh-CN"/>
        </w:rPr>
        <w:t>在本项目中，使用了树形结构中的堆（小根堆）。这种逻辑结构可以实现效率为</w:t>
      </w:r>
      <m:oMath>
        <m:r>
          <w:rPr>
            <w:rFonts w:ascii="Cambria Math" w:hAnsi="Cambria Math" w:hint="eastAsia"/>
            <w:lang w:eastAsia="zh-CN"/>
          </w:rPr>
          <m:t>O(</m:t>
        </m:r>
        <m:r>
          <w:rPr>
            <w:rFonts w:ascii="Cambria Math" w:hAnsi="Cambria Math"/>
            <w:lang w:eastAsia="zh-CN"/>
          </w:rPr>
          <m:t>logn)</m:t>
        </m:r>
      </m:oMath>
      <w:r>
        <w:rPr>
          <w:rFonts w:hint="eastAsia"/>
          <w:lang w:eastAsia="zh-CN"/>
        </w:rPr>
        <w:t>的插入，删除</w:t>
      </w:r>
      <w:r w:rsidR="00554496">
        <w:rPr>
          <w:rFonts w:hint="eastAsia"/>
          <w:lang w:eastAsia="zh-CN"/>
        </w:rPr>
        <w:t>最小值</w:t>
      </w:r>
      <w:r>
        <w:rPr>
          <w:rFonts w:hint="eastAsia"/>
          <w:lang w:eastAsia="zh-CN"/>
        </w:rPr>
        <w:t>操作，总复杂度为</w:t>
      </w:r>
      <m:oMath>
        <m:r>
          <w:rPr>
            <w:rFonts w:ascii="Cambria Math" w:hAnsi="Cambria Math" w:hint="eastAsia"/>
            <w:lang w:eastAsia="zh-CN"/>
          </w:rPr>
          <m:t>O(</m:t>
        </m:r>
        <m:r>
          <w:rPr>
            <w:rFonts w:ascii="Cambria Math" w:hAnsi="Cambria Math"/>
            <w:lang w:eastAsia="zh-CN"/>
          </w:rPr>
          <m:t>n*logn)</m:t>
        </m:r>
      </m:oMath>
      <w:r>
        <w:rPr>
          <w:rFonts w:hint="eastAsia"/>
          <w:lang w:eastAsia="zh-CN"/>
        </w:rPr>
        <w:t>。</w:t>
      </w:r>
    </w:p>
    <w:p w14:paraId="313D1A3C" w14:textId="77777777" w:rsidR="00061434" w:rsidRDefault="00061434" w:rsidP="00C119C2">
      <w:pPr>
        <w:rPr>
          <w:lang w:eastAsia="zh-CN"/>
        </w:rPr>
      </w:pPr>
    </w:p>
    <w:p w14:paraId="10243FC0" w14:textId="77777777" w:rsidR="00061434" w:rsidRPr="00BC7151" w:rsidRDefault="00061434" w:rsidP="00C119C2">
      <w:pPr>
        <w:rPr>
          <w:lang w:eastAsia="zh-CN"/>
        </w:rPr>
      </w:pPr>
    </w:p>
    <w:p w14:paraId="59AE54F5" w14:textId="77777777" w:rsidR="00061434" w:rsidRDefault="00061434" w:rsidP="00C119C2">
      <w:pPr>
        <w:rPr>
          <w:lang w:eastAsia="zh-CN"/>
        </w:rPr>
      </w:pPr>
    </w:p>
    <w:p w14:paraId="0FFE1B4A" w14:textId="77777777" w:rsidR="00061434" w:rsidRDefault="00061434" w:rsidP="00C119C2">
      <w:pPr>
        <w:rPr>
          <w:lang w:eastAsia="zh-CN"/>
        </w:rPr>
      </w:pPr>
    </w:p>
    <w:p w14:paraId="2269A905" w14:textId="77777777" w:rsidR="00061434" w:rsidRDefault="00061434" w:rsidP="00C119C2">
      <w:pPr>
        <w:rPr>
          <w:lang w:eastAsia="zh-CN"/>
        </w:rPr>
      </w:pPr>
    </w:p>
    <w:p w14:paraId="4A85F51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8" w:name="_Toc60095894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14:paraId="10175543" w14:textId="77777777" w:rsidR="0075165E" w:rsidRDefault="0075165E" w:rsidP="008F78B2">
      <w:pPr>
        <w:pStyle w:val="2"/>
        <w:spacing w:before="120"/>
      </w:pPr>
      <w:bookmarkStart w:id="9" w:name="_Toc60095895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14:paraId="6A2E94C6" w14:textId="57419DFF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</w:t>
      </w:r>
      <w:r w:rsidR="00BC7151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要求大量的</w:t>
      </w:r>
      <w:r w:rsidR="00BC7151">
        <w:rPr>
          <w:rFonts w:hint="eastAsia"/>
          <w:lang w:eastAsia="zh-CN"/>
        </w:rPr>
        <w:t>插入，删除最小值等</w:t>
      </w:r>
      <w:r>
        <w:rPr>
          <w:rFonts w:hint="eastAsia"/>
          <w:lang w:eastAsia="zh-CN"/>
        </w:rPr>
        <w:t>操作，同时，为了实现简易，</w:t>
      </w:r>
      <w:r w:rsidR="00825B23">
        <w:rPr>
          <w:rFonts w:hint="eastAsia"/>
          <w:lang w:eastAsia="zh-CN"/>
        </w:rPr>
        <w:t>采用顺序存储。</w:t>
      </w:r>
    </w:p>
    <w:p w14:paraId="180E5AEE" w14:textId="77777777" w:rsidR="0075165E" w:rsidRDefault="0075165E" w:rsidP="008F78B2">
      <w:pPr>
        <w:pStyle w:val="2"/>
        <w:spacing w:before="120"/>
      </w:pPr>
      <w:bookmarkStart w:id="10" w:name="_Toc60095896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14:paraId="79C31E9F" w14:textId="299DE727" w:rsidR="00061434" w:rsidRDefault="002F19A3" w:rsidP="00061434">
      <w:pPr>
        <w:rPr>
          <w:lang w:eastAsia="zh-CN"/>
        </w:rPr>
      </w:pPr>
      <w:r>
        <w:rPr>
          <w:rFonts w:hint="eastAsia"/>
          <w:lang w:eastAsia="zh-CN"/>
        </w:rPr>
        <w:t>由于堆结构应用广泛，为了使程序能够泛用，使用类模板。</w:t>
      </w:r>
    </w:p>
    <w:p w14:paraId="4D7AA283" w14:textId="77777777" w:rsidR="0075165E" w:rsidRDefault="0075165E" w:rsidP="008F78B2">
      <w:pPr>
        <w:pStyle w:val="2"/>
        <w:spacing w:before="120"/>
      </w:pPr>
      <w:bookmarkStart w:id="11" w:name="_Toc60095897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14:paraId="74B95307" w14:textId="08BE4510" w:rsidR="00061434" w:rsidRPr="006B0072" w:rsidRDefault="00AC2EF5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（小根）</w:t>
      </w:r>
      <w:r w:rsidR="002F19A3">
        <w:rPr>
          <w:rFonts w:hint="eastAsia"/>
          <w:b/>
          <w:lang w:eastAsia="zh-CN"/>
        </w:rPr>
        <w:t>堆类</w:t>
      </w:r>
      <w:r w:rsidR="00061434" w:rsidRPr="006B0072">
        <w:rPr>
          <w:rFonts w:hint="eastAsia"/>
          <w:b/>
          <w:lang w:eastAsia="zh-CN"/>
        </w:rPr>
        <w:t>（</w:t>
      </w:r>
      <w:r w:rsidR="002F19A3">
        <w:rPr>
          <w:b/>
          <w:lang w:eastAsia="zh-CN"/>
        </w:rPr>
        <w:t>H</w:t>
      </w:r>
      <w:r w:rsidR="002F19A3">
        <w:rPr>
          <w:rFonts w:hint="eastAsia"/>
          <w:b/>
          <w:lang w:eastAsia="zh-CN"/>
        </w:rPr>
        <w:t>eap</w:t>
      </w:r>
      <w:r w:rsidR="00061434" w:rsidRPr="006B0072">
        <w:rPr>
          <w:rFonts w:hint="eastAsia"/>
          <w:b/>
          <w:lang w:eastAsia="zh-CN"/>
        </w:rPr>
        <w:t>）</w:t>
      </w:r>
    </w:p>
    <w:p w14:paraId="04B332C6" w14:textId="77777777" w:rsidR="00AD5E2E" w:rsidRDefault="00AD5E2E" w:rsidP="006B0072">
      <w:pPr>
        <w:ind w:firstLine="482"/>
        <w:rPr>
          <w:b/>
          <w:lang w:eastAsia="zh-CN"/>
        </w:rPr>
      </w:pPr>
    </w:p>
    <w:p w14:paraId="69AF99E3" w14:textId="1F1C8E12" w:rsidR="00061434" w:rsidRDefault="002F19A3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私有</w:t>
      </w:r>
      <w:r w:rsidR="0049125E" w:rsidRPr="006B0072">
        <w:rPr>
          <w:rFonts w:hint="eastAsia"/>
          <w:b/>
          <w:lang w:eastAsia="zh-CN"/>
        </w:rPr>
        <w:t>成员：</w:t>
      </w:r>
    </w:p>
    <w:p w14:paraId="258305E8" w14:textId="77777777" w:rsidR="002F19A3" w:rsidRPr="006B0072" w:rsidRDefault="002F19A3" w:rsidP="006B0072">
      <w:pPr>
        <w:ind w:firstLine="482"/>
        <w:rPr>
          <w:b/>
          <w:lang w:eastAsia="zh-CN"/>
        </w:rPr>
      </w:pPr>
    </w:p>
    <w:p w14:paraId="1981ADAB" w14:textId="0D4056E6" w:rsidR="002F19A3" w:rsidRPr="002F19A3" w:rsidRDefault="002F19A3" w:rsidP="002F19A3">
      <w:pPr>
        <w:ind w:left="360"/>
        <w:rPr>
          <w:lang w:eastAsia="zh-CN"/>
        </w:rPr>
      </w:pPr>
      <w:r w:rsidRPr="002F19A3">
        <w:rPr>
          <w:lang w:eastAsia="zh-CN"/>
        </w:rPr>
        <w:t>T* Data;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存放数据</w:t>
      </w:r>
    </w:p>
    <w:p w14:paraId="1EF029D4" w14:textId="7F2DBA4B" w:rsidR="002F19A3" w:rsidRPr="002F19A3" w:rsidRDefault="002F19A3" w:rsidP="002F19A3">
      <w:pPr>
        <w:rPr>
          <w:lang w:eastAsia="zh-CN"/>
        </w:rPr>
      </w:pPr>
      <w:r w:rsidRPr="002F19A3">
        <w:rPr>
          <w:lang w:eastAsia="zh-CN"/>
        </w:rPr>
        <w:tab/>
        <w:t>int _size;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数据量的大小</w:t>
      </w:r>
    </w:p>
    <w:p w14:paraId="7E816009" w14:textId="06A2A301" w:rsidR="002F19A3" w:rsidRPr="002F19A3" w:rsidRDefault="002F19A3" w:rsidP="002F19A3">
      <w:pPr>
        <w:rPr>
          <w:lang w:eastAsia="zh-CN"/>
        </w:rPr>
      </w:pPr>
      <w:r w:rsidRPr="002F19A3">
        <w:rPr>
          <w:lang w:eastAsia="zh-CN"/>
        </w:rPr>
        <w:tab/>
        <w:t>int _capacity;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申请的内存大小，当内存不足时会动态更新</w:t>
      </w:r>
    </w:p>
    <w:p w14:paraId="5DE7BDC1" w14:textId="4CDF4B82" w:rsidR="002F19A3" w:rsidRDefault="002F19A3" w:rsidP="002F19A3">
      <w:pPr>
        <w:rPr>
          <w:lang w:eastAsia="zh-CN"/>
        </w:rPr>
      </w:pPr>
      <w:r w:rsidRPr="002F19A3">
        <w:rPr>
          <w:lang w:eastAsia="zh-CN"/>
        </w:rPr>
        <w:tab/>
        <w:t>const int INIT_SIZE = 100;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初始内存申请大小</w:t>
      </w:r>
    </w:p>
    <w:p w14:paraId="3E4C101A" w14:textId="77777777" w:rsidR="002F19A3" w:rsidRDefault="002F19A3" w:rsidP="002F19A3">
      <w:pPr>
        <w:rPr>
          <w:lang w:eastAsia="zh-CN"/>
        </w:rPr>
      </w:pPr>
    </w:p>
    <w:p w14:paraId="105E0D31" w14:textId="5E40874E" w:rsidR="0049125E" w:rsidRDefault="002F19A3" w:rsidP="002F19A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A</w:t>
      </w:r>
      <w:r>
        <w:rPr>
          <w:b/>
          <w:lang w:eastAsia="zh-CN"/>
        </w:rPr>
        <w:t>DT</w:t>
      </w:r>
      <w:r>
        <w:rPr>
          <w:rFonts w:hint="eastAsia"/>
          <w:b/>
          <w:lang w:eastAsia="zh-CN"/>
        </w:rPr>
        <w:t>接口</w:t>
      </w:r>
      <w:r w:rsidR="0049125E" w:rsidRPr="006B0072">
        <w:rPr>
          <w:rFonts w:hint="eastAsia"/>
          <w:b/>
          <w:lang w:eastAsia="zh-CN"/>
        </w:rPr>
        <w:t>：</w:t>
      </w:r>
    </w:p>
    <w:p w14:paraId="6C93AE59" w14:textId="77777777" w:rsidR="002F19A3" w:rsidRPr="006B0072" w:rsidRDefault="002F19A3" w:rsidP="002F19A3">
      <w:pPr>
        <w:ind w:firstLine="482"/>
        <w:rPr>
          <w:b/>
          <w:lang w:eastAsia="zh-CN"/>
        </w:rPr>
      </w:pPr>
    </w:p>
    <w:p w14:paraId="49975AA2" w14:textId="2E525136" w:rsidR="00AC2EF5" w:rsidRPr="00AC2EF5" w:rsidRDefault="002F19A3" w:rsidP="00AC2EF5">
      <w:pPr>
        <w:ind w:leftChars="100" w:left="240"/>
        <w:rPr>
          <w:lang w:eastAsia="zh-CN"/>
        </w:rPr>
      </w:pPr>
      <w:r w:rsidRPr="00AC2EF5">
        <w:rPr>
          <w:lang w:eastAsia="zh-CN"/>
        </w:rPr>
        <w:lastRenderedPageBreak/>
        <w:t xml:space="preserve">Heap() </w:t>
      </w:r>
    </w:p>
    <w:p w14:paraId="12248A68" w14:textId="5749E9B3" w:rsidR="002F19A3" w:rsidRPr="00AC2EF5" w:rsidRDefault="00AC2EF5" w:rsidP="00AC2EF5">
      <w:pPr>
        <w:ind w:leftChars="100" w:left="240"/>
        <w:rPr>
          <w:lang w:eastAsia="zh-CN"/>
        </w:rPr>
      </w:pP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无参数的构造函数</w:t>
      </w:r>
    </w:p>
    <w:p w14:paraId="1EDE83FC" w14:textId="50F008B3" w:rsidR="002F19A3" w:rsidRPr="002F19A3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</w:p>
    <w:p w14:paraId="475741DB" w14:textId="79864001" w:rsidR="00AC2EF5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  <w:t>Heap(int )</w:t>
      </w:r>
    </w:p>
    <w:p w14:paraId="597A29F8" w14:textId="2C74B09C" w:rsidR="002F19A3" w:rsidRPr="00AC2EF5" w:rsidRDefault="00AC2EF5" w:rsidP="00AC2EF5">
      <w:pPr>
        <w:ind w:left="360"/>
        <w:rPr>
          <w:lang w:eastAsia="zh-CN"/>
        </w:rPr>
      </w:pP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将读取</w:t>
      </w:r>
      <w:r w:rsidRPr="00AC2EF5">
        <w:rPr>
          <w:rFonts w:hint="eastAsia"/>
          <w:lang w:eastAsia="zh-CN"/>
        </w:rPr>
        <w:t>n</w:t>
      </w:r>
      <w:r w:rsidRPr="00AC2EF5">
        <w:rPr>
          <w:rFonts w:hint="eastAsia"/>
          <w:lang w:eastAsia="zh-CN"/>
        </w:rPr>
        <w:t>个元素，并依次插入堆中的构造函数</w:t>
      </w:r>
    </w:p>
    <w:p w14:paraId="13A820C6" w14:textId="77777777" w:rsidR="00AC2EF5" w:rsidRPr="002F19A3" w:rsidRDefault="00AC2EF5" w:rsidP="00AC2EF5">
      <w:pPr>
        <w:rPr>
          <w:lang w:eastAsia="zh-CN"/>
        </w:rPr>
      </w:pPr>
    </w:p>
    <w:p w14:paraId="39730468" w14:textId="0C7CD7EF" w:rsidR="00AC2EF5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  <w:t>Heap&amp; operator=(const Heap</w:t>
      </w:r>
      <w:r w:rsidR="00AC2EF5" w:rsidRPr="00AC2EF5">
        <w:rPr>
          <w:rFonts w:hint="eastAsia"/>
          <w:lang w:eastAsia="zh-CN"/>
        </w:rPr>
        <w:t>&amp;</w:t>
      </w:r>
      <w:r w:rsidRPr="002F19A3">
        <w:rPr>
          <w:lang w:eastAsia="zh-CN"/>
        </w:rPr>
        <w:t>)</w:t>
      </w:r>
      <w:r w:rsidR="00AC2EF5" w:rsidRPr="00AC2EF5">
        <w:rPr>
          <w:lang w:eastAsia="zh-CN"/>
        </w:rPr>
        <w:tab/>
      </w:r>
    </w:p>
    <w:p w14:paraId="4FB45028" w14:textId="2A9CD6E0" w:rsidR="002F19A3" w:rsidRPr="00AC2EF5" w:rsidRDefault="00AC2EF5" w:rsidP="00AC2EF5">
      <w:pPr>
        <w:ind w:left="360"/>
        <w:rPr>
          <w:lang w:eastAsia="zh-CN"/>
        </w:rPr>
      </w:pP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复制构造函数</w:t>
      </w:r>
    </w:p>
    <w:p w14:paraId="5DEC24B8" w14:textId="77777777" w:rsidR="00AC2EF5" w:rsidRPr="002F19A3" w:rsidRDefault="00AC2EF5" w:rsidP="00AC2EF5">
      <w:pPr>
        <w:rPr>
          <w:lang w:eastAsia="zh-CN"/>
        </w:rPr>
      </w:pPr>
    </w:p>
    <w:p w14:paraId="5373EDD7" w14:textId="6936B29E" w:rsidR="002F19A3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  <w:t>Heap(const Heap&amp; )</w:t>
      </w:r>
    </w:p>
    <w:p w14:paraId="726F3581" w14:textId="44B3ECD3" w:rsidR="00AC2EF5" w:rsidRPr="00AC2EF5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拷贝构造函数</w:t>
      </w:r>
    </w:p>
    <w:p w14:paraId="4591220F" w14:textId="6BD47742" w:rsidR="00AC2EF5" w:rsidRPr="002F19A3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</w:p>
    <w:p w14:paraId="21782CBF" w14:textId="6EFC348F" w:rsidR="002F19A3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  <w:t>void insert(T)</w:t>
      </w:r>
    </w:p>
    <w:p w14:paraId="48421600" w14:textId="49367BE0" w:rsidR="00AC2EF5" w:rsidRPr="00AC2EF5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将新元素插入堆中</w:t>
      </w:r>
    </w:p>
    <w:p w14:paraId="4A3B1E69" w14:textId="590A7A69" w:rsidR="00AC2EF5" w:rsidRPr="002F19A3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</w:p>
    <w:p w14:paraId="1A59547C" w14:textId="5DD64207" w:rsidR="002F19A3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  <w:t>T top()</w:t>
      </w:r>
    </w:p>
    <w:p w14:paraId="7FAFF343" w14:textId="684292C0" w:rsidR="00AC2EF5" w:rsidRPr="00AC2EF5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取堆首元素</w:t>
      </w:r>
    </w:p>
    <w:p w14:paraId="5D04AD42" w14:textId="1777B131" w:rsidR="00AC2EF5" w:rsidRPr="002F19A3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</w:p>
    <w:p w14:paraId="700ADC41" w14:textId="48D2DD7C" w:rsidR="002F19A3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  <w:t>T pop()</w:t>
      </w:r>
    </w:p>
    <w:p w14:paraId="5C87BD0E" w14:textId="1D91F32F" w:rsidR="00AC2EF5" w:rsidRPr="00AC2EF5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弹出堆首元素，并调整堆结构使其仍为小根堆</w:t>
      </w:r>
    </w:p>
    <w:p w14:paraId="032B07E0" w14:textId="77777777" w:rsidR="00AC2EF5" w:rsidRPr="002F19A3" w:rsidRDefault="00AC2EF5" w:rsidP="00AC2EF5">
      <w:pPr>
        <w:rPr>
          <w:lang w:eastAsia="zh-CN"/>
        </w:rPr>
      </w:pPr>
    </w:p>
    <w:p w14:paraId="6BB0A731" w14:textId="17CF4CA5" w:rsidR="002F19A3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  <w:t xml:space="preserve">int size() </w:t>
      </w:r>
    </w:p>
    <w:p w14:paraId="556ED431" w14:textId="39AEDD96" w:rsidR="00AC2EF5" w:rsidRPr="00AC2EF5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堆中元素的数量</w:t>
      </w:r>
    </w:p>
    <w:p w14:paraId="0477A1FB" w14:textId="7C8DCF87" w:rsidR="00AC2EF5" w:rsidRPr="002F19A3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</w:p>
    <w:p w14:paraId="730AED1F" w14:textId="2181130C" w:rsidR="002F19A3" w:rsidRPr="00AC2EF5" w:rsidRDefault="002F19A3" w:rsidP="00AC2EF5">
      <w:pPr>
        <w:rPr>
          <w:lang w:eastAsia="zh-CN"/>
        </w:rPr>
      </w:pPr>
      <w:r w:rsidRPr="002F19A3">
        <w:rPr>
          <w:lang w:eastAsia="zh-CN"/>
        </w:rPr>
        <w:tab/>
      </w:r>
      <w:r w:rsidR="00AC2EF5" w:rsidRPr="00AC2EF5">
        <w:rPr>
          <w:lang w:eastAsia="zh-CN"/>
        </w:rPr>
        <w:t>bool</w:t>
      </w:r>
      <w:r w:rsidRPr="002F19A3">
        <w:rPr>
          <w:lang w:eastAsia="zh-CN"/>
        </w:rPr>
        <w:t xml:space="preserve"> empty()</w:t>
      </w:r>
    </w:p>
    <w:p w14:paraId="4E5FFCD7" w14:textId="5AE862B4" w:rsidR="00AC2EF5" w:rsidRPr="00AC2EF5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返回堆是否为空</w:t>
      </w:r>
    </w:p>
    <w:p w14:paraId="201F8489" w14:textId="742C39E2" w:rsidR="00AC2EF5" w:rsidRPr="002F19A3" w:rsidRDefault="00AC2EF5" w:rsidP="00AC2EF5">
      <w:pPr>
        <w:rPr>
          <w:lang w:eastAsia="zh-CN"/>
        </w:rPr>
      </w:pPr>
      <w:r w:rsidRPr="00AC2EF5">
        <w:rPr>
          <w:lang w:eastAsia="zh-CN"/>
        </w:rPr>
        <w:tab/>
      </w:r>
    </w:p>
    <w:p w14:paraId="6CAA4DC5" w14:textId="6FC46B54" w:rsidR="006B0072" w:rsidRPr="00AC2EF5" w:rsidRDefault="002F19A3" w:rsidP="00AC2EF5">
      <w:pPr>
        <w:rPr>
          <w:lang w:eastAsia="zh-CN"/>
        </w:rPr>
      </w:pPr>
      <w:r w:rsidRPr="00AC2EF5">
        <w:rPr>
          <w:lang w:eastAsia="zh-CN"/>
        </w:rPr>
        <w:tab/>
        <w:t>void print()</w:t>
      </w:r>
    </w:p>
    <w:p w14:paraId="74D4E19E" w14:textId="49F2E8E5" w:rsidR="002F19A3" w:rsidRPr="00AC2EF5" w:rsidRDefault="00AC2EF5" w:rsidP="00AC2EF5">
      <w:pPr>
        <w:ind w:left="360"/>
        <w:rPr>
          <w:lang w:eastAsia="zh-CN"/>
        </w:rPr>
      </w:pPr>
      <w:r w:rsidRPr="00AC2EF5">
        <w:rPr>
          <w:rFonts w:hint="eastAsia"/>
          <w:lang w:eastAsia="zh-CN"/>
        </w:rPr>
        <w:t>//</w:t>
      </w:r>
      <w:r w:rsidRPr="00AC2EF5">
        <w:rPr>
          <w:rFonts w:hint="eastAsia"/>
          <w:lang w:eastAsia="zh-CN"/>
        </w:rPr>
        <w:t>层次遍历打印堆中元素</w:t>
      </w:r>
    </w:p>
    <w:p w14:paraId="29A09326" w14:textId="427B5F2C" w:rsidR="002F19A3" w:rsidRDefault="002F19A3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11FEE70A" w14:textId="2E7C367D" w:rsidR="00AC2EF5" w:rsidRDefault="00AC2EF5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1BB083E4" w14:textId="77777777" w:rsidR="00AC2EF5" w:rsidRDefault="00AC2EF5" w:rsidP="00AC2EF5">
      <w:pPr>
        <w:ind w:firstLineChars="0" w:firstLine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0A0DCFAE" w14:textId="77777777" w:rsidR="0075165E" w:rsidRDefault="0075165E" w:rsidP="008F78B2">
      <w:pPr>
        <w:pStyle w:val="2"/>
        <w:spacing w:before="120"/>
      </w:pPr>
      <w:bookmarkStart w:id="12" w:name="_Toc60095898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系统设计</w:t>
      </w:r>
      <w:bookmarkEnd w:id="12"/>
    </w:p>
    <w:p w14:paraId="4EE4EC20" w14:textId="52EB6372" w:rsid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</w:t>
      </w:r>
      <w:r w:rsidR="00AC2EF5">
        <w:rPr>
          <w:rFonts w:hint="eastAsia"/>
          <w:lang w:eastAsia="zh-CN"/>
        </w:rPr>
        <w:t>输出提示信息，读入数据（并进行合法性检查），进行运算，最后输出结果。</w:t>
      </w:r>
    </w:p>
    <w:p w14:paraId="2B52F70A" w14:textId="28DC0051" w:rsidR="00AC2EF5" w:rsidRDefault="00AC2EF5" w:rsidP="006B0072">
      <w:pPr>
        <w:rPr>
          <w:lang w:eastAsia="zh-CN"/>
        </w:rPr>
      </w:pPr>
    </w:p>
    <w:p w14:paraId="1B04FA6C" w14:textId="77777777" w:rsidR="00AC2EF5" w:rsidRPr="006B0072" w:rsidRDefault="00AC2EF5" w:rsidP="006B0072">
      <w:pPr>
        <w:rPr>
          <w:lang w:eastAsia="zh-CN"/>
        </w:rPr>
      </w:pPr>
    </w:p>
    <w:p w14:paraId="3F435E0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3" w:name="_Toc60095899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3"/>
    </w:p>
    <w:p w14:paraId="167AA9DB" w14:textId="28BF0DF1" w:rsidR="0075165E" w:rsidRDefault="0075165E" w:rsidP="008F78B2">
      <w:pPr>
        <w:pStyle w:val="2"/>
        <w:spacing w:before="120"/>
      </w:pPr>
      <w:bookmarkStart w:id="14" w:name="_Toc60095900"/>
      <w:r>
        <w:rPr>
          <w:rFonts w:hint="eastAsia"/>
        </w:rPr>
        <w:t xml:space="preserve">3.1 </w:t>
      </w:r>
      <w:r w:rsidR="005D7A50">
        <w:rPr>
          <w:rFonts w:hint="eastAsia"/>
        </w:rPr>
        <w:t>堆</w:t>
      </w:r>
      <w:r>
        <w:rPr>
          <w:rFonts w:hint="eastAsia"/>
        </w:rPr>
        <w:t>插入功能的实现</w:t>
      </w:r>
      <w:bookmarkEnd w:id="14"/>
    </w:p>
    <w:p w14:paraId="7AD2E755" w14:textId="223D73E0" w:rsidR="00AD5E2E" w:rsidRPr="008F78B2" w:rsidRDefault="00AD5E2E" w:rsidP="00A8652E">
      <w:pPr>
        <w:pStyle w:val="3"/>
        <w:spacing w:before="120"/>
      </w:pPr>
      <w:bookmarkStart w:id="15" w:name="_Toc60095901"/>
      <w:r w:rsidRPr="008F78B2">
        <w:rPr>
          <w:rFonts w:hint="eastAsia"/>
        </w:rPr>
        <w:t xml:space="preserve">3.1.1 </w:t>
      </w:r>
      <w:r w:rsidR="005D7A50">
        <w:rPr>
          <w:rFonts w:hint="eastAsia"/>
        </w:rPr>
        <w:t>堆</w:t>
      </w:r>
      <w:r w:rsidRPr="008F78B2">
        <w:rPr>
          <w:rFonts w:hint="eastAsia"/>
        </w:rPr>
        <w:t>插入</w:t>
      </w:r>
      <w:r w:rsidR="00733175">
        <w:rPr>
          <w:rFonts w:hint="eastAsia"/>
        </w:rPr>
        <w:t>的</w:t>
      </w:r>
      <w:r w:rsidR="00F6405A">
        <w:rPr>
          <w:rFonts w:hint="eastAsia"/>
        </w:rPr>
        <w:t>思想：</w:t>
      </w:r>
      <w:bookmarkEnd w:id="15"/>
    </w:p>
    <w:p w14:paraId="0801B19A" w14:textId="5D2D93DE" w:rsidR="00A8652E" w:rsidRDefault="005D7A50" w:rsidP="005D7A50">
      <w:pPr>
        <w:rPr>
          <w:lang w:eastAsia="zh-CN"/>
        </w:rPr>
      </w:pPr>
      <w:r>
        <w:rPr>
          <w:rFonts w:hint="eastAsia"/>
          <w:lang w:eastAsia="zh-CN"/>
        </w:rPr>
        <w:t>先满足结构性，将要插入元素插到最后一个，再不断地与其父节点比较调整位置，直到满足有序性或者到达根节点为止。</w:t>
      </w:r>
    </w:p>
    <w:p w14:paraId="44070F07" w14:textId="77777777" w:rsidR="00A8652E" w:rsidRDefault="00A8652E" w:rsidP="00954B54">
      <w:pPr>
        <w:rPr>
          <w:lang w:eastAsia="zh-CN"/>
        </w:rPr>
      </w:pPr>
    </w:p>
    <w:p w14:paraId="5DD84E37" w14:textId="77777777" w:rsidR="00A8652E" w:rsidRDefault="00A8652E" w:rsidP="00954B54">
      <w:pPr>
        <w:rPr>
          <w:lang w:eastAsia="zh-CN"/>
        </w:rPr>
      </w:pPr>
    </w:p>
    <w:p w14:paraId="4E3D898B" w14:textId="77777777" w:rsidR="00A8652E" w:rsidRDefault="00A8652E" w:rsidP="00954B54">
      <w:pPr>
        <w:rPr>
          <w:lang w:eastAsia="zh-CN"/>
        </w:rPr>
      </w:pPr>
    </w:p>
    <w:p w14:paraId="29D2731D" w14:textId="77777777" w:rsidR="00A8652E" w:rsidRDefault="00A8652E" w:rsidP="00954B54">
      <w:pPr>
        <w:rPr>
          <w:lang w:eastAsia="zh-CN"/>
        </w:rPr>
      </w:pPr>
    </w:p>
    <w:p w14:paraId="3C3E4226" w14:textId="1D3A077D" w:rsidR="00FE5F5F" w:rsidRPr="008F78B2" w:rsidRDefault="00FE5F5F" w:rsidP="00FE5F5F">
      <w:pPr>
        <w:pStyle w:val="3"/>
        <w:spacing w:before="120"/>
      </w:pPr>
      <w:bookmarkStart w:id="16" w:name="_Toc60095902"/>
      <w:r w:rsidRPr="008F78B2">
        <w:rPr>
          <w:rFonts w:hint="eastAsia"/>
        </w:rPr>
        <w:t>3.1.</w:t>
      </w:r>
      <w:r>
        <w:rPr>
          <w:rFonts w:hint="eastAsia"/>
        </w:rPr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堆</w:t>
      </w:r>
      <w:r w:rsidRPr="008F78B2">
        <w:rPr>
          <w:rFonts w:hint="eastAsia"/>
        </w:rPr>
        <w:t>插入</w:t>
      </w:r>
      <w:r>
        <w:rPr>
          <w:rFonts w:hint="eastAsia"/>
        </w:rPr>
        <w:t>的流程图：</w:t>
      </w:r>
      <w:bookmarkEnd w:id="16"/>
    </w:p>
    <w:p w14:paraId="0996DC4E" w14:textId="77777777" w:rsidR="00A8652E" w:rsidRDefault="00A8652E" w:rsidP="00954B54">
      <w:pPr>
        <w:rPr>
          <w:lang w:eastAsia="zh-CN"/>
        </w:rPr>
      </w:pPr>
    </w:p>
    <w:p w14:paraId="7B8E5BB9" w14:textId="59BADBD1" w:rsidR="00A8652E" w:rsidRDefault="00FE5F5F" w:rsidP="00954B54">
      <w:pPr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708FC387" wp14:editId="2A55617C">
                <wp:extent cx="5486400" cy="7048500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矩形: 圆角 34"/>
                        <wps:cNvSpPr/>
                        <wps:spPr>
                          <a:xfrm>
                            <a:off x="2354580" y="0"/>
                            <a:ext cx="739140" cy="411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889DC" w14:textId="161B6A77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307080" y="1912620"/>
                            <a:ext cx="14706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CDF22" w14:textId="7885BEAF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插入堆尾</w:t>
                              </w:r>
                            </w:p>
                            <w:p w14:paraId="3DF1403A" w14:textId="070EA5EE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堆大小加一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1744980" y="815340"/>
                            <a:ext cx="1981200" cy="723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EBF0F" w14:textId="6F936F77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内存不足？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0480" y="929640"/>
                            <a:ext cx="117348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02B19" w14:textId="0B61D6A1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申请新空间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菱形 38"/>
                        <wps:cNvSpPr/>
                        <wps:spPr>
                          <a:xfrm>
                            <a:off x="2766060" y="3680460"/>
                            <a:ext cx="2583180" cy="10820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9B5C78" w14:textId="36523972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为堆首且小于其父节点？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421380" y="2895600"/>
                            <a:ext cx="12649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7D4BE" w14:textId="1436B70E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指向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堆尾元素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040380" y="5326380"/>
                            <a:ext cx="207264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F7E82" w14:textId="0A6BBC6D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节点与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其父节点交换</w:t>
                              </w:r>
                            </w:p>
                            <w:p w14:paraId="7973FED0" w14:textId="582B8028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指向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其父节点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: 圆角 41"/>
                        <wps:cNvSpPr/>
                        <wps:spPr>
                          <a:xfrm>
                            <a:off x="1775460" y="5059680"/>
                            <a:ext cx="67818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5697B2" w14:textId="0B4386F8" w:rsidR="00BE6FA0" w:rsidRDefault="00BE6FA0" w:rsidP="00280287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34" idx="2"/>
                          <a:endCxn id="36" idx="0"/>
                        </wps:cNvCnPr>
                        <wps:spPr>
                          <a:xfrm>
                            <a:off x="2724150" y="411480"/>
                            <a:ext cx="1143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6" idx="1"/>
                          <a:endCxn id="37" idx="3"/>
                        </wps:cNvCnPr>
                        <wps:spPr>
                          <a:xfrm flipH="1">
                            <a:off x="1203960" y="1177290"/>
                            <a:ext cx="5410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连接符: 肘形 44"/>
                        <wps:cNvCnPr>
                          <a:stCxn id="36" idx="3"/>
                          <a:endCxn id="35" idx="0"/>
                        </wps:cNvCnPr>
                        <wps:spPr>
                          <a:xfrm>
                            <a:off x="3726180" y="1177290"/>
                            <a:ext cx="316230" cy="7353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35" idx="2"/>
                          <a:endCxn id="39" idx="0"/>
                        </wps:cNvCnPr>
                        <wps:spPr>
                          <a:xfrm>
                            <a:off x="4042410" y="2522220"/>
                            <a:ext cx="1143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9" idx="2"/>
                          <a:endCxn id="38" idx="0"/>
                        </wps:cNvCnPr>
                        <wps:spPr>
                          <a:xfrm>
                            <a:off x="4053840" y="3299460"/>
                            <a:ext cx="381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8" idx="2"/>
                          <a:endCxn id="40" idx="0"/>
                        </wps:cNvCnPr>
                        <wps:spPr>
                          <a:xfrm>
                            <a:off x="4057650" y="4762500"/>
                            <a:ext cx="19050" cy="563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连接符: 肘形 48"/>
                        <wps:cNvCnPr>
                          <a:stCxn id="38" idx="1"/>
                        </wps:cNvCnPr>
                        <wps:spPr>
                          <a:xfrm rot="10800000" flipV="1">
                            <a:off x="2118360" y="4221480"/>
                            <a:ext cx="647700" cy="8077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4084320" y="6035040"/>
                            <a:ext cx="7620" cy="640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H="1">
                            <a:off x="1196340" y="6682740"/>
                            <a:ext cx="2903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1219200" y="3482340"/>
                            <a:ext cx="22860" cy="3208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1234440" y="3512820"/>
                            <a:ext cx="28194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连接符: 肘形 53"/>
                        <wps:cNvCnPr>
                          <a:stCxn id="37" idx="2"/>
                          <a:endCxn id="35" idx="1"/>
                        </wps:cNvCnPr>
                        <wps:spPr>
                          <a:xfrm rot="16200000" flipH="1">
                            <a:off x="1573529" y="483869"/>
                            <a:ext cx="777240" cy="26898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386840" y="1051560"/>
                            <a:ext cx="25908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C8F823" w14:textId="069FC14D" w:rsidR="00BE6FA0" w:rsidRDefault="00BE6FA0" w:rsidP="00B04403">
                              <w:pPr>
                                <w:ind w:firstLineChars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916680" y="1325880"/>
                            <a:ext cx="2514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0D09A5" w14:textId="196115D8" w:rsidR="00BE6FA0" w:rsidRDefault="00BE6FA0" w:rsidP="00B04403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909060" y="483870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45520" w14:textId="35F9D972" w:rsidR="00BE6FA0" w:rsidRDefault="00BE6FA0" w:rsidP="00B04403">
                              <w:pPr>
                                <w:ind w:firstLineChars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2316480" y="4084320"/>
                            <a:ext cx="25908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0DB214" w14:textId="589A1646" w:rsidR="00BE6FA0" w:rsidRDefault="00BE6FA0" w:rsidP="00280287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8FC387" id="画布 33" o:spid="_x0000_s1026" editas="canvas" style="width:6in;height:555pt;mso-position-horizontal-relative:char;mso-position-vertical-relative:line" coordsize="54864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0485;visibility:visible;mso-wrap-style:square" filled="t">
                  <v:fill o:detectmouseclick="t"/>
                  <v:path o:connecttype="none"/>
                </v:shape>
                <v:roundrect id="矩形: 圆角 34" o:spid="_x0000_s1028" style="position:absolute;left:23545;width:7392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" fillcolor="white [3201]" strokecolor="#f79646 [3209]" strokeweight="2pt">
                  <v:textbox>
                    <w:txbxContent>
                      <w:p w14:paraId="27E889DC" w14:textId="161B6A77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矩形 35" o:spid="_x0000_s1029" style="position:absolute;left:33070;top:19126;width:1470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" fillcolor="white [3201]" strokecolor="#f79646 [3209]" strokeweight="2pt">
                  <v:textbox>
                    <w:txbxContent>
                      <w:p w14:paraId="415CDF22" w14:textId="7885BEAF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插入堆尾</w:t>
                        </w:r>
                      </w:p>
                      <w:p w14:paraId="3DF1403A" w14:textId="070EA5EE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堆大小加一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6" o:spid="_x0000_s1030" type="#_x0000_t4" style="position:absolute;left:17449;top:8153;width:1981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" fillcolor="white [3201]" strokecolor="#f79646 [3209]" strokeweight="2pt">
                  <v:textbox>
                    <w:txbxContent>
                      <w:p w14:paraId="176EBF0F" w14:textId="6F936F77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内存不足？</w:t>
                        </w:r>
                      </w:p>
                    </w:txbxContent>
                  </v:textbox>
                </v:shape>
                <v:rect id="矩形 37" o:spid="_x0000_s1031" style="position:absolute;left:304;top:9296;width:11735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" fillcolor="white [3201]" strokecolor="#f79646 [3209]" strokeweight="2pt">
                  <v:textbox>
                    <w:txbxContent>
                      <w:p w14:paraId="28102B19" w14:textId="0B61D6A1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申请新空间</w:t>
                        </w:r>
                      </w:p>
                    </w:txbxContent>
                  </v:textbox>
                </v:rect>
                <v:shape id="菱形 38" o:spid="_x0000_s1032" type="#_x0000_t4" style="position:absolute;left:27660;top:36804;width:25832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" fillcolor="white [3201]" strokecolor="#f79646 [3209]" strokeweight="2pt">
                  <v:textbox>
                    <w:txbxContent>
                      <w:p w14:paraId="259B5C78" w14:textId="36523972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不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为堆首且小于其父节点？</w:t>
                        </w:r>
                      </w:p>
                    </w:txbxContent>
                  </v:textbox>
                </v:shape>
                <v:rect id="矩形 39" o:spid="_x0000_s1033" style="position:absolute;left:34213;top:28956;width:1265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" fillcolor="white [3201]" strokecolor="#f79646 [3209]" strokeweight="2pt">
                  <v:textbox>
                    <w:txbxContent>
                      <w:p w14:paraId="0EF7D4BE" w14:textId="1436B70E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指向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堆尾元素</w:t>
                        </w:r>
                      </w:p>
                    </w:txbxContent>
                  </v:textbox>
                </v:rect>
                <v:rect id="矩形 40" o:spid="_x0000_s1034" style="position:absolute;left:30403;top:53263;width:20727;height:6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" fillcolor="white [3201]" strokecolor="#f79646 [3209]" strokeweight="2pt">
                  <v:textbox>
                    <w:txbxContent>
                      <w:p w14:paraId="608F7E82" w14:textId="0A6BBC6D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节点与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其父节点交换</w:t>
                        </w:r>
                      </w:p>
                      <w:p w14:paraId="7973FED0" w14:textId="582B8028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指向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其父节点</w:t>
                        </w:r>
                      </w:p>
                    </w:txbxContent>
                  </v:textbox>
                </v:rect>
                <v:roundrect id="矩形: 圆角 41" o:spid="_x0000_s1035" style="position:absolute;left:17754;top:50596;width:6782;height:3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" fillcolor="white [3201]" strokecolor="#f79646 [3209]" strokeweight="2pt">
                  <v:textbox>
                    <w:txbxContent>
                      <w:p w14:paraId="705697B2" w14:textId="0B4386F8" w:rsidR="00BE6FA0" w:rsidRDefault="00BE6FA0" w:rsidP="00280287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2" o:spid="_x0000_s1036" type="#_x0000_t32" style="position:absolute;left:27241;top:4114;width:114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直接箭头连接符 43" o:spid="_x0000_s1037" type="#_x0000_t32" style="position:absolute;left:12039;top:11772;width:5410;height: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44" o:spid="_x0000_s1038" type="#_x0000_t33" style="position:absolute;left:37261;top:11772;width:3163;height:7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" strokecolor="#4579b8 [3044]">
                  <v:stroke endarrow="block"/>
                </v:shape>
                <v:shape id="直接箭头连接符 45" o:spid="_x0000_s1039" type="#_x0000_t32" style="position:absolute;left:40424;top:25222;width:114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54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Ibw/BJ+gJw9AAAA//8DAFBLAQItABQABgAIAAAAIQDb4fbL7gAAAIUBAAATAAAAAAAAAAAA&#10;AAAAAAAAAABbQ29udGVudF9UeXBlc10ueG1sUEsBAi0AFAAGAAgAAAAhAFr0LFu/AAAAFQEAAAsA&#10;AAAAAAAAAAAAAAAAHwEAAF9yZWxzLy5yZWxzUEsBAi0AFAAGAAgAAAAhANsNDnjEAAAA2wAAAA8A&#10;AAAAAAAAAAAAAAAABwIAAGRycy9kb3ducmV2LnhtbFBLBQYAAAAAAwADALcAAAD4AgAAAAA=&#10;" strokecolor="#4579b8 [3044]">
                  <v:stroke endarrow="block"/>
                </v:shape>
                <v:shape id="直接箭头连接符 46" o:spid="_x0000_s1040" type="#_x0000_t32" style="position:absolute;left:40538;top:32994;width:38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AP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" strokecolor="#4579b8 [3044]">
                  <v:stroke endarrow="block"/>
                </v:shape>
                <v:shape id="直接箭头连接符 47" o:spid="_x0000_s1041" type="#_x0000_t32" style="position:absolute;left:40576;top:47625;width:191;height:5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<v:stroke endarrow="block"/>
                </v:shape>
                <v:shape id="连接符: 肘形 48" o:spid="_x0000_s1042" type="#_x0000_t33" style="position:absolute;left:21183;top:42214;width:6477;height:80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" strokecolor="#4579b8 [3044]">
                  <v:stroke endarrow="block"/>
                </v:shape>
                <v:shape id="直接箭头连接符 49" o:spid="_x0000_s1043" type="#_x0000_t32" style="position:absolute;left:40843;top:60350;width:76;height:6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" strokecolor="#4579b8 [3044]">
                  <v:stroke endarrow="block"/>
                </v:shape>
                <v:shape id="直接箭头连接符 50" o:spid="_x0000_s1044" type="#_x0000_t32" style="position:absolute;left:11963;top:66827;width:290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VE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q1PX9IPkOUvAAAA//8DAFBLAQItABQABgAIAAAAIQDb4fbL7gAAAIUBAAATAAAAAAAAAAAAAAAA&#10;AAAAAABbQ29udGVudF9UeXBlc10ueG1sUEsBAi0AFAAGAAgAAAAhAFr0LFu/AAAAFQEAAAsAAAAA&#10;AAAAAAAAAAAAHwEAAF9yZWxzLy5yZWxzUEsBAi0AFAAGAAgAAAAhAClEhUTBAAAA2wAAAA8AAAAA&#10;AAAAAAAAAAAABwIAAGRycy9kb3ducmV2LnhtbFBLBQYAAAAAAwADALcAAAD1AgAAAAA=&#10;" strokecolor="#4579b8 [3044]">
                  <v:stroke endarrow="block"/>
                </v:shape>
                <v:shape id="直接箭头连接符 51" o:spid="_x0000_s1045" type="#_x0000_t32" style="position:absolute;left:12192;top:34823;width:228;height:320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直接箭头连接符 52" o:spid="_x0000_s1046" type="#_x0000_t32" style="position:absolute;left:12344;top:35128;width:2819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r6o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awmMHfl/QD5OoXAAD//wMAUEsBAi0AFAAGAAgAAAAhANvh9svuAAAAhQEAABMAAAAAAAAAAAAA&#10;AAAAAAAAAFtDb250ZW50X1R5cGVzXS54bWxQSwECLQAUAAYACAAAACEAWvQsW78AAAAVAQAACwAA&#10;AAAAAAAAAAAAAAAfAQAAX3JlbHMvLnJlbHNQSwECLQAUAAYACAAAACEAttq+qMMAAADbAAAADwAA&#10;AAAAAAAAAAAAAAAHAgAAZHJzL2Rvd25yZXYueG1sUEsFBgAAAAADAAMAtwAAAPcCAAAAAA==&#10;" strokecolor="#4579b8 [3044]">
                  <v:stroke endarrow="block"/>
                </v:shape>
                <v:shape id="连接符: 肘形 53" o:spid="_x0000_s1047" type="#_x0000_t33" style="position:absolute;left:15734;top:4839;width:7773;height:268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4" o:spid="_x0000_s1048" type="#_x0000_t202" style="position:absolute;left:13868;top:10515;width:25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6EC8F823" w14:textId="069FC14D" w:rsidR="00BE6FA0" w:rsidRDefault="00BE6FA0" w:rsidP="00B04403">
                        <w:pPr>
                          <w:ind w:firstLineChars="0"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文本框 55" o:spid="_x0000_s1049" type="#_x0000_t202" style="position:absolute;left:39166;top:13258;width:251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610D09A5" w14:textId="196115D8" w:rsidR="00BE6FA0" w:rsidRDefault="00BE6FA0" w:rsidP="00B04403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57" o:spid="_x0000_s1050" type="#_x0000_t202" style="position:absolute;left:39090;top:48387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0DC45520" w14:textId="35F9D972" w:rsidR="00BE6FA0" w:rsidRDefault="00BE6FA0" w:rsidP="00B04403">
                        <w:pPr>
                          <w:ind w:firstLineChars="0"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文本框 58" o:spid="_x0000_s1051" type="#_x0000_t202" style="position:absolute;left:23164;top:40843;width:25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740DB214" w14:textId="589A1646" w:rsidR="00BE6FA0" w:rsidRDefault="00BE6FA0" w:rsidP="00280287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8558A4" w14:textId="77777777" w:rsidR="00FE5F5F" w:rsidRPr="00954B54" w:rsidRDefault="00FE5F5F" w:rsidP="00280287">
      <w:pPr>
        <w:ind w:firstLineChars="0" w:firstLine="0"/>
        <w:rPr>
          <w:lang w:eastAsia="zh-CN"/>
        </w:rPr>
      </w:pPr>
    </w:p>
    <w:p w14:paraId="3CE80B4D" w14:textId="04AEB549" w:rsidR="00AD5E2E" w:rsidRDefault="00AD5E2E" w:rsidP="00A8652E">
      <w:pPr>
        <w:pStyle w:val="3"/>
        <w:spacing w:before="120"/>
      </w:pPr>
      <w:bookmarkStart w:id="17" w:name="_Toc60095903"/>
      <w:r>
        <w:rPr>
          <w:rFonts w:hint="eastAsia"/>
        </w:rPr>
        <w:lastRenderedPageBreak/>
        <w:t>3.1.</w:t>
      </w:r>
      <w:r w:rsidR="00280287">
        <w:t>3</w:t>
      </w:r>
      <w:r>
        <w:rPr>
          <w:rFonts w:hint="eastAsia"/>
        </w:rPr>
        <w:t xml:space="preserve"> </w:t>
      </w:r>
      <w:r w:rsidR="00280287">
        <w:rPr>
          <w:rFonts w:hint="eastAsia"/>
        </w:rPr>
        <w:t>堆</w:t>
      </w:r>
      <w:r>
        <w:rPr>
          <w:rFonts w:hint="eastAsia"/>
        </w:rPr>
        <w:t>插入功能核心代码</w:t>
      </w:r>
      <w:bookmarkEnd w:id="17"/>
    </w:p>
    <w:p w14:paraId="595D6DEA" w14:textId="77777777" w:rsidR="00280287" w:rsidRDefault="00AD5E2E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280287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28028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insert(</w:t>
      </w:r>
      <w:r w:rsidR="00280287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28028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280287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</w:t>
      </w:r>
      <w:r w:rsidR="0028028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04E7D1A" w14:textId="5F457423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6855595" w14:textId="18B86E9A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//内存不足</w:t>
      </w:r>
    </w:p>
    <w:p w14:paraId="0E223926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(_size + 2 &gt;= _capacity)</w:t>
      </w:r>
    </w:p>
    <w:p w14:paraId="51F70D18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DBE2498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oldData = Data;</w:t>
      </w:r>
    </w:p>
    <w:p w14:paraId="528E8AA6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Data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[(_capacity &lt;&lt; 1)];</w:t>
      </w:r>
    </w:p>
    <w:p w14:paraId="4169DB52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1; i &lt;= _size; ++i)Data[i] = oldData[i];</w:t>
      </w:r>
    </w:p>
    <w:p w14:paraId="150FAA8A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[]oldData;</w:t>
      </w:r>
    </w:p>
    <w:p w14:paraId="150E2A21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_capacity &lt;&lt;= 1;</w:t>
      </w:r>
    </w:p>
    <w:p w14:paraId="5B72FE17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58AAAD8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Data[++_size]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3C90F4A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_size;</w:t>
      </w:r>
    </w:p>
    <w:p w14:paraId="235C5629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 &gt; 1 &amp;&amp; Data[i] &lt; Data[i / 2])</w:t>
      </w:r>
    </w:p>
    <w:p w14:paraId="2862394A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B3C8FEB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swap(Data[i], Data[i / 2]);</w:t>
      </w:r>
    </w:p>
    <w:p w14:paraId="3D6A0183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 &gt;&gt;= 1;</w:t>
      </w:r>
    </w:p>
    <w:p w14:paraId="26C8E1F2" w14:textId="77777777" w:rsidR="00280287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5D54315" w14:textId="0390D536" w:rsidR="00AD5E2E" w:rsidRDefault="00280287" w:rsidP="0028028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7BD0856" w14:textId="19F5A442" w:rsidR="00280287" w:rsidRDefault="00280287" w:rsidP="00AD5E2E">
      <w:pPr>
        <w:rPr>
          <w:lang w:eastAsia="zh-CN"/>
        </w:rPr>
      </w:pPr>
    </w:p>
    <w:p w14:paraId="7FAB49B8" w14:textId="77777777" w:rsidR="00280287" w:rsidRPr="00AD5E2E" w:rsidRDefault="00280287" w:rsidP="00AD5E2E">
      <w:pPr>
        <w:rPr>
          <w:lang w:eastAsia="zh-CN"/>
        </w:rPr>
      </w:pPr>
    </w:p>
    <w:p w14:paraId="4194B82A" w14:textId="2B56B725" w:rsidR="0075165E" w:rsidRDefault="0075165E" w:rsidP="008F78B2">
      <w:pPr>
        <w:pStyle w:val="2"/>
        <w:spacing w:before="120"/>
      </w:pPr>
      <w:bookmarkStart w:id="18" w:name="_Toc60095904"/>
      <w:r>
        <w:rPr>
          <w:rFonts w:hint="eastAsia"/>
        </w:rPr>
        <w:t xml:space="preserve">3.2 </w:t>
      </w:r>
      <w:r w:rsidR="00280287">
        <w:rPr>
          <w:rFonts w:hint="eastAsia"/>
        </w:rPr>
        <w:t>去顶</w:t>
      </w:r>
      <w:r>
        <w:rPr>
          <w:rFonts w:hint="eastAsia"/>
        </w:rPr>
        <w:t>功能的实现</w:t>
      </w:r>
      <w:bookmarkEnd w:id="18"/>
    </w:p>
    <w:p w14:paraId="016A0B43" w14:textId="2762AB99" w:rsidR="00954B54" w:rsidRDefault="00954B54" w:rsidP="00A8652E">
      <w:pPr>
        <w:pStyle w:val="3"/>
        <w:spacing w:before="120"/>
      </w:pPr>
      <w:bookmarkStart w:id="19" w:name="_Toc60095905"/>
      <w:r>
        <w:rPr>
          <w:rFonts w:hint="eastAsia"/>
        </w:rPr>
        <w:t xml:space="preserve">3.2.1 </w:t>
      </w:r>
      <w:r w:rsidR="00280287">
        <w:rPr>
          <w:rFonts w:hint="eastAsia"/>
        </w:rPr>
        <w:t>去顶</w:t>
      </w:r>
      <w:r>
        <w:rPr>
          <w:rFonts w:hint="eastAsia"/>
        </w:rPr>
        <w:t>功能</w:t>
      </w:r>
      <w:r w:rsidR="00280287">
        <w:rPr>
          <w:rFonts w:hint="eastAsia"/>
        </w:rPr>
        <w:t>思想</w:t>
      </w:r>
      <w:bookmarkEnd w:id="19"/>
    </w:p>
    <w:p w14:paraId="5C3EC14F" w14:textId="2012D245" w:rsidR="00960CC1" w:rsidRDefault="00960CC1" w:rsidP="00960CC1">
      <w:pPr>
        <w:rPr>
          <w:noProof/>
          <w:lang w:eastAsia="zh-CN" w:bidi="ar-SA"/>
        </w:rPr>
      </w:pPr>
    </w:p>
    <w:p w14:paraId="0D197284" w14:textId="11B94A5A" w:rsidR="00280287" w:rsidRPr="00960CC1" w:rsidRDefault="00280287" w:rsidP="00280287">
      <w:pPr>
        <w:rPr>
          <w:lang w:eastAsia="zh-CN"/>
        </w:rPr>
      </w:pPr>
      <w:r>
        <w:rPr>
          <w:rFonts w:hint="eastAsia"/>
          <w:lang w:eastAsia="zh-CN"/>
        </w:rPr>
        <w:t>取出根结点元素，同时用最后一个结点代替根结点，删除最后一个节点。对于每一个子树结构，取根结点两孩子的较小的一个，若较小值小于此时的根节点，将该较小值移动至根结点，不断重复，直到满足根节点小于两个孩子节点为止。</w:t>
      </w:r>
    </w:p>
    <w:p w14:paraId="6E8AE7D6" w14:textId="6CC6AF42" w:rsidR="00954B54" w:rsidRDefault="00954B54" w:rsidP="00A8652E">
      <w:pPr>
        <w:pStyle w:val="3"/>
        <w:spacing w:before="120"/>
      </w:pPr>
      <w:bookmarkStart w:id="20" w:name="_Toc60095906"/>
      <w:r>
        <w:rPr>
          <w:rFonts w:hint="eastAsia"/>
        </w:rPr>
        <w:t xml:space="preserve">3.2.2 </w:t>
      </w:r>
      <w:r w:rsidR="00280287">
        <w:rPr>
          <w:rFonts w:hint="eastAsia"/>
        </w:rPr>
        <w:t>去顶</w:t>
      </w:r>
      <w:r>
        <w:rPr>
          <w:rFonts w:hint="eastAsia"/>
        </w:rPr>
        <w:t>功能</w:t>
      </w:r>
      <w:r w:rsidR="00280287">
        <w:rPr>
          <w:rFonts w:hint="eastAsia"/>
        </w:rPr>
        <w:t>流程图</w:t>
      </w:r>
      <w:bookmarkEnd w:id="20"/>
    </w:p>
    <w:p w14:paraId="1D3E675F" w14:textId="7E106CAB" w:rsidR="00280287" w:rsidRDefault="00280287" w:rsidP="00280287">
      <w:pPr>
        <w:rPr>
          <w:lang w:eastAsia="zh-CN"/>
        </w:rPr>
      </w:pPr>
    </w:p>
    <w:p w14:paraId="5725CF0F" w14:textId="2F3DC11D" w:rsidR="00280287" w:rsidRDefault="00280287" w:rsidP="00280287">
      <w:pPr>
        <w:rPr>
          <w:lang w:eastAsia="zh-CN"/>
        </w:rPr>
      </w:pPr>
    </w:p>
    <w:p w14:paraId="6F264BA0" w14:textId="37281E56" w:rsidR="00280287" w:rsidRDefault="00280287" w:rsidP="00280287">
      <w:pPr>
        <w:rPr>
          <w:lang w:eastAsia="zh-CN"/>
        </w:rPr>
      </w:pPr>
    </w:p>
    <w:p w14:paraId="1920ABC7" w14:textId="0941890E" w:rsidR="00280287" w:rsidRDefault="00C303ED" w:rsidP="00280287">
      <w:pPr>
        <w:rPr>
          <w:lang w:eastAsia="zh-CN"/>
        </w:rPr>
      </w:pPr>
      <w:r w:rsidRPr="00C303ED"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59379EEB" wp14:editId="15245E0F">
                <wp:extent cx="5486400" cy="8115300"/>
                <wp:effectExtent l="0" t="0" r="0" b="0"/>
                <wp:docPr id="84" name="画布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0" name="矩形: 圆角 60"/>
                        <wps:cNvSpPr/>
                        <wps:spPr>
                          <a:xfrm>
                            <a:off x="2354580" y="0"/>
                            <a:ext cx="739140" cy="41148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ED4903" w14:textId="77777777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3307080" y="1912620"/>
                            <a:ext cx="1470660" cy="685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54C88C" w14:textId="021CA743" w:rsidR="00BE6FA0" w:rsidRPr="007D2368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sz w:val="20"/>
                                  <w:szCs w:val="15"/>
                                  <w:lang w:eastAsia="zh-CN"/>
                                </w:rPr>
                              </w:pPr>
                              <w:r w:rsidRPr="007D2368">
                                <w:rPr>
                                  <w:rFonts w:hint="eastAsia"/>
                                  <w:sz w:val="20"/>
                                  <w:szCs w:val="15"/>
                                  <w:lang w:eastAsia="zh-CN"/>
                                </w:rPr>
                                <w:t>记录堆首</w:t>
                              </w:r>
                            </w:p>
                            <w:p w14:paraId="649E5330" w14:textId="277E1807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sz w:val="20"/>
                                  <w:szCs w:val="15"/>
                                  <w:lang w:eastAsia="zh-CN"/>
                                </w:rPr>
                              </w:pPr>
                              <w:r w:rsidRPr="007D2368">
                                <w:rPr>
                                  <w:rFonts w:hint="eastAsia"/>
                                  <w:sz w:val="20"/>
                                  <w:szCs w:val="15"/>
                                  <w:lang w:eastAsia="zh-CN"/>
                                </w:rPr>
                                <w:t>堆首与堆尾交换</w:t>
                              </w:r>
                            </w:p>
                            <w:p w14:paraId="2B6C9CBC" w14:textId="25A8EB37" w:rsidR="00BE6FA0" w:rsidRPr="007D2368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sz w:val="20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5"/>
                                  <w:lang w:eastAsia="zh-CN"/>
                                </w:rPr>
                                <w:t>堆大小减一</w:t>
                              </w:r>
                            </w:p>
                            <w:p w14:paraId="041937DD" w14:textId="77777777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菱形 62"/>
                        <wps:cNvSpPr/>
                        <wps:spPr>
                          <a:xfrm>
                            <a:off x="1744980" y="815340"/>
                            <a:ext cx="1981200" cy="72390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8074FD" w14:textId="5A0F79CB" w:rsidR="00BE6FA0" w:rsidRPr="00C303ED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sz w:val="20"/>
                                  <w:szCs w:val="15"/>
                                  <w:lang w:eastAsia="zh-CN"/>
                                </w:rPr>
                              </w:pPr>
                              <w:r w:rsidRPr="00C303ED">
                                <w:rPr>
                                  <w:rFonts w:hint="eastAsia"/>
                                  <w:sz w:val="20"/>
                                  <w:szCs w:val="15"/>
                                  <w:lang w:eastAsia="zh-CN"/>
                                </w:rPr>
                                <w:t>堆中无元素？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30480" y="929640"/>
                            <a:ext cx="1173480" cy="5105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B20F69" w14:textId="271B03C2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报错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菱形 64"/>
                        <wps:cNvSpPr/>
                        <wps:spPr>
                          <a:xfrm>
                            <a:off x="3139440" y="3726180"/>
                            <a:ext cx="1844040" cy="50292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B5D028" w14:textId="0283AC7A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i*2&lt;=_size?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3421380" y="2895600"/>
                            <a:ext cx="1264920" cy="403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22CCDF" w14:textId="5D81AB6D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指向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堆首元素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3032760" y="7193280"/>
                            <a:ext cx="2072640" cy="693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780C0E" w14:textId="135A16C1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节点与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节点交换</w:t>
                              </w:r>
                            </w:p>
                            <w:p w14:paraId="7B734FD2" w14:textId="0CCE36FF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i=</w:t>
                              </w:r>
                              <w:r>
                                <w:rPr>
                                  <w:lang w:eastAsia="zh-C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: 圆角 67"/>
                        <wps:cNvSpPr/>
                        <wps:spPr>
                          <a:xfrm>
                            <a:off x="1493520" y="2788920"/>
                            <a:ext cx="678180" cy="3124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C274CC" w14:textId="77777777" w:rsidR="00BE6FA0" w:rsidRDefault="00BE6FA0" w:rsidP="00C303ED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2724150" y="411480"/>
                            <a:ext cx="11430" cy="4038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1203960" y="1177290"/>
                            <a:ext cx="54102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0" name="连接符: 肘形 70"/>
                        <wps:cNvCnPr/>
                        <wps:spPr>
                          <a:xfrm>
                            <a:off x="3726180" y="1177290"/>
                            <a:ext cx="316230" cy="73533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1" name="直接箭头连接符 71"/>
                        <wps:cNvCnPr>
                          <a:stCxn id="61" idx="2"/>
                          <a:endCxn id="65" idx="0"/>
                        </wps:cNvCnPr>
                        <wps:spPr>
                          <a:xfrm>
                            <a:off x="4042410" y="2598420"/>
                            <a:ext cx="11430" cy="2971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2" name="直接箭头连接符 72"/>
                        <wps:cNvCnPr>
                          <a:stCxn id="65" idx="2"/>
                          <a:endCxn id="64" idx="0"/>
                        </wps:cNvCnPr>
                        <wps:spPr>
                          <a:xfrm>
                            <a:off x="4053840" y="3299460"/>
                            <a:ext cx="7620" cy="4267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386840" y="1051560"/>
                            <a:ext cx="259080" cy="320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700566" w14:textId="77777777" w:rsidR="00BE6FA0" w:rsidRDefault="00BE6FA0" w:rsidP="00C303ED">
                              <w:pPr>
                                <w:ind w:firstLineChars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916680" y="1325880"/>
                            <a:ext cx="251460" cy="320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91FDFC" w14:textId="77777777" w:rsidR="00BE6FA0" w:rsidRDefault="00BE6FA0" w:rsidP="00C303ED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3924300" y="4267200"/>
                            <a:ext cx="251460" cy="274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10A55C" w14:textId="77777777" w:rsidR="00BE6FA0" w:rsidRDefault="00BE6FA0" w:rsidP="00C303ED">
                              <w:pPr>
                                <w:ind w:firstLineChars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2758440" y="3840480"/>
                            <a:ext cx="25908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B398B7" w14:textId="77777777" w:rsidR="00BE6FA0" w:rsidRDefault="00BE6FA0" w:rsidP="00C303ED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3360419" y="4648200"/>
                            <a:ext cx="1394461" cy="601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54B280" w14:textId="6339A335" w:rsidR="00BE6FA0" w:rsidRDefault="00BE6FA0" w:rsidP="00A02890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取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中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两孩子中小者，以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k</w:t>
                              </w:r>
                              <w:r>
                                <w:rPr>
                                  <w:lang w:eastAsia="zh-CN"/>
                                </w:rPr>
                                <w:t>指向它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菱形 86"/>
                        <wps:cNvSpPr/>
                        <wps:spPr>
                          <a:xfrm>
                            <a:off x="2853690" y="5829300"/>
                            <a:ext cx="2430780" cy="8305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73663" w14:textId="47B42964" w:rsidR="00BE6FA0" w:rsidRDefault="00BE6FA0" w:rsidP="00A02890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lang w:eastAsia="zh-CN"/>
                                </w:rPr>
                                <w:t>ata[k]&lt;Data[i]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3"/>
                        <wps:cNvSpPr txBox="1"/>
                        <wps:spPr>
                          <a:xfrm>
                            <a:off x="2171700" y="6039780"/>
                            <a:ext cx="25908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043C4F" w14:textId="43BE5E68" w:rsidR="00BE6FA0" w:rsidRDefault="00BE6FA0" w:rsidP="00A02890">
                              <w:pPr>
                                <w:ind w:firstLineChars="0" w:firstLine="0"/>
                                <w:rPr>
                                  <w:szCs w:val="24"/>
                                </w:rPr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3939540" y="6720840"/>
                            <a:ext cx="23622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DBEEE6" w14:textId="077A649D" w:rsidR="00BE6FA0" w:rsidRDefault="00BE6FA0" w:rsidP="00A02890">
                              <w:pPr>
                                <w:ind w:firstLineChars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>
                          <a:stCxn id="64" idx="2"/>
                          <a:endCxn id="85" idx="0"/>
                        </wps:cNvCnPr>
                        <wps:spPr>
                          <a:xfrm flipH="1">
                            <a:off x="4057650" y="4229100"/>
                            <a:ext cx="381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stCxn id="85" idx="2"/>
                          <a:endCxn id="86" idx="0"/>
                        </wps:cNvCnPr>
                        <wps:spPr>
                          <a:xfrm>
                            <a:off x="4057650" y="5250180"/>
                            <a:ext cx="11430" cy="579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86" idx="2"/>
                          <a:endCxn id="66" idx="0"/>
                        </wps:cNvCnPr>
                        <wps:spPr>
                          <a:xfrm>
                            <a:off x="4069080" y="665988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连接符: 肘形 92"/>
                        <wps:cNvCnPr>
                          <a:stCxn id="64" idx="1"/>
                          <a:endCxn id="67" idx="3"/>
                        </wps:cNvCnPr>
                        <wps:spPr>
                          <a:xfrm rot="10800000">
                            <a:off x="2171699" y="2945130"/>
                            <a:ext cx="967740" cy="10325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连接符: 肘形 94"/>
                        <wps:cNvCnPr>
                          <a:stCxn id="86" idx="1"/>
                          <a:endCxn id="67" idx="2"/>
                        </wps:cNvCnPr>
                        <wps:spPr>
                          <a:xfrm rot="10800000">
                            <a:off x="1832610" y="3101340"/>
                            <a:ext cx="1021080" cy="3143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66" idx="1"/>
                        </wps:cNvCnPr>
                        <wps:spPr>
                          <a:xfrm flipH="1" flipV="1">
                            <a:off x="1066800" y="7536180"/>
                            <a:ext cx="196596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 flipV="1">
                            <a:off x="1043940" y="3406140"/>
                            <a:ext cx="53340" cy="414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1104900" y="3444240"/>
                            <a:ext cx="2948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379EEB" id="画布 84" o:spid="_x0000_s1052" editas="canvas" style="width:6in;height:639pt;mso-position-horizontal-relative:char;mso-position-vertical-relative:line" coordsize="54864,8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">
                <v:shape id="_x0000_s1053" type="#_x0000_t75" style="position:absolute;width:54864;height:81153;visibility:visible;mso-wrap-style:square" filled="t">
                  <v:fill o:detectmouseclick="t"/>
                  <v:path o:connecttype="none"/>
                </v:shape>
                <v:roundrect id="矩形: 圆角 60" o:spid="_x0000_s1054" style="position:absolute;left:23545;width:7392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" fillcolor="window" strokecolor="#f79646" strokeweight="2pt">
                  <v:textbox>
                    <w:txbxContent>
                      <w:p w14:paraId="5EED4903" w14:textId="77777777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矩形 61" o:spid="_x0000_s1055" style="position:absolute;left:33070;top:19126;width:1470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" fillcolor="window" strokecolor="#f79646" strokeweight="2pt">
                  <v:textbox>
                    <w:txbxContent>
                      <w:p w14:paraId="1954C88C" w14:textId="021CA743" w:rsidR="00BE6FA0" w:rsidRPr="007D2368" w:rsidRDefault="00BE6FA0" w:rsidP="00C303ED">
                        <w:pPr>
                          <w:ind w:firstLineChars="0" w:firstLine="0"/>
                          <w:jc w:val="center"/>
                          <w:rPr>
                            <w:sz w:val="20"/>
                            <w:szCs w:val="15"/>
                            <w:lang w:eastAsia="zh-CN"/>
                          </w:rPr>
                        </w:pPr>
                        <w:r w:rsidRPr="007D2368">
                          <w:rPr>
                            <w:rFonts w:hint="eastAsia"/>
                            <w:sz w:val="20"/>
                            <w:szCs w:val="15"/>
                            <w:lang w:eastAsia="zh-CN"/>
                          </w:rPr>
                          <w:t>记录堆首</w:t>
                        </w:r>
                      </w:p>
                      <w:p w14:paraId="649E5330" w14:textId="277E1807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sz w:val="20"/>
                            <w:szCs w:val="15"/>
                            <w:lang w:eastAsia="zh-CN"/>
                          </w:rPr>
                        </w:pPr>
                        <w:r w:rsidRPr="007D2368">
                          <w:rPr>
                            <w:rFonts w:hint="eastAsia"/>
                            <w:sz w:val="20"/>
                            <w:szCs w:val="15"/>
                            <w:lang w:eastAsia="zh-CN"/>
                          </w:rPr>
                          <w:t>堆首与堆尾交换</w:t>
                        </w:r>
                      </w:p>
                      <w:p w14:paraId="2B6C9CBC" w14:textId="25A8EB37" w:rsidR="00BE6FA0" w:rsidRPr="007D2368" w:rsidRDefault="00BE6FA0" w:rsidP="00C303ED">
                        <w:pPr>
                          <w:ind w:firstLineChars="0" w:firstLine="0"/>
                          <w:jc w:val="center"/>
                          <w:rPr>
                            <w:sz w:val="20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15"/>
                            <w:lang w:eastAsia="zh-CN"/>
                          </w:rPr>
                          <w:t>堆大小减一</w:t>
                        </w:r>
                      </w:p>
                      <w:p w14:paraId="041937DD" w14:textId="77777777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菱形 62" o:spid="_x0000_s1056" type="#_x0000_t4" style="position:absolute;left:17449;top:8153;width:1981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" fillcolor="window" strokecolor="#f79646" strokeweight="2pt">
                  <v:textbox>
                    <w:txbxContent>
                      <w:p w14:paraId="3C8074FD" w14:textId="5A0F79CB" w:rsidR="00BE6FA0" w:rsidRPr="00C303ED" w:rsidRDefault="00BE6FA0" w:rsidP="00C303ED">
                        <w:pPr>
                          <w:ind w:firstLineChars="0" w:firstLine="0"/>
                          <w:jc w:val="center"/>
                          <w:rPr>
                            <w:sz w:val="20"/>
                            <w:szCs w:val="15"/>
                            <w:lang w:eastAsia="zh-CN"/>
                          </w:rPr>
                        </w:pPr>
                        <w:r w:rsidRPr="00C303ED">
                          <w:rPr>
                            <w:rFonts w:hint="eastAsia"/>
                            <w:sz w:val="20"/>
                            <w:szCs w:val="15"/>
                            <w:lang w:eastAsia="zh-CN"/>
                          </w:rPr>
                          <w:t>堆中无元素？</w:t>
                        </w:r>
                      </w:p>
                    </w:txbxContent>
                  </v:textbox>
                </v:shape>
                <v:rect id="矩形 63" o:spid="_x0000_s1057" style="position:absolute;left:304;top:9296;width:11735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" fillcolor="window" strokecolor="#f79646" strokeweight="2pt">
                  <v:textbox>
                    <w:txbxContent>
                      <w:p w14:paraId="69B20F69" w14:textId="271B03C2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报错</w:t>
                        </w:r>
                      </w:p>
                    </w:txbxContent>
                  </v:textbox>
                </v:rect>
                <v:shape id="菱形 64" o:spid="_x0000_s1058" type="#_x0000_t4" style="position:absolute;left:31394;top:37261;width:18440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" fillcolor="window" strokecolor="#f79646" strokeweight="2pt">
                  <v:textbox>
                    <w:txbxContent>
                      <w:p w14:paraId="56B5D028" w14:textId="0283AC7A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i*2&lt;=_size?</w:t>
                        </w:r>
                      </w:p>
                    </w:txbxContent>
                  </v:textbox>
                </v:shape>
                <v:rect id="矩形 65" o:spid="_x0000_s1059" style="position:absolute;left:34213;top:28956;width:1265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" fillcolor="window" strokecolor="#f79646" strokeweight="2pt">
                  <v:textbox>
                    <w:txbxContent>
                      <w:p w14:paraId="3D22CCDF" w14:textId="5D81AB6D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指向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堆首元素</w:t>
                        </w:r>
                      </w:p>
                    </w:txbxContent>
                  </v:textbox>
                </v:rect>
                <v:rect id="矩形 66" o:spid="_x0000_s1060" style="position:absolute;left:30327;top:71932;width:20727;height:6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" fillcolor="window" strokecolor="#f79646" strokeweight="2pt">
                  <v:textbox>
                    <w:txbxContent>
                      <w:p w14:paraId="3F780C0E" w14:textId="135A16C1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节点与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k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节点交换</w:t>
                        </w:r>
                      </w:p>
                      <w:p w14:paraId="7B734FD2" w14:textId="0CCE36FF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i=</w:t>
                        </w:r>
                        <w:r>
                          <w:rPr>
                            <w:lang w:eastAsia="zh-CN"/>
                          </w:rPr>
                          <w:t>k</w:t>
                        </w:r>
                      </w:p>
                    </w:txbxContent>
                  </v:textbox>
                </v:rect>
                <v:roundrect id="矩形: 圆角 67" o:spid="_x0000_s1061" style="position:absolute;left:14935;top:27889;width:6782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" fillcolor="window" strokecolor="#f79646" strokeweight="2pt">
                  <v:textbox>
                    <w:txbxContent>
                      <w:p w14:paraId="13C274CC" w14:textId="77777777" w:rsidR="00BE6FA0" w:rsidRDefault="00BE6FA0" w:rsidP="00C303ED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68" o:spid="_x0000_s1062" type="#_x0000_t32" style="position:absolute;left:27241;top:4114;width:114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" strokecolor="#4a7ebb">
                  <v:stroke endarrow="block"/>
                </v:shape>
                <v:shape id="直接箭头连接符 69" o:spid="_x0000_s1063" type="#_x0000_t32" style="position:absolute;left:12039;top:11772;width:5410;height: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" strokecolor="#4a7ebb">
                  <v:stroke endarrow="block"/>
                </v:shape>
                <v:shape id="连接符: 肘形 70" o:spid="_x0000_s1064" type="#_x0000_t33" style="position:absolute;left:37261;top:11772;width:3163;height:7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" strokecolor="#4a7ebb">
                  <v:stroke endarrow="block"/>
                </v:shape>
                <v:shape id="直接箭头连接符 71" o:spid="_x0000_s1065" type="#_x0000_t32" style="position:absolute;left:40424;top:25984;width:114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" strokecolor="#4a7ebb">
                  <v:stroke endarrow="block"/>
                </v:shape>
                <v:shape id="直接箭头连接符 72" o:spid="_x0000_s1066" type="#_x0000_t32" style="position:absolute;left:40538;top:32994;width:76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" strokecolor="#4a7ebb">
                  <v:stroke endarrow="block"/>
                </v:shape>
                <v:shape id="文本框 80" o:spid="_x0000_s1067" type="#_x0000_t202" style="position:absolute;left:13868;top:10515;width:25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" fillcolor="window" strokeweight=".5pt">
                  <v:textbox>
                    <w:txbxContent>
                      <w:p w14:paraId="06700566" w14:textId="77777777" w:rsidR="00BE6FA0" w:rsidRDefault="00BE6FA0" w:rsidP="00C303ED">
                        <w:pPr>
                          <w:ind w:firstLineChars="0"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文本框 81" o:spid="_x0000_s1068" type="#_x0000_t202" style="position:absolute;left:39166;top:13258;width:251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" fillcolor="window" strokeweight=".5pt">
                  <v:textbox>
                    <w:txbxContent>
                      <w:p w14:paraId="1991FDFC" w14:textId="77777777" w:rsidR="00BE6FA0" w:rsidRDefault="00BE6FA0" w:rsidP="00C303ED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82" o:spid="_x0000_s1069" type="#_x0000_t202" style="position:absolute;left:39243;top:42672;width:251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" fillcolor="window" strokeweight=".5pt">
                  <v:textbox>
                    <w:txbxContent>
                      <w:p w14:paraId="1A10A55C" w14:textId="77777777" w:rsidR="00BE6FA0" w:rsidRDefault="00BE6FA0" w:rsidP="00C303ED">
                        <w:pPr>
                          <w:ind w:firstLineChars="0"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文本框 83" o:spid="_x0000_s1070" type="#_x0000_t202" style="position:absolute;left:27584;top:38404;width:25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" fillcolor="window" strokeweight=".5pt">
                  <v:textbox>
                    <w:txbxContent>
                      <w:p w14:paraId="41B398B7" w14:textId="77777777" w:rsidR="00BE6FA0" w:rsidRDefault="00BE6FA0" w:rsidP="00C303ED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rect id="矩形 85" o:spid="_x0000_s1071" style="position:absolute;left:33604;top:46482;width:13944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" fillcolor="white [3201]" strokecolor="#f79646 [3209]" strokeweight="2pt">
                  <v:textbox>
                    <w:txbxContent>
                      <w:p w14:paraId="3254B280" w14:textId="6339A335" w:rsidR="00BE6FA0" w:rsidRDefault="00BE6FA0" w:rsidP="00A02890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取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中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两孩子中小者，以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k</w:t>
                        </w:r>
                        <w:r>
                          <w:rPr>
                            <w:lang w:eastAsia="zh-CN"/>
                          </w:rPr>
                          <w:t>指向它</w:t>
                        </w:r>
                      </w:p>
                    </w:txbxContent>
                  </v:textbox>
                </v:rect>
                <v:shape id="菱形 86" o:spid="_x0000_s1072" type="#_x0000_t4" style="position:absolute;left:28536;top:58293;width:24308;height:8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" fillcolor="white [3201]" strokecolor="#f79646 [3209]" strokeweight="2pt">
                  <v:textbox>
                    <w:txbxContent>
                      <w:p w14:paraId="59073663" w14:textId="47B42964" w:rsidR="00BE6FA0" w:rsidRDefault="00BE6FA0" w:rsidP="00A02890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</w:t>
                        </w:r>
                        <w:r>
                          <w:rPr>
                            <w:lang w:eastAsia="zh-CN"/>
                          </w:rPr>
                          <w:t>ata[k]&lt;Data[i]</w:t>
                        </w:r>
                      </w:p>
                    </w:txbxContent>
                  </v:textbox>
                </v:shape>
                <v:shape id="文本框 83" o:spid="_x0000_s1073" type="#_x0000_t202" style="position:absolute;left:21717;top:60397;width:259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" fillcolor="window" strokeweight=".5pt">
                  <v:textbox>
                    <w:txbxContent>
                      <w:p w14:paraId="76043C4F" w14:textId="43BE5E68" w:rsidR="00BE6FA0" w:rsidRDefault="00BE6FA0" w:rsidP="00A02890">
                        <w:pPr>
                          <w:ind w:firstLineChars="0" w:firstLine="0"/>
                          <w:rPr>
                            <w:szCs w:val="24"/>
                          </w:rPr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88" o:spid="_x0000_s1074" type="#_x0000_t202" style="position:absolute;left:39395;top:67208;width:236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14:paraId="0CDBEEE6" w14:textId="077A649D" w:rsidR="00BE6FA0" w:rsidRDefault="00BE6FA0" w:rsidP="00A02890">
                        <w:pPr>
                          <w:ind w:firstLineChars="0"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直接箭头连接符 89" o:spid="_x0000_s1075" type="#_x0000_t32" style="position:absolute;left:40576;top:42291;width:38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" strokecolor="#4579b8 [3044]">
                  <v:stroke endarrow="block"/>
                </v:shape>
                <v:shape id="直接箭头连接符 90" o:spid="_x0000_s1076" type="#_x0000_t32" style="position:absolute;left:40576;top:52501;width:114;height:5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" strokecolor="#4579b8 [3044]">
                  <v:stroke endarrow="block"/>
                </v:shape>
                <v:shape id="直接箭头连接符 91" o:spid="_x0000_s1077" type="#_x0000_t32" style="position:absolute;left:40690;top:66598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92" o:spid="_x0000_s1078" type="#_x0000_t34" style="position:absolute;left:21716;top:29451;width:9678;height:103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" strokecolor="#4579b8 [3044]">
                  <v:stroke endarrow="block"/>
                </v:shape>
                <v:shape id="连接符: 肘形 94" o:spid="_x0000_s1079" type="#_x0000_t33" style="position:absolute;left:18326;top:31013;width:10210;height:3143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" strokecolor="#4579b8 [3044]">
                  <v:stroke endarrow="block"/>
                </v:shape>
                <v:shape id="直接箭头连接符 95" o:spid="_x0000_s1080" type="#_x0000_t32" style="position:absolute;left:10668;top:75361;width:19659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" strokecolor="#4579b8 [3044]">
                  <v:stroke endarrow="block"/>
                </v:shape>
                <v:shape id="直接箭头连接符 96" o:spid="_x0000_s1081" type="#_x0000_t32" style="position:absolute;left:10439;top:34061;width:533;height:414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" strokecolor="#4579b8 [3044]">
                  <v:stroke endarrow="block"/>
                </v:shape>
                <v:shape id="直接箭头连接符 97" o:spid="_x0000_s1082" type="#_x0000_t32" style="position:absolute;left:11049;top:34442;width:294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293B5572" w14:textId="341AF53B" w:rsidR="00B44C37" w:rsidRDefault="00B44C37" w:rsidP="00B44C37">
      <w:pPr>
        <w:pStyle w:val="3"/>
        <w:spacing w:before="120"/>
      </w:pPr>
      <w:bookmarkStart w:id="21" w:name="_Toc60095907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去顶功能核心代码</w:t>
      </w:r>
      <w:bookmarkEnd w:id="21"/>
    </w:p>
    <w:p w14:paraId="32339D8D" w14:textId="093EB0B4" w:rsidR="00B44C37" w:rsidRDefault="00B44C37" w:rsidP="00280287">
      <w:pPr>
        <w:rPr>
          <w:lang w:eastAsia="zh-CN"/>
        </w:rPr>
      </w:pPr>
    </w:p>
    <w:p w14:paraId="2648BD20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pop()</w:t>
      </w:r>
    </w:p>
    <w:p w14:paraId="4F8C3A4F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1A5BFB1" w14:textId="2F390F56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(!_size) { printf(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堆中没有元素！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 exit(-1); }</w:t>
      </w:r>
    </w:p>
    <w:p w14:paraId="3B0E1E53" w14:textId="379BB90E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B44C37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//栈空情况，报错</w:t>
      </w:r>
    </w:p>
    <w:p w14:paraId="5EB7BEB8" w14:textId="6C170D2C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 = Data[1];</w:t>
      </w:r>
    </w:p>
    <w:p w14:paraId="4B614EF0" w14:textId="5DAED3C0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B44C37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//记录栈首</w:t>
      </w:r>
    </w:p>
    <w:p w14:paraId="4A1C7561" w14:textId="16FE49BD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swap(Data[1], Data[_size--]);</w:t>
      </w:r>
    </w:p>
    <w:p w14:paraId="345F9B19" w14:textId="6E31906E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//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交换，大小减一</w:t>
      </w:r>
    </w:p>
    <w:p w14:paraId="40CFF097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1;</w:t>
      </w:r>
    </w:p>
    <w:p w14:paraId="044DAF58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 * 2 &lt;= _size)</w:t>
      </w:r>
    </w:p>
    <w:p w14:paraId="334C7852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7B0A1DB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k;</w:t>
      </w:r>
    </w:p>
    <w:p w14:paraId="6E3E0DA5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 * 2 == _size || Data[i * 2] &lt; Data[i * 2 + 1])</w:t>
      </w:r>
    </w:p>
    <w:p w14:paraId="5D9E70E5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k = (i &lt;&lt; 1);</w:t>
      </w:r>
    </w:p>
    <w:p w14:paraId="225DE812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 = (i &lt;&lt; 1) + 1;</w:t>
      </w:r>
    </w:p>
    <w:p w14:paraId="079CBD14" w14:textId="724CF209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取出两孩子中的最小值</w:t>
      </w:r>
    </w:p>
    <w:p w14:paraId="230E6722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(Data[k] &lt; Data[i])</w:t>
      </w:r>
    </w:p>
    <w:p w14:paraId="7A974609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866BA70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swap(Data[i], Data[k]);</w:t>
      </w:r>
    </w:p>
    <w:p w14:paraId="380B1535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 = k;</w:t>
      </w:r>
    </w:p>
    <w:p w14:paraId="1C3966C7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1288F92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C18C57A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D5CD9AD" w14:textId="77777777" w:rsidR="00B44C37" w:rsidRDefault="00B44C37" w:rsidP="00B44C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e;</w:t>
      </w:r>
    </w:p>
    <w:p w14:paraId="450D9BD1" w14:textId="3E177B2B" w:rsidR="00B44C37" w:rsidRDefault="00B44C37" w:rsidP="00B44C37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21CD2B5" w14:textId="517B4D94" w:rsidR="00B44C37" w:rsidRDefault="00B44C37" w:rsidP="00280287">
      <w:pPr>
        <w:rPr>
          <w:lang w:eastAsia="zh-CN"/>
        </w:rPr>
      </w:pPr>
    </w:p>
    <w:p w14:paraId="025C0BB3" w14:textId="77777777" w:rsidR="00B44C37" w:rsidRPr="00280287" w:rsidRDefault="00B44C37" w:rsidP="00280287">
      <w:pPr>
        <w:rPr>
          <w:lang w:eastAsia="zh-CN"/>
        </w:rPr>
      </w:pPr>
    </w:p>
    <w:p w14:paraId="31A709AB" w14:textId="2FF863DA" w:rsidR="0075165E" w:rsidRDefault="0075165E" w:rsidP="008F78B2">
      <w:pPr>
        <w:pStyle w:val="2"/>
        <w:spacing w:before="120"/>
      </w:pPr>
      <w:bookmarkStart w:id="22" w:name="_Toc60095908"/>
      <w:r>
        <w:rPr>
          <w:rFonts w:hint="eastAsia"/>
        </w:rPr>
        <w:lastRenderedPageBreak/>
        <w:t>3.</w:t>
      </w:r>
      <w:r w:rsidR="00B44C37"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2"/>
    </w:p>
    <w:p w14:paraId="2E57E9CE" w14:textId="47D8A20F" w:rsidR="004F1DC1" w:rsidRDefault="00946937" w:rsidP="00B44C37">
      <w:pPr>
        <w:pStyle w:val="3"/>
        <w:spacing w:before="120"/>
      </w:pPr>
      <w:bookmarkStart w:id="23" w:name="_Toc60095909"/>
      <w:r>
        <w:rPr>
          <w:rFonts w:hint="eastAsia"/>
        </w:rPr>
        <w:t>3.</w:t>
      </w:r>
      <w:r w:rsidR="00B44C37"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3"/>
    </w:p>
    <w:p w14:paraId="706A51B7" w14:textId="124F7A3A" w:rsidR="00B44C37" w:rsidRPr="004F1DC1" w:rsidRDefault="00B44C37" w:rsidP="004F1DC1">
      <w:pPr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0E10AED5" wp14:editId="3A7BF493">
                <wp:extent cx="5486400" cy="7353300"/>
                <wp:effectExtent l="0" t="0" r="0" b="0"/>
                <wp:docPr id="98" name="画布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9" name="矩形: 圆角 99"/>
                        <wps:cNvSpPr/>
                        <wps:spPr>
                          <a:xfrm>
                            <a:off x="2415540" y="0"/>
                            <a:ext cx="70866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F963E" w14:textId="42F78FB2" w:rsidR="00BE6FA0" w:rsidRDefault="00BE6FA0" w:rsidP="00B44C37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菱形 104"/>
                        <wps:cNvSpPr/>
                        <wps:spPr>
                          <a:xfrm>
                            <a:off x="1379220" y="2857500"/>
                            <a:ext cx="278130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D9452" w14:textId="39EA87E3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堆的大小大于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1744980" y="784860"/>
                            <a:ext cx="2057400" cy="601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3B857" w14:textId="5280C156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读入</w:t>
                              </w:r>
                              <w:r>
                                <w:rPr>
                                  <w:lang w:eastAsia="zh-CN"/>
                                </w:rPr>
                                <w:t>数据并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检查合法性</w:t>
                              </w:r>
                            </w:p>
                            <w:p w14:paraId="58AE74C5" w14:textId="1EF2250A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新建堆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，将数据插入堆中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: 圆角 106"/>
                        <wps:cNvSpPr/>
                        <wps:spPr>
                          <a:xfrm>
                            <a:off x="335280" y="5387340"/>
                            <a:ext cx="69342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A1FF6" w14:textId="47A7B0C0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2141220" y="1836420"/>
                            <a:ext cx="124968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07E1A" w14:textId="1DC6A0F0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lang w:eastAsia="zh-CN"/>
                                </w:rPr>
                                <w:t>UM=0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836420" y="4594860"/>
                            <a:ext cx="1874520" cy="70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F0500" w14:textId="673DC7F0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连续两次取出堆首，并记录其和为</w:t>
                              </w:r>
                              <w:r>
                                <w:rPr>
                                  <w:lang w:eastAsia="zh-CN"/>
                                </w:rPr>
                                <w:t>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1676400" y="5882640"/>
                            <a:ext cx="2194560" cy="632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DF9B3" w14:textId="54886115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lang w:eastAsia="zh-CN"/>
                                </w:rPr>
                                <w:t>UM+=len</w:t>
                              </w:r>
                            </w:p>
                            <w:p w14:paraId="0F014AEF" w14:textId="4E49AD13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lang w:eastAsia="zh-CN"/>
                                </w:rPr>
                                <w:t>en</w:t>
                              </w:r>
                              <w:r>
                                <w:rPr>
                                  <w:lang w:eastAsia="zh-CN"/>
                                </w:rPr>
                                <w:t>重新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插入到堆中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137160" y="4191000"/>
                            <a:ext cx="109728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1444C" w14:textId="5E6FAF1C" w:rsidR="00BE6FA0" w:rsidRDefault="00BE6FA0" w:rsidP="00771F8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lang w:eastAsia="zh-CN"/>
                                </w:rPr>
                                <w:t>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箭头连接符 112"/>
                        <wps:cNvCnPr>
                          <a:stCxn id="99" idx="2"/>
                          <a:endCxn id="105" idx="0"/>
                        </wps:cNvCnPr>
                        <wps:spPr>
                          <a:xfrm>
                            <a:off x="2769870" y="358140"/>
                            <a:ext cx="381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stCxn id="105" idx="2"/>
                          <a:endCxn id="108" idx="0"/>
                        </wps:cNvCnPr>
                        <wps:spPr>
                          <a:xfrm flipH="1">
                            <a:off x="2766060" y="1386840"/>
                            <a:ext cx="762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>
                          <a:stCxn id="108" idx="2"/>
                          <a:endCxn id="104" idx="0"/>
                        </wps:cNvCnPr>
                        <wps:spPr>
                          <a:xfrm>
                            <a:off x="2766060" y="2286000"/>
                            <a:ext cx="381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>
                          <a:stCxn id="104" idx="2"/>
                          <a:endCxn id="109" idx="0"/>
                        </wps:cNvCnPr>
                        <wps:spPr>
                          <a:xfrm>
                            <a:off x="2769870" y="3741420"/>
                            <a:ext cx="3810" cy="853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>
                          <a:stCxn id="109" idx="2"/>
                          <a:endCxn id="110" idx="0"/>
                        </wps:cNvCnPr>
                        <wps:spPr>
                          <a:xfrm>
                            <a:off x="2773680" y="5295900"/>
                            <a:ext cx="0" cy="586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连接符: 肘形 119"/>
                        <wps:cNvCnPr>
                          <a:stCxn id="104" idx="1"/>
                          <a:endCxn id="111" idx="0"/>
                        </wps:cNvCnPr>
                        <wps:spPr>
                          <a:xfrm rot="10800000" flipV="1">
                            <a:off x="685800" y="3299460"/>
                            <a:ext cx="693420" cy="8915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stCxn id="111" idx="2"/>
                          <a:endCxn id="106" idx="0"/>
                        </wps:cNvCnPr>
                        <wps:spPr>
                          <a:xfrm flipH="1">
                            <a:off x="681990" y="4686300"/>
                            <a:ext cx="3810" cy="701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>
                          <a:stCxn id="110" idx="3"/>
                        </wps:cNvCnPr>
                        <wps:spPr>
                          <a:xfrm>
                            <a:off x="3870960" y="6198870"/>
                            <a:ext cx="102870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/>
                        <wps:spPr>
                          <a:xfrm flipH="1" flipV="1">
                            <a:off x="4853940" y="2674620"/>
                            <a:ext cx="45720" cy="3528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H="1" flipV="1">
                            <a:off x="2773680" y="2659380"/>
                            <a:ext cx="208788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2628900" y="3962400"/>
                            <a:ext cx="35814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00F58C" w14:textId="09189BC6" w:rsidR="00BE6FA0" w:rsidRDefault="00BE6FA0" w:rsidP="00771F84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868680" y="3154680"/>
                            <a:ext cx="3429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0A5477" w14:textId="5DBC1AC9" w:rsidR="00BE6FA0" w:rsidRDefault="00BE6FA0" w:rsidP="00771F84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10AED5" id="画布 98" o:spid="_x0000_s1083" editas="canvas" style="width:6in;height:579pt;mso-position-horizontal-relative:char;mso-position-vertical-relative:line" coordsize="54864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">
                <v:shape id="_x0000_s1084" type="#_x0000_t75" style="position:absolute;width:54864;height:73533;visibility:visible;mso-wrap-style:square" filled="t">
                  <v:fill o:detectmouseclick="t"/>
                  <v:path o:connecttype="none"/>
                </v:shape>
                <v:roundrect id="矩形: 圆角 99" o:spid="_x0000_s1085" style="position:absolute;left:24155;width:7087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" fillcolor="white [3201]" strokecolor="#f79646 [3209]" strokeweight="2pt">
                  <v:textbox>
                    <w:txbxContent>
                      <w:p w14:paraId="3DBF963E" w14:textId="42F78FB2" w:rsidR="00BE6FA0" w:rsidRDefault="00BE6FA0" w:rsidP="00B44C37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shape id="菱形 104" o:spid="_x0000_s1086" type="#_x0000_t4" style="position:absolute;left:13792;top:28575;width:27813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" fillcolor="white [3201]" strokecolor="#f79646 [3209]" strokeweight="2pt">
                  <v:textbox>
                    <w:txbxContent>
                      <w:p w14:paraId="4DCD9452" w14:textId="39EA87E3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堆的大小大于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？</w:t>
                        </w:r>
                      </w:p>
                    </w:txbxContent>
                  </v:textbox>
                </v:shape>
                <v:rect id="矩形 105" o:spid="_x0000_s1087" style="position:absolute;left:17449;top:7848;width:20574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" fillcolor="white [3201]" strokecolor="#f79646 [3209]" strokeweight="2pt">
                  <v:textbox>
                    <w:txbxContent>
                      <w:p w14:paraId="4A83B857" w14:textId="5280C156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读入</w:t>
                        </w:r>
                        <w:r>
                          <w:rPr>
                            <w:lang w:eastAsia="zh-CN"/>
                          </w:rPr>
                          <w:t>数据并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检查合法性</w:t>
                        </w:r>
                      </w:p>
                      <w:p w14:paraId="58AE74C5" w14:textId="1EF2250A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新建堆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H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，将数据插入堆中</w:t>
                        </w:r>
                      </w:p>
                    </w:txbxContent>
                  </v:textbox>
                </v:rect>
                <v:roundrect id="矩形: 圆角 106" o:spid="_x0000_s1088" style="position:absolute;left:3352;top:53873;width:6935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" fillcolor="white [3201]" strokecolor="#f79646 [3209]" strokeweight="2pt">
                  <v:textbox>
                    <w:txbxContent>
                      <w:p w14:paraId="252A1FF6" w14:textId="47A7B0C0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rect id="矩形 108" o:spid="_x0000_s1089" style="position:absolute;left:21412;top:18364;width:1249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" fillcolor="white [3201]" strokecolor="#f79646 [3209]" strokeweight="2pt">
                  <v:textbox>
                    <w:txbxContent>
                      <w:p w14:paraId="7BA07E1A" w14:textId="1DC6A0F0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S</w:t>
                        </w:r>
                        <w:r>
                          <w:rPr>
                            <w:lang w:eastAsia="zh-CN"/>
                          </w:rPr>
                          <w:t>UM=0</w:t>
                        </w:r>
                      </w:p>
                    </w:txbxContent>
                  </v:textbox>
                </v:rect>
                <v:rect id="矩形 109" o:spid="_x0000_s1090" style="position:absolute;left:18364;top:45948;width:18745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" fillcolor="white [3201]" strokecolor="#f79646 [3209]" strokeweight="2pt">
                  <v:textbox>
                    <w:txbxContent>
                      <w:p w14:paraId="059F0500" w14:textId="673DC7F0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连续两次取出堆首，并记录其和为</w:t>
                        </w:r>
                        <w:r>
                          <w:rPr>
                            <w:lang w:eastAsia="zh-CN"/>
                          </w:rPr>
                          <w:t>len</w:t>
                        </w:r>
                      </w:p>
                    </w:txbxContent>
                  </v:textbox>
                </v:rect>
                <v:rect id="矩形 110" o:spid="_x0000_s1091" style="position:absolute;left:16764;top:58826;width:2194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" fillcolor="white [3201]" strokecolor="#f79646 [3209]" strokeweight="2pt">
                  <v:textbox>
                    <w:txbxContent>
                      <w:p w14:paraId="46ADF9B3" w14:textId="54886115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S</w:t>
                        </w:r>
                        <w:r>
                          <w:rPr>
                            <w:lang w:eastAsia="zh-CN"/>
                          </w:rPr>
                          <w:t>UM+=len</w:t>
                        </w:r>
                      </w:p>
                      <w:p w14:paraId="0F014AEF" w14:textId="4E49AD13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将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l</w:t>
                        </w:r>
                        <w:r>
                          <w:rPr>
                            <w:lang w:eastAsia="zh-CN"/>
                          </w:rPr>
                          <w:t>en</w:t>
                        </w:r>
                        <w:r>
                          <w:rPr>
                            <w:lang w:eastAsia="zh-CN"/>
                          </w:rPr>
                          <w:t>重新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插入到堆中</w:t>
                        </w:r>
                      </w:p>
                    </w:txbxContent>
                  </v:textbox>
                </v:rect>
                <v:rect id="矩形 111" o:spid="_x0000_s1092" style="position:absolute;left:1371;top:41910;width:109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" fillcolor="white [3201]" strokecolor="#f79646 [3209]" strokeweight="2pt">
                  <v:textbox>
                    <w:txbxContent>
                      <w:p w14:paraId="0C51444C" w14:textId="5E6FAF1C" w:rsidR="00BE6FA0" w:rsidRDefault="00BE6FA0" w:rsidP="00771F8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输出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S</w:t>
                        </w:r>
                        <w:r>
                          <w:rPr>
                            <w:lang w:eastAsia="zh-CN"/>
                          </w:rPr>
                          <w:t>UM</w:t>
                        </w:r>
                      </w:p>
                    </w:txbxContent>
                  </v:textbox>
                </v:rect>
                <v:shape id="直接箭头连接符 112" o:spid="_x0000_s1093" type="#_x0000_t32" style="position:absolute;left:27698;top:3581;width: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" strokecolor="#4579b8 [3044]">
                  <v:stroke endarrow="block"/>
                </v:shape>
                <v:shape id="直接箭头连接符 114" o:spid="_x0000_s1094" type="#_x0000_t32" style="position:absolute;left:27660;top:13868;width:76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" strokecolor="#4579b8 [3044]">
                  <v:stroke endarrow="block"/>
                </v:shape>
                <v:shape id="直接箭头连接符 115" o:spid="_x0000_s1095" type="#_x0000_t32" style="position:absolute;left:27660;top:22860;width:38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" strokecolor="#4579b8 [3044]">
                  <v:stroke endarrow="block"/>
                </v:shape>
                <v:shape id="直接箭头连接符 116" o:spid="_x0000_s1096" type="#_x0000_t32" style="position:absolute;left:27698;top:37414;width:38;height:8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" strokecolor="#4579b8 [3044]">
                  <v:stroke endarrow="block"/>
                </v:shape>
                <v:shape id="直接箭头连接符 117" o:spid="_x0000_s1097" type="#_x0000_t32" style="position:absolute;left:27736;top:52959;width:0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" strokecolor="#4579b8 [3044]">
                  <v:stroke endarrow="block"/>
                </v:shape>
                <v:shape id="连接符: 肘形 119" o:spid="_x0000_s1098" type="#_x0000_t33" style="position:absolute;left:6858;top:32994;width:6934;height:891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" strokecolor="#4579b8 [3044]">
                  <v:stroke endarrow="block"/>
                </v:shape>
                <v:shape id="直接箭头连接符 120" o:spid="_x0000_s1099" type="#_x0000_t32" style="position:absolute;left:6819;top:46863;width:39;height:7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" strokecolor="#4579b8 [3044]">
                  <v:stroke endarrow="block"/>
                </v:shape>
                <v:shape id="直接箭头连接符 121" o:spid="_x0000_s1100" type="#_x0000_t32" style="position:absolute;left:38709;top:61988;width:1028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" strokecolor="#4579b8 [3044]">
                  <v:stroke endarrow="block"/>
                </v:shape>
                <v:shape id="直接箭头连接符 122" o:spid="_x0000_s1101" type="#_x0000_t32" style="position:absolute;left:48539;top:26746;width:457;height:35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" strokecolor="#4579b8 [3044]">
                  <v:stroke endarrow="block"/>
                </v:shape>
                <v:shape id="直接箭头连接符 123" o:spid="_x0000_s1102" type="#_x0000_t32" style="position:absolute;left:27736;top:26593;width:20879;height:3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" strokecolor="#4579b8 [3044]">
                  <v:stroke endarrow="block"/>
                </v:shape>
                <v:shape id="文本框 125" o:spid="_x0000_s1103" type="#_x0000_t202" style="position:absolute;left:26289;top:39624;width:358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14:paraId="1000F58C" w14:textId="09189BC6" w:rsidR="00BE6FA0" w:rsidRDefault="00BE6FA0" w:rsidP="00771F84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文本框 126" o:spid="_x0000_s1104" type="#_x0000_t202" style="position:absolute;left:8686;top:31546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<v:textbox>
                    <w:txbxContent>
                      <w:p w14:paraId="5D0A5477" w14:textId="5DBC1AC9" w:rsidR="00BE6FA0" w:rsidRDefault="00BE6FA0" w:rsidP="00771F84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B156C7" w14:textId="1DDAF5FE" w:rsidR="00AD5E2E" w:rsidRDefault="00946937" w:rsidP="00A8652E">
      <w:pPr>
        <w:pStyle w:val="3"/>
        <w:spacing w:before="120"/>
      </w:pPr>
      <w:bookmarkStart w:id="24" w:name="_Toc60095910"/>
      <w:r>
        <w:rPr>
          <w:rFonts w:hint="eastAsia"/>
        </w:rPr>
        <w:lastRenderedPageBreak/>
        <w:t>3.</w:t>
      </w:r>
      <w:r w:rsidR="00771F84"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4"/>
    </w:p>
    <w:p w14:paraId="0AAEF7BD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14:paraId="7562BE36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printf(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请输入要锯成的块数：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828126E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 = readInt(range);</w:t>
      </w:r>
    </w:p>
    <w:p w14:paraId="6457E6B1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printf(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请输入各个块数的长度：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B3A0140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H(n);</w:t>
      </w:r>
    </w:p>
    <w:p w14:paraId="1B4EABC6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SUM = 0;</w:t>
      </w:r>
    </w:p>
    <w:p w14:paraId="34209542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(H.size() &gt; 1)</w:t>
      </w:r>
    </w:p>
    <w:p w14:paraId="610AE602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A26BD2E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len = H.pop() + H.pop();</w:t>
      </w:r>
    </w:p>
    <w:p w14:paraId="3B34817A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 += len;</w:t>
      </w:r>
    </w:p>
    <w:p w14:paraId="6857F138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H.insert(len);</w:t>
      </w:r>
    </w:p>
    <w:p w14:paraId="10CDF1A0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7BB3967" w14:textId="77777777" w:rsidR="00771F84" w:rsidRDefault="00771F84" w:rsidP="00771F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总共花费的时间为：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SUM;</w:t>
      </w:r>
    </w:p>
    <w:p w14:paraId="6A06F805" w14:textId="737D0997" w:rsidR="00771F84" w:rsidRDefault="00771F84" w:rsidP="00771F84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1EE5D5BA" w14:textId="7244FB63" w:rsidR="00771F84" w:rsidRDefault="00771F84" w:rsidP="00771F84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B6CF55B" w14:textId="77777777" w:rsidR="00771F84" w:rsidRDefault="00771F84" w:rsidP="00771F84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776BD9A6" w14:textId="0E964E2F" w:rsidR="00946937" w:rsidRDefault="00946937" w:rsidP="00A8652E">
      <w:pPr>
        <w:pStyle w:val="3"/>
        <w:spacing w:before="120"/>
      </w:pPr>
      <w:bookmarkStart w:id="25" w:name="_Toc60095911"/>
      <w:r>
        <w:rPr>
          <w:rFonts w:hint="eastAsia"/>
        </w:rPr>
        <w:t>3.</w:t>
      </w:r>
      <w:r w:rsidR="008A3F25"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5"/>
    </w:p>
    <w:p w14:paraId="7D8B9521" w14:textId="69A4DC12" w:rsidR="002779D6" w:rsidRDefault="008A3F25" w:rsidP="008A3F2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223839" wp14:editId="22431C64">
            <wp:extent cx="4973811" cy="247650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28" cy="248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0733" w14:textId="77777777" w:rsidR="002779D6" w:rsidRPr="002779D6" w:rsidRDefault="002779D6" w:rsidP="002779D6">
      <w:pPr>
        <w:rPr>
          <w:lang w:eastAsia="zh-CN"/>
        </w:rPr>
      </w:pPr>
    </w:p>
    <w:p w14:paraId="6352253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26" w:name="_Toc60095912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6"/>
    </w:p>
    <w:p w14:paraId="616B7CC9" w14:textId="014964DB" w:rsidR="004135DF" w:rsidRDefault="004135DF" w:rsidP="004135DF">
      <w:pPr>
        <w:pStyle w:val="2"/>
        <w:spacing w:before="120"/>
      </w:pPr>
      <w:bookmarkStart w:id="27" w:name="_Toc60095913"/>
      <w:r>
        <w:rPr>
          <w:rFonts w:hint="eastAsia"/>
        </w:rPr>
        <w:t xml:space="preserve">4.1 </w:t>
      </w:r>
      <w:r w:rsidR="008A3F25">
        <w:rPr>
          <w:rFonts w:hint="eastAsia"/>
        </w:rPr>
        <w:t>堆功能测试</w:t>
      </w:r>
      <w:bookmarkEnd w:id="27"/>
    </w:p>
    <w:p w14:paraId="739F0CE0" w14:textId="6289E022" w:rsidR="004135DF" w:rsidRDefault="004135DF" w:rsidP="004135DF">
      <w:pPr>
        <w:pStyle w:val="3"/>
        <w:spacing w:before="120"/>
      </w:pPr>
      <w:bookmarkStart w:id="28" w:name="_Toc60095914"/>
      <w:r>
        <w:rPr>
          <w:rFonts w:hint="eastAsia"/>
        </w:rPr>
        <w:t>4.1.1</w:t>
      </w:r>
      <w:r>
        <w:rPr>
          <w:rFonts w:hint="eastAsia"/>
        </w:rPr>
        <w:t>测试</w:t>
      </w:r>
      <w:r w:rsidR="008A3F25">
        <w:rPr>
          <w:rFonts w:hint="eastAsia"/>
        </w:rPr>
        <w:t>原理说明</w:t>
      </w:r>
      <w:bookmarkEnd w:id="28"/>
    </w:p>
    <w:p w14:paraId="3A6F0122" w14:textId="579FCB7D" w:rsidR="004135DF" w:rsidRDefault="008A3F25" w:rsidP="004135DF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该测试针对堆的无参数构造函数，有参数构造函数，复制构造函数，赋值构造函数，插入和去顶函数进行测试，同时对于堆的插入和去顶函数的效率进行测试。</w:t>
      </w:r>
    </w:p>
    <w:p w14:paraId="666E1B47" w14:textId="6ECF46D0" w:rsidR="008A3F25" w:rsidRPr="004135DF" w:rsidRDefault="008A3F25" w:rsidP="004135DF">
      <w:pPr>
        <w:rPr>
          <w:lang w:eastAsia="zh-CN"/>
        </w:rPr>
      </w:pPr>
      <w:r>
        <w:rPr>
          <w:rFonts w:hint="eastAsia"/>
          <w:lang w:eastAsia="zh-CN"/>
        </w:rPr>
        <w:t>先使用</w:t>
      </w:r>
      <w:r>
        <w:rPr>
          <w:rFonts w:hint="eastAsia"/>
          <w:lang w:eastAsia="zh-CN"/>
        </w:rPr>
        <w:t>r</w:t>
      </w:r>
      <w:r>
        <w:rPr>
          <w:lang w:eastAsia="zh-CN"/>
        </w:rPr>
        <w:t>and()</w:t>
      </w:r>
      <w:r>
        <w:rPr>
          <w:rFonts w:hint="eastAsia"/>
          <w:lang w:eastAsia="zh-CN"/>
        </w:rPr>
        <w:t>构造无序数组</w:t>
      </w:r>
      <w:r w:rsidR="00BE6FA0">
        <w:rPr>
          <w:rFonts w:hint="eastAsia"/>
          <w:lang w:eastAsia="zh-CN"/>
        </w:rPr>
        <w:t>，然后无序数组的元素插入无参数构造的</w:t>
      </w:r>
      <w:r w:rsidR="00BE6FA0">
        <w:rPr>
          <w:rFonts w:hint="eastAsia"/>
          <w:lang w:eastAsia="zh-CN"/>
        </w:rPr>
        <w:t>H</w:t>
      </w:r>
      <w:r w:rsidR="00BE6FA0">
        <w:rPr>
          <w:lang w:eastAsia="zh-CN"/>
        </w:rPr>
        <w:t>1</w:t>
      </w:r>
      <w:r w:rsidR="00BE6FA0">
        <w:rPr>
          <w:rFonts w:hint="eastAsia"/>
          <w:lang w:eastAsia="zh-CN"/>
        </w:rPr>
        <w:t>，再调用有参数构造函数构造</w:t>
      </w:r>
      <w:r w:rsidR="00BE6FA0">
        <w:rPr>
          <w:rFonts w:hint="eastAsia"/>
          <w:lang w:eastAsia="zh-CN"/>
        </w:rPr>
        <w:t>H2</w:t>
      </w:r>
      <w:r w:rsidR="00BE6FA0">
        <w:rPr>
          <w:rFonts w:hint="eastAsia"/>
          <w:lang w:eastAsia="zh-CN"/>
        </w:rPr>
        <w:t>，调用复制构造函数将</w:t>
      </w:r>
      <w:r w:rsidR="00BE6FA0">
        <w:rPr>
          <w:rFonts w:hint="eastAsia"/>
          <w:lang w:eastAsia="zh-CN"/>
        </w:rPr>
        <w:t>H</w:t>
      </w:r>
      <w:r w:rsidR="00BE6FA0">
        <w:rPr>
          <w:lang w:eastAsia="zh-CN"/>
        </w:rPr>
        <w:t>1</w:t>
      </w:r>
      <w:r w:rsidR="00BE6FA0">
        <w:rPr>
          <w:rFonts w:hint="eastAsia"/>
          <w:lang w:eastAsia="zh-CN"/>
        </w:rPr>
        <w:t>赋值到</w:t>
      </w:r>
      <w:r w:rsidR="00BE6FA0">
        <w:rPr>
          <w:lang w:eastAsia="zh-CN"/>
        </w:rPr>
        <w:t>H</w:t>
      </w:r>
      <w:r w:rsidR="00BE6FA0">
        <w:rPr>
          <w:rFonts w:hint="eastAsia"/>
          <w:lang w:eastAsia="zh-CN"/>
        </w:rPr>
        <w:t>2</w:t>
      </w:r>
      <w:r w:rsidR="00BE6FA0">
        <w:rPr>
          <w:rFonts w:hint="eastAsia"/>
          <w:lang w:eastAsia="zh-CN"/>
        </w:rPr>
        <w:t>，再用赋值构造函数用</w:t>
      </w:r>
      <w:r w:rsidR="00BE6FA0">
        <w:rPr>
          <w:rFonts w:hint="eastAsia"/>
          <w:lang w:eastAsia="zh-CN"/>
        </w:rPr>
        <w:t>H2</w:t>
      </w:r>
      <w:r w:rsidR="00BE6FA0">
        <w:rPr>
          <w:rFonts w:hint="eastAsia"/>
          <w:lang w:eastAsia="zh-CN"/>
        </w:rPr>
        <w:t>构造</w:t>
      </w:r>
      <w:r w:rsidR="00BE6FA0">
        <w:rPr>
          <w:rFonts w:hint="eastAsia"/>
          <w:lang w:eastAsia="zh-CN"/>
        </w:rPr>
        <w:t>H</w:t>
      </w:r>
      <w:r w:rsidR="00BE6FA0">
        <w:rPr>
          <w:lang w:eastAsia="zh-CN"/>
        </w:rPr>
        <w:t>3</w:t>
      </w:r>
      <w:r w:rsidR="00BE6FA0">
        <w:rPr>
          <w:rFonts w:hint="eastAsia"/>
          <w:lang w:eastAsia="zh-CN"/>
        </w:rPr>
        <w:t>。最后将</w:t>
      </w:r>
      <w:r w:rsidR="00BE6FA0">
        <w:rPr>
          <w:rFonts w:hint="eastAsia"/>
          <w:lang w:eastAsia="zh-CN"/>
        </w:rPr>
        <w:t>H3</w:t>
      </w:r>
      <w:r w:rsidR="00BE6FA0">
        <w:rPr>
          <w:rFonts w:hint="eastAsia"/>
          <w:lang w:eastAsia="zh-CN"/>
        </w:rPr>
        <w:t>中的</w:t>
      </w:r>
      <w:r w:rsidR="00943F29">
        <w:rPr>
          <w:rFonts w:hint="eastAsia"/>
          <w:lang w:eastAsia="zh-CN"/>
        </w:rPr>
        <w:t>去顶</w:t>
      </w:r>
      <w:r w:rsidR="00BE6FA0">
        <w:rPr>
          <w:rFonts w:hint="eastAsia"/>
          <w:lang w:eastAsia="zh-CN"/>
        </w:rPr>
        <w:t>，弹出的元素</w:t>
      </w:r>
      <w:r w:rsidR="00943F29">
        <w:rPr>
          <w:rFonts w:hint="eastAsia"/>
          <w:lang w:eastAsia="zh-CN"/>
        </w:rPr>
        <w:t>从</w:t>
      </w:r>
      <w:r w:rsidR="00943F29">
        <w:rPr>
          <w:rFonts w:hint="eastAsia"/>
          <w:lang w:eastAsia="zh-CN"/>
        </w:rPr>
        <w:t>0</w:t>
      </w:r>
      <w:r w:rsidR="00943F29">
        <w:rPr>
          <w:rFonts w:hint="eastAsia"/>
          <w:lang w:eastAsia="zh-CN"/>
        </w:rPr>
        <w:t>到</w:t>
      </w:r>
      <w:r w:rsidR="00943F29">
        <w:rPr>
          <w:rFonts w:hint="eastAsia"/>
          <w:lang w:eastAsia="zh-CN"/>
        </w:rPr>
        <w:t>n-1</w:t>
      </w:r>
      <w:r w:rsidR="00BE6FA0">
        <w:rPr>
          <w:rFonts w:hint="eastAsia"/>
          <w:lang w:eastAsia="zh-CN"/>
        </w:rPr>
        <w:t>依次赋值给一开始构造的无序数组。最后调用检查排序函数检查数组此时是否已经有序，并且统计整个过程的时间。（</w:t>
      </w:r>
      <w:r w:rsidR="00943F29">
        <w:rPr>
          <w:rFonts w:hint="eastAsia"/>
          <w:lang w:eastAsia="zh-CN"/>
        </w:rPr>
        <w:t>整个过程</w:t>
      </w:r>
      <w:r w:rsidR="00BE6FA0">
        <w:rPr>
          <w:rFonts w:hint="eastAsia"/>
          <w:lang w:eastAsia="zh-CN"/>
        </w:rPr>
        <w:t>总共包括</w:t>
      </w:r>
      <w:r w:rsidR="00BE6FA0">
        <w:rPr>
          <w:rFonts w:hint="eastAsia"/>
          <w:lang w:eastAsia="zh-CN"/>
        </w:rPr>
        <w:t>N</w:t>
      </w:r>
      <w:r w:rsidR="00BE6FA0">
        <w:rPr>
          <w:rFonts w:hint="eastAsia"/>
          <w:lang w:eastAsia="zh-CN"/>
        </w:rPr>
        <w:t>次插入，</w:t>
      </w:r>
      <w:r w:rsidR="00BE6FA0">
        <w:rPr>
          <w:rFonts w:hint="eastAsia"/>
          <w:lang w:eastAsia="zh-CN"/>
        </w:rPr>
        <w:t>N</w:t>
      </w:r>
      <w:r w:rsidR="00BE6FA0">
        <w:rPr>
          <w:rFonts w:hint="eastAsia"/>
          <w:lang w:eastAsia="zh-CN"/>
        </w:rPr>
        <w:t>次去顶，</w:t>
      </w:r>
      <w:r w:rsidR="00BE6FA0">
        <w:rPr>
          <w:rFonts w:hint="eastAsia"/>
          <w:lang w:eastAsia="zh-CN"/>
        </w:rPr>
        <w:t>k</w:t>
      </w:r>
      <w:r w:rsidR="00BE6FA0">
        <w:rPr>
          <w:lang w:eastAsia="zh-CN"/>
        </w:rPr>
        <w:t>N</w:t>
      </w:r>
      <w:r w:rsidR="00BE6FA0">
        <w:rPr>
          <w:rFonts w:hint="eastAsia"/>
          <w:lang w:eastAsia="zh-CN"/>
        </w:rPr>
        <w:t>次赋值）</w:t>
      </w:r>
    </w:p>
    <w:p w14:paraId="4F8B3F4E" w14:textId="4BA22D22" w:rsidR="004135DF" w:rsidRDefault="004135DF" w:rsidP="004135DF">
      <w:pPr>
        <w:pStyle w:val="3"/>
        <w:spacing w:before="120"/>
      </w:pPr>
      <w:bookmarkStart w:id="29" w:name="_Toc60095915"/>
      <w:r>
        <w:rPr>
          <w:rFonts w:hint="eastAsia"/>
        </w:rPr>
        <w:t xml:space="preserve">4.1.2 </w:t>
      </w:r>
      <w:r w:rsidR="00943F29">
        <w:rPr>
          <w:rFonts w:hint="eastAsia"/>
        </w:rPr>
        <w:t>测试核心代码</w:t>
      </w:r>
      <w:bookmarkEnd w:id="29"/>
    </w:p>
    <w:p w14:paraId="36BEA174" w14:textId="3911B6EE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maxn = 1e6 + 5;</w:t>
      </w:r>
    </w:p>
    <w:p w14:paraId="77A3A1B3" w14:textId="3CB24EDC" w:rsidR="00943F29" w:rsidRP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 w:rsidRPr="00943F29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//数组的最大值</w:t>
      </w:r>
    </w:p>
    <w:p w14:paraId="4A44C292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arr[maxn];</w:t>
      </w:r>
    </w:p>
    <w:p w14:paraId="4AE9364D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isSorted(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FD50AF3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5B120A75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- 1; ++i)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[i + 1]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[i])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5E27FFD9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3F8EFD67" w14:textId="41976D82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950F388" w14:textId="3944C12B" w:rsidR="00943F29" w:rsidRP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 w:rsidRPr="00943F29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//检查数组是否已经有序</w:t>
      </w:r>
    </w:p>
    <w:p w14:paraId="6B9C1C87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EFF4527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main()</w:t>
      </w:r>
    </w:p>
    <w:p w14:paraId="020CC868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3F70EC16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14:paraId="6A1DEB92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printf(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请输入测试数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（不大于一百万）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8E3403E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14:paraId="61245C32" w14:textId="1DB36F35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clock_t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t1 = clock();</w:t>
      </w:r>
    </w:p>
    <w:p w14:paraId="07BDFCE7" w14:textId="5E60A82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3D1FC83E" w14:textId="0DBEFC6A" w:rsidR="00943F29" w:rsidRP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 w:rsidRPr="00943F29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ab/>
      </w:r>
      <w:r w:rsidRPr="00943F29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//生成无序数组</w:t>
      </w:r>
    </w:p>
    <w:p w14:paraId="4AF1C38E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srand(time(0));</w:t>
      </w:r>
    </w:p>
    <w:p w14:paraId="37E7ECD0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n; ++i)</w:t>
      </w:r>
    </w:p>
    <w:p w14:paraId="5774B350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arr[i] = rand();</w:t>
      </w:r>
    </w:p>
    <w:p w14:paraId="330FF667" w14:textId="72E63670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066CAE4E" w14:textId="49E528AD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H1;</w:t>
      </w:r>
    </w:p>
    <w:p w14:paraId="775648FD" w14:textId="40ED4CA2" w:rsidR="003D7F3B" w:rsidRDefault="003D7F3B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3D7F3B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//无参数构造函数</w:t>
      </w:r>
    </w:p>
    <w:p w14:paraId="1267947F" w14:textId="6AA1B319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&gt;H2(0);</w:t>
      </w:r>
    </w:p>
    <w:p w14:paraId="5860B486" w14:textId="71D6DF25" w:rsidR="003D7F3B" w:rsidRDefault="003D7F3B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3D7F3B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//有参数构造函数</w:t>
      </w:r>
    </w:p>
    <w:p w14:paraId="2AB87B6B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n; ++i)</w:t>
      </w:r>
    </w:p>
    <w:p w14:paraId="026382F4" w14:textId="5B3B94DD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H1.insert(arr[i]);</w:t>
      </w:r>
    </w:p>
    <w:p w14:paraId="17CAB708" w14:textId="32B5E8DD" w:rsidR="003D7F3B" w:rsidRDefault="003D7F3B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 w:rsidRPr="003D7F3B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//把元素插入H</w:t>
      </w:r>
      <w:r w:rsidRPr="003D7F3B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1</w:t>
      </w:r>
    </w:p>
    <w:p w14:paraId="0214A449" w14:textId="1EF054A3" w:rsidR="003D7F3B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H2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H1;</w:t>
      </w:r>
    </w:p>
    <w:p w14:paraId="04EBBD1F" w14:textId="09CA16F5" w:rsidR="003D7F3B" w:rsidRPr="003D7F3B" w:rsidRDefault="003D7F3B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 w:rsidRPr="003D7F3B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ab/>
      </w:r>
      <w:r w:rsidRPr="003D7F3B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//调用赋值构造函数</w:t>
      </w:r>
    </w:p>
    <w:p w14:paraId="212FD651" w14:textId="28DF597F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&gt;H3(H2);</w:t>
      </w:r>
    </w:p>
    <w:p w14:paraId="1B792239" w14:textId="523EA477" w:rsidR="003D7F3B" w:rsidRDefault="003D7F3B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3D7F3B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//调用赋值构造函数</w:t>
      </w:r>
    </w:p>
    <w:p w14:paraId="433DA337" w14:textId="48383D00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n; ++i)arr[i] = H3.pop();</w:t>
      </w:r>
    </w:p>
    <w:p w14:paraId="308905B0" w14:textId="33EE31F3" w:rsidR="003D7F3B" w:rsidRPr="003D7F3B" w:rsidRDefault="003D7F3B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 w:rsidRPr="003D7F3B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ab/>
      </w:r>
      <w:r w:rsidRPr="003D7F3B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//对数组重新赋值</w:t>
      </w:r>
    </w:p>
    <w:p w14:paraId="2EAB3AE4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clock_t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t2 = clock();</w:t>
      </w:r>
    </w:p>
    <w:p w14:paraId="79FF025C" w14:textId="53FF0354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是否排序：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isSorted(arr, n)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792F955D" w14:textId="75CFA24E" w:rsidR="003D7F3B" w:rsidRDefault="003D7F3B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3D7F3B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//检查数组是否有序</w:t>
      </w:r>
    </w:p>
    <w:p w14:paraId="470A72D7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运行时间：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double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)(t2 - t1) /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CLOCKS_PER_SEC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;</w:t>
      </w:r>
    </w:p>
    <w:p w14:paraId="76E47FD6" w14:textId="77777777" w:rsidR="00943F29" w:rsidRDefault="00943F29" w:rsidP="00943F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265297BB" w14:textId="37093DDD" w:rsidR="003118CA" w:rsidRDefault="00943F29" w:rsidP="00943F29">
      <w:pPr>
        <w:ind w:firstLine="380"/>
        <w:rPr>
          <w:noProof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119A2078" w14:textId="419A3098" w:rsidR="00943F29" w:rsidRDefault="00943F29" w:rsidP="003118CA">
      <w:pPr>
        <w:rPr>
          <w:noProof/>
          <w:lang w:eastAsia="zh-CN"/>
        </w:rPr>
      </w:pPr>
    </w:p>
    <w:p w14:paraId="53471D7F" w14:textId="77777777" w:rsidR="00943F29" w:rsidRPr="003118CA" w:rsidRDefault="00943F29" w:rsidP="003118CA">
      <w:pPr>
        <w:rPr>
          <w:lang w:eastAsia="zh-CN"/>
        </w:rPr>
      </w:pPr>
    </w:p>
    <w:p w14:paraId="49939D1A" w14:textId="177B6386" w:rsidR="004135DF" w:rsidRDefault="004135DF" w:rsidP="004135DF">
      <w:pPr>
        <w:pStyle w:val="3"/>
        <w:spacing w:before="120"/>
      </w:pPr>
      <w:bookmarkStart w:id="30" w:name="_Toc60095916"/>
      <w:r>
        <w:rPr>
          <w:rFonts w:hint="eastAsia"/>
        </w:rPr>
        <w:t xml:space="preserve">4.1.3 </w:t>
      </w:r>
      <w:r w:rsidR="003D7F3B">
        <w:rPr>
          <w:rFonts w:hint="eastAsia"/>
        </w:rPr>
        <w:t>测试结果截图</w:t>
      </w:r>
      <w:bookmarkEnd w:id="30"/>
    </w:p>
    <w:p w14:paraId="32ADC75C" w14:textId="150E4E44" w:rsidR="003118CA" w:rsidRDefault="003D7F3B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FFCAB9" wp14:editId="3B2EFF8B">
            <wp:extent cx="5424170" cy="1203960"/>
            <wp:effectExtent l="0" t="0" r="508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96" cy="120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4737" w14:textId="77777777" w:rsidR="003D7F3B" w:rsidRPr="003118CA" w:rsidRDefault="003D7F3B" w:rsidP="003118CA">
      <w:pPr>
        <w:rPr>
          <w:lang w:eastAsia="zh-CN"/>
        </w:rPr>
      </w:pPr>
    </w:p>
    <w:p w14:paraId="703F1537" w14:textId="2D9242DF" w:rsidR="004135DF" w:rsidRDefault="004135DF" w:rsidP="004135DF">
      <w:pPr>
        <w:pStyle w:val="2"/>
        <w:spacing w:before="120"/>
      </w:pPr>
      <w:bookmarkStart w:id="31" w:name="_Toc60095917"/>
      <w:r>
        <w:rPr>
          <w:rFonts w:hint="eastAsia"/>
        </w:rPr>
        <w:t xml:space="preserve">4.2 </w:t>
      </w:r>
      <w:r w:rsidR="003D7F3B">
        <w:rPr>
          <w:rFonts w:hint="eastAsia"/>
        </w:rPr>
        <w:t>主函数</w:t>
      </w:r>
      <w:r>
        <w:rPr>
          <w:rFonts w:hint="eastAsia"/>
        </w:rPr>
        <w:t>测试</w:t>
      </w:r>
      <w:bookmarkEnd w:id="31"/>
    </w:p>
    <w:p w14:paraId="3F1DC45C" w14:textId="3CEC09E4" w:rsidR="004135DF" w:rsidRDefault="004135DF" w:rsidP="004135DF">
      <w:pPr>
        <w:pStyle w:val="3"/>
        <w:spacing w:before="120"/>
      </w:pPr>
      <w:bookmarkStart w:id="32" w:name="_Toc60095918"/>
      <w:r>
        <w:rPr>
          <w:rFonts w:hint="eastAsia"/>
        </w:rPr>
        <w:t xml:space="preserve">4.2.1 </w:t>
      </w:r>
      <w:r w:rsidR="00D86F2B">
        <w:rPr>
          <w:rFonts w:hint="eastAsia"/>
        </w:rPr>
        <w:t>样例测试</w:t>
      </w:r>
      <w:bookmarkEnd w:id="32"/>
    </w:p>
    <w:p w14:paraId="57009A8B" w14:textId="77777777" w:rsidR="00D86F2B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20EF8B67" w14:textId="644135AD" w:rsidR="00D86F2B" w:rsidRDefault="00D86F2B" w:rsidP="00FD2CA9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8</w:t>
      </w:r>
    </w:p>
    <w:p w14:paraId="34B529C8" w14:textId="0CCE0883" w:rsidR="00D86F2B" w:rsidRDefault="00D86F2B" w:rsidP="00FD2CA9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</w:p>
    <w:p w14:paraId="2AAA46CB" w14:textId="5C386972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D86F2B">
        <w:rPr>
          <w:rFonts w:hint="eastAsia"/>
          <w:lang w:eastAsia="zh-CN"/>
        </w:rPr>
        <w:t>49</w:t>
      </w:r>
    </w:p>
    <w:p w14:paraId="616A90D1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0428F2C" w14:textId="3C6565DE" w:rsidR="008B5D8B" w:rsidRPr="008B5D8B" w:rsidRDefault="00D86F2B" w:rsidP="008B5D8B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901D869" wp14:editId="76D7E7B1">
            <wp:extent cx="4973811" cy="24765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28" cy="248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5E62" w14:textId="379217CE" w:rsidR="004135DF" w:rsidRDefault="004135DF" w:rsidP="004135DF">
      <w:pPr>
        <w:pStyle w:val="3"/>
        <w:spacing w:before="120"/>
      </w:pPr>
      <w:bookmarkStart w:id="33" w:name="_Toc60095919"/>
      <w:r>
        <w:rPr>
          <w:rFonts w:hint="eastAsia"/>
        </w:rPr>
        <w:t xml:space="preserve">4.2.2 </w:t>
      </w:r>
      <w:r w:rsidR="0050680B">
        <w:rPr>
          <w:rFonts w:hint="eastAsia"/>
        </w:rPr>
        <w:t>二分</w:t>
      </w:r>
      <w:r w:rsidR="00D86F2B">
        <w:rPr>
          <w:rFonts w:hint="eastAsia"/>
        </w:rPr>
        <w:t>测试</w:t>
      </w:r>
      <w:bookmarkEnd w:id="33"/>
    </w:p>
    <w:p w14:paraId="5D4C1519" w14:textId="77777777" w:rsidR="00D86F2B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2BE08F73" w14:textId="1CACEECF" w:rsidR="00FD2CA9" w:rsidRDefault="0050680B" w:rsidP="0050680B">
      <w:pPr>
        <w:rPr>
          <w:lang w:eastAsia="zh-CN"/>
        </w:rPr>
      </w:pPr>
      <w:r>
        <w:rPr>
          <w:rFonts w:hint="eastAsia"/>
          <w:lang w:eastAsia="zh-CN"/>
        </w:rPr>
        <w:t>将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2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13</m:t>
            </m:r>
          </m:sup>
        </m:sSup>
        <m:r>
          <w:rPr>
            <w:rFonts w:ascii="Cambria Math" w:hAnsi="Cambria Math" w:hint="eastAsia"/>
            <w:lang w:eastAsia="zh-CN"/>
          </w:rPr>
          <m:t>=8192</m:t>
        </m:r>
      </m:oMath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插入堆中，作为输入数据</w:t>
      </w:r>
    </w:p>
    <w:p w14:paraId="60EBEAF1" w14:textId="1220AAA7" w:rsid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0A3F95B3" w14:textId="5A75A904" w:rsidR="0050680B" w:rsidRPr="0050680B" w:rsidRDefault="0050680B" w:rsidP="0050680B">
      <w:pPr>
        <w:ind w:left="358"/>
        <w:rPr>
          <w:bCs/>
          <w:lang w:eastAsia="zh-CN"/>
        </w:rPr>
      </w:pPr>
      <w:r w:rsidRPr="0050680B">
        <w:rPr>
          <w:rFonts w:hint="eastAsia"/>
          <w:bCs/>
          <w:lang w:eastAsia="zh-CN"/>
        </w:rPr>
        <w:t>可以推算出：</w:t>
      </w:r>
    </w:p>
    <w:p w14:paraId="2842E4A1" w14:textId="03E20D30" w:rsidR="0050680B" w:rsidRDefault="00000000" w:rsidP="00FD2CA9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hint="eastAsia"/>
                  <w:lang w:eastAsia="zh-CN"/>
                </w:rPr>
                <m:t>2</m:t>
              </m:r>
            </m:e>
            <m:sup>
              <m:r>
                <w:rPr>
                  <w:rFonts w:ascii="Cambria Math" w:hAnsi="Cambria Math" w:hint="eastAsia"/>
                  <w:lang w:eastAsia="zh-CN"/>
                </w:rPr>
                <m:t>13</m:t>
              </m:r>
            </m:sup>
          </m:sSup>
          <m:r>
            <w:rPr>
              <w:rFonts w:ascii="MS Gothic" w:eastAsia="MS Gothic" w:hAnsi="MS Gothic" w:cs="MS Gothic" w:hint="eastAsia"/>
              <w:lang w:eastAsia="zh-CN"/>
            </w:rPr>
            <m:t>*</m:t>
          </m:r>
          <m:r>
            <w:rPr>
              <w:rFonts w:ascii="Cambria Math" w:hAnsi="Cambria Math" w:hint="eastAsia"/>
              <w:lang w:eastAsia="zh-CN"/>
            </w:rPr>
            <m:t>13=106496</m:t>
          </m:r>
        </m:oMath>
      </m:oMathPara>
    </w:p>
    <w:p w14:paraId="55A11A48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07A2A3A" w14:textId="3ECDB411" w:rsidR="00FD2CA9" w:rsidRDefault="0050680B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72409BE" wp14:editId="1DC2373C">
            <wp:extent cx="4830787" cy="403860"/>
            <wp:effectExtent l="0" t="0" r="825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19" cy="40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BDA6" w14:textId="77777777" w:rsidR="0050680B" w:rsidRPr="00FD2CA9" w:rsidRDefault="0050680B" w:rsidP="00FD2CA9">
      <w:pPr>
        <w:rPr>
          <w:lang w:eastAsia="zh-CN"/>
        </w:rPr>
      </w:pPr>
    </w:p>
    <w:p w14:paraId="09B2C665" w14:textId="7625CFA1" w:rsidR="004135DF" w:rsidRDefault="004135DF" w:rsidP="004135DF">
      <w:pPr>
        <w:pStyle w:val="3"/>
        <w:spacing w:before="120"/>
      </w:pPr>
      <w:bookmarkStart w:id="34" w:name="_Toc60095920"/>
      <w:r>
        <w:rPr>
          <w:rFonts w:hint="eastAsia"/>
        </w:rPr>
        <w:t xml:space="preserve">4.2.3 </w:t>
      </w:r>
      <w:r w:rsidR="0050680B">
        <w:rPr>
          <w:rFonts w:hint="eastAsia"/>
        </w:rPr>
        <w:t>边界测试</w:t>
      </w:r>
      <w:bookmarkEnd w:id="34"/>
    </w:p>
    <w:p w14:paraId="1BEE87E0" w14:textId="77777777" w:rsidR="0050680B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</w:p>
    <w:p w14:paraId="64E9D9A9" w14:textId="77777777" w:rsidR="0050680B" w:rsidRDefault="0050680B" w:rsidP="00FD2CA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2A71C392" w14:textId="17AE7A95" w:rsidR="00FD2CA9" w:rsidRDefault="0050680B" w:rsidP="00FD2CA9">
      <w:pPr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</w:p>
    <w:p w14:paraId="69687853" w14:textId="7FDF0706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50680B">
        <w:rPr>
          <w:rFonts w:hint="eastAsia"/>
          <w:lang w:eastAsia="zh-CN"/>
        </w:rPr>
        <w:t>0</w:t>
      </w:r>
    </w:p>
    <w:p w14:paraId="67DD0282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4B626D2" w14:textId="521D979E" w:rsidR="00FD2CA9" w:rsidRPr="00FD2CA9" w:rsidRDefault="0050680B" w:rsidP="00FD2CA9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0411479" wp14:editId="1BD363F5">
            <wp:extent cx="4871212" cy="1699260"/>
            <wp:effectExtent l="0" t="0" r="571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10" cy="17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7D9" w14:textId="77777777" w:rsidR="004135DF" w:rsidRPr="004135DF" w:rsidRDefault="004135DF" w:rsidP="004135DF">
      <w:pPr>
        <w:pStyle w:val="2"/>
        <w:spacing w:before="120"/>
      </w:pPr>
      <w:bookmarkStart w:id="35" w:name="_Toc60095921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35"/>
    </w:p>
    <w:p w14:paraId="31C60D90" w14:textId="28C94594" w:rsidR="002779D6" w:rsidRDefault="004135DF" w:rsidP="004135DF">
      <w:pPr>
        <w:pStyle w:val="3"/>
        <w:spacing w:before="120"/>
      </w:pPr>
      <w:bookmarkStart w:id="36" w:name="_Toc60095922"/>
      <w:r>
        <w:rPr>
          <w:rFonts w:hint="eastAsia"/>
        </w:rPr>
        <w:t xml:space="preserve">4.3.1 </w:t>
      </w:r>
      <w:r w:rsidR="0086027B">
        <w:rPr>
          <w:rFonts w:hint="eastAsia"/>
        </w:rPr>
        <w:t>输入范围错误</w:t>
      </w:r>
      <w:bookmarkEnd w:id="36"/>
    </w:p>
    <w:p w14:paraId="16031F5D" w14:textId="5FF08272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86027B">
        <w:rPr>
          <w:rFonts w:hint="eastAsia"/>
          <w:lang w:eastAsia="zh-CN"/>
        </w:rPr>
        <w:t>0</w:t>
      </w:r>
    </w:p>
    <w:p w14:paraId="10D6E24B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1EB410D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CF7E245" w14:textId="7083BF54" w:rsidR="00590C7D" w:rsidRDefault="0086027B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601511CB" wp14:editId="3EE84AA0">
            <wp:extent cx="4906983" cy="1790700"/>
            <wp:effectExtent l="0" t="0" r="825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35" cy="18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E63E" w14:textId="77777777" w:rsidR="0086027B" w:rsidRPr="001839FC" w:rsidRDefault="0086027B" w:rsidP="001839FC">
      <w:pPr>
        <w:ind w:firstLine="482"/>
        <w:rPr>
          <w:b/>
          <w:lang w:eastAsia="zh-CN"/>
        </w:rPr>
      </w:pPr>
    </w:p>
    <w:p w14:paraId="4CB07829" w14:textId="4DAD6F8B" w:rsidR="004135DF" w:rsidRDefault="004135DF" w:rsidP="004135DF">
      <w:pPr>
        <w:pStyle w:val="3"/>
        <w:spacing w:before="120"/>
      </w:pPr>
      <w:bookmarkStart w:id="37" w:name="_Toc60095923"/>
      <w:r>
        <w:rPr>
          <w:rFonts w:hint="eastAsia"/>
        </w:rPr>
        <w:t xml:space="preserve">4.3.2 </w:t>
      </w:r>
      <w:r w:rsidR="0086027B">
        <w:rPr>
          <w:rFonts w:hint="eastAsia"/>
        </w:rPr>
        <w:t>输入非法字符</w:t>
      </w:r>
      <w:bookmarkEnd w:id="37"/>
    </w:p>
    <w:p w14:paraId="28FEA9EB" w14:textId="2862DB8C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86027B">
        <w:rPr>
          <w:rFonts w:hint="eastAsia"/>
          <w:lang w:eastAsia="zh-CN"/>
        </w:rPr>
        <w:t>哈哈哈</w:t>
      </w:r>
    </w:p>
    <w:p w14:paraId="4CC95ADC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63AF967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622D412E" w14:textId="5D5022C3" w:rsidR="00590C7D" w:rsidRPr="001839FC" w:rsidRDefault="0086027B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776D36E6" wp14:editId="481876DB">
            <wp:extent cx="4911926" cy="1630680"/>
            <wp:effectExtent l="0" t="0" r="3175" b="762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87" cy="16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BC1E" w14:textId="5999A86B" w:rsidR="00967C27" w:rsidRPr="00ED4D76" w:rsidRDefault="00967C27" w:rsidP="0086027B">
      <w:pPr>
        <w:pStyle w:val="1"/>
        <w:spacing w:after="240"/>
        <w:rPr>
          <w:lang w:eastAsia="zh-CN"/>
        </w:rPr>
      </w:pPr>
    </w:p>
    <w:sectPr w:rsidR="00967C27" w:rsidRPr="00ED4D76" w:rsidSect="00FD3194">
      <w:footerReference w:type="default" r:id="rId2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3C1D" w14:textId="77777777" w:rsidR="00E870B0" w:rsidRDefault="00E870B0" w:rsidP="001D0743">
      <w:r>
        <w:separator/>
      </w:r>
    </w:p>
    <w:p w14:paraId="3D43FE3A" w14:textId="77777777" w:rsidR="00E870B0" w:rsidRDefault="00E870B0" w:rsidP="001D0743"/>
    <w:p w14:paraId="747CBACD" w14:textId="77777777" w:rsidR="00E870B0" w:rsidRDefault="00E870B0" w:rsidP="001D0743"/>
    <w:p w14:paraId="70175277" w14:textId="77777777" w:rsidR="00E870B0" w:rsidRDefault="00E870B0" w:rsidP="001D0743"/>
    <w:p w14:paraId="49C39325" w14:textId="77777777" w:rsidR="00E870B0" w:rsidRDefault="00E870B0" w:rsidP="001D0743"/>
    <w:p w14:paraId="6EF0CC47" w14:textId="77777777" w:rsidR="00E870B0" w:rsidRDefault="00E870B0" w:rsidP="001D0743"/>
  </w:endnote>
  <w:endnote w:type="continuationSeparator" w:id="0">
    <w:p w14:paraId="096E198F" w14:textId="77777777" w:rsidR="00E870B0" w:rsidRDefault="00E870B0" w:rsidP="001D0743">
      <w:r>
        <w:continuationSeparator/>
      </w:r>
    </w:p>
    <w:p w14:paraId="5FD738BF" w14:textId="77777777" w:rsidR="00E870B0" w:rsidRDefault="00E870B0" w:rsidP="001D0743"/>
    <w:p w14:paraId="5EA8E142" w14:textId="77777777" w:rsidR="00E870B0" w:rsidRDefault="00E870B0" w:rsidP="001D0743"/>
    <w:p w14:paraId="0FD69412" w14:textId="77777777" w:rsidR="00E870B0" w:rsidRDefault="00E870B0" w:rsidP="001D0743"/>
    <w:p w14:paraId="35FB2A04" w14:textId="77777777" w:rsidR="00E870B0" w:rsidRDefault="00E870B0" w:rsidP="001D0743"/>
    <w:p w14:paraId="7F87AD1F" w14:textId="77777777" w:rsidR="00E870B0" w:rsidRDefault="00E870B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3F8B" w14:textId="77777777" w:rsidR="00BE6FA0" w:rsidRPr="00F57004" w:rsidRDefault="00BE6FA0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51369934" w14:textId="77777777" w:rsidR="00BE6FA0" w:rsidRDefault="00BE6FA0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95EB" w14:textId="77777777" w:rsidR="00BE6FA0" w:rsidRPr="009035C9" w:rsidRDefault="00BE6FA0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E9DC" w14:textId="77777777" w:rsidR="00BE6FA0" w:rsidRDefault="00BE6FA0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E48F" w14:textId="77777777" w:rsidR="00BE6FA0" w:rsidRDefault="00BE6FA0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1E3919F5" w14:textId="77777777" w:rsidR="00BE6FA0" w:rsidRDefault="00BE6FA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FA58D32" w14:textId="77777777" w:rsidR="00BE6FA0" w:rsidRPr="00E0298B" w:rsidRDefault="00BE6FA0" w:rsidP="001D0743">
    <w:pPr>
      <w:pStyle w:val="a4"/>
      <w:ind w:firstLine="360"/>
    </w:pPr>
  </w:p>
  <w:p w14:paraId="5D266BB0" w14:textId="77777777" w:rsidR="00BE6FA0" w:rsidRDefault="00BE6F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327B" w14:textId="77777777" w:rsidR="00E870B0" w:rsidRDefault="00E870B0" w:rsidP="001D0743">
      <w:r>
        <w:separator/>
      </w:r>
    </w:p>
    <w:p w14:paraId="70897538" w14:textId="77777777" w:rsidR="00E870B0" w:rsidRDefault="00E870B0" w:rsidP="001D0743"/>
    <w:p w14:paraId="6462CBB2" w14:textId="77777777" w:rsidR="00E870B0" w:rsidRDefault="00E870B0" w:rsidP="001D0743"/>
    <w:p w14:paraId="3D2D4A4D" w14:textId="77777777" w:rsidR="00E870B0" w:rsidRDefault="00E870B0" w:rsidP="001D0743"/>
    <w:p w14:paraId="0D882F43" w14:textId="77777777" w:rsidR="00E870B0" w:rsidRDefault="00E870B0" w:rsidP="001D0743"/>
    <w:p w14:paraId="3C89D529" w14:textId="77777777" w:rsidR="00E870B0" w:rsidRDefault="00E870B0" w:rsidP="001D0743"/>
  </w:footnote>
  <w:footnote w:type="continuationSeparator" w:id="0">
    <w:p w14:paraId="7A16CBA0" w14:textId="77777777" w:rsidR="00E870B0" w:rsidRDefault="00E870B0" w:rsidP="001D0743">
      <w:r>
        <w:continuationSeparator/>
      </w:r>
    </w:p>
    <w:p w14:paraId="578EC371" w14:textId="77777777" w:rsidR="00E870B0" w:rsidRDefault="00E870B0" w:rsidP="001D0743"/>
    <w:p w14:paraId="1AECABE2" w14:textId="77777777" w:rsidR="00E870B0" w:rsidRDefault="00E870B0" w:rsidP="001D0743"/>
    <w:p w14:paraId="048AAAD0" w14:textId="77777777" w:rsidR="00E870B0" w:rsidRDefault="00E870B0" w:rsidP="001D0743"/>
    <w:p w14:paraId="56C79965" w14:textId="77777777" w:rsidR="00E870B0" w:rsidRDefault="00E870B0" w:rsidP="001D0743"/>
    <w:p w14:paraId="42549B7F" w14:textId="77777777" w:rsidR="00E870B0" w:rsidRDefault="00E870B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7076" w14:textId="77777777" w:rsidR="00BE6FA0" w:rsidRDefault="00BE6FA0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C2E8" w14:textId="77777777" w:rsidR="00BE6FA0" w:rsidRPr="009035C9" w:rsidRDefault="00BE6FA0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E5A8" w14:textId="77777777" w:rsidR="00BE6FA0" w:rsidRDefault="00BE6FA0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023898757">
    <w:abstractNumId w:val="9"/>
  </w:num>
  <w:num w:numId="2" w16cid:durableId="1577665008">
    <w:abstractNumId w:val="15"/>
  </w:num>
  <w:num w:numId="3" w16cid:durableId="1774939625">
    <w:abstractNumId w:val="18"/>
  </w:num>
  <w:num w:numId="4" w16cid:durableId="488636729">
    <w:abstractNumId w:val="14"/>
  </w:num>
  <w:num w:numId="5" w16cid:durableId="1174224152">
    <w:abstractNumId w:val="19"/>
  </w:num>
  <w:num w:numId="6" w16cid:durableId="1079329624">
    <w:abstractNumId w:val="1"/>
  </w:num>
  <w:num w:numId="7" w16cid:durableId="172261109">
    <w:abstractNumId w:val="4"/>
  </w:num>
  <w:num w:numId="8" w16cid:durableId="471168333">
    <w:abstractNumId w:val="11"/>
  </w:num>
  <w:num w:numId="9" w16cid:durableId="1390885826">
    <w:abstractNumId w:val="17"/>
  </w:num>
  <w:num w:numId="10" w16cid:durableId="1096249601">
    <w:abstractNumId w:val="3"/>
  </w:num>
  <w:num w:numId="11" w16cid:durableId="1669671206">
    <w:abstractNumId w:val="6"/>
  </w:num>
  <w:num w:numId="12" w16cid:durableId="422460454">
    <w:abstractNumId w:val="10"/>
  </w:num>
  <w:num w:numId="13" w16cid:durableId="889725124">
    <w:abstractNumId w:val="8"/>
  </w:num>
  <w:num w:numId="14" w16cid:durableId="1753306981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54620695">
    <w:abstractNumId w:val="8"/>
  </w:num>
  <w:num w:numId="16" w16cid:durableId="156381169">
    <w:abstractNumId w:val="8"/>
  </w:num>
  <w:num w:numId="17" w16cid:durableId="7781817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55020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0781821">
    <w:abstractNumId w:val="5"/>
  </w:num>
  <w:num w:numId="20" w16cid:durableId="552083808">
    <w:abstractNumId w:val="12"/>
  </w:num>
  <w:num w:numId="21" w16cid:durableId="1156843814">
    <w:abstractNumId w:val="2"/>
  </w:num>
  <w:num w:numId="22" w16cid:durableId="371149956">
    <w:abstractNumId w:val="0"/>
  </w:num>
  <w:num w:numId="23" w16cid:durableId="474835586">
    <w:abstractNumId w:val="13"/>
  </w:num>
  <w:num w:numId="24" w16cid:durableId="1106802983">
    <w:abstractNumId w:val="16"/>
  </w:num>
  <w:num w:numId="25" w16cid:durableId="411002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80287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19A3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3425F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522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D7F3B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0680B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4496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D7A50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3175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1F84"/>
    <w:rsid w:val="007733FE"/>
    <w:rsid w:val="007777E0"/>
    <w:rsid w:val="00780DBC"/>
    <w:rsid w:val="007810B8"/>
    <w:rsid w:val="007857C7"/>
    <w:rsid w:val="00786BDB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2368"/>
    <w:rsid w:val="007D3E57"/>
    <w:rsid w:val="007D7AC1"/>
    <w:rsid w:val="007E0ACC"/>
    <w:rsid w:val="007E2580"/>
    <w:rsid w:val="007E3FC4"/>
    <w:rsid w:val="007E5DDB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5B23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027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3F25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35939"/>
    <w:rsid w:val="00943339"/>
    <w:rsid w:val="00943F2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2890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C2EF5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440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4C37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C7151"/>
    <w:rsid w:val="00BD16D8"/>
    <w:rsid w:val="00BD3D7B"/>
    <w:rsid w:val="00BD5995"/>
    <w:rsid w:val="00BE0194"/>
    <w:rsid w:val="00BE1569"/>
    <w:rsid w:val="00BE21E9"/>
    <w:rsid w:val="00BE380F"/>
    <w:rsid w:val="00BE6FA0"/>
    <w:rsid w:val="00BF4712"/>
    <w:rsid w:val="00C05915"/>
    <w:rsid w:val="00C119C2"/>
    <w:rsid w:val="00C23C6A"/>
    <w:rsid w:val="00C303ED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38F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6F2B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915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870B0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05A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5F5F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521C2"/>
  <w15:docId w15:val="{8037E2A6-791F-420C-A496-043FDBE3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202</TotalTime>
  <Pages>1</Pages>
  <Words>1030</Words>
  <Characters>5877</Characters>
  <Application>Microsoft Office Word</Application>
  <DocSecurity>0</DocSecurity>
  <Lines>48</Lines>
  <Paragraphs>13</Paragraphs>
  <ScaleCrop>false</ScaleCrop>
  <Company>中国石油大学</Company>
  <LinksUpToDate>false</LinksUpToDate>
  <CharactersWithSpaces>6894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</cp:lastModifiedBy>
  <cp:revision>13</cp:revision>
  <cp:lastPrinted>2008-07-17T03:36:00Z</cp:lastPrinted>
  <dcterms:created xsi:type="dcterms:W3CDTF">2020-09-23T11:03:00Z</dcterms:created>
  <dcterms:modified xsi:type="dcterms:W3CDTF">2023-01-13T08:10:00Z</dcterms:modified>
</cp:coreProperties>
</file>
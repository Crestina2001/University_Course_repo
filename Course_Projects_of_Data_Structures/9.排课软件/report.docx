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1410DB" w14:textId="77777777" w:rsidR="00B138A1" w:rsidRPr="001E4DF9" w:rsidRDefault="00B138A1" w:rsidP="001D0743">
      <w:pPr>
        <w:rPr>
          <w:lang w:eastAsia="zh-CN"/>
        </w:rPr>
      </w:pPr>
    </w:p>
    <w:p w14:paraId="0AD78824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98E73BF" w14:textId="77777777" w:rsidR="00404CF0" w:rsidRPr="00ED4D76" w:rsidRDefault="00404CF0" w:rsidP="001D0743">
      <w:pPr>
        <w:rPr>
          <w:lang w:eastAsia="zh-CN"/>
        </w:rPr>
      </w:pPr>
    </w:p>
    <w:p w14:paraId="38FB0F60" w14:textId="77777777" w:rsidR="00404CF0" w:rsidRPr="00ED4D76" w:rsidRDefault="00404CF0" w:rsidP="001D0743">
      <w:pPr>
        <w:rPr>
          <w:lang w:eastAsia="zh-CN"/>
        </w:rPr>
      </w:pPr>
    </w:p>
    <w:p w14:paraId="12899711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3751BB3" w14:textId="38CC0E5F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06B77">
        <w:rPr>
          <w:rFonts w:ascii="TypeLand 康熙字典體" w:eastAsiaTheme="minorEastAsia" w:hAnsi="TypeLand 康熙字典體" w:hint="eastAsia"/>
          <w:lang w:eastAsia="zh-CN"/>
        </w:rPr>
        <w:t>排课软件</w:t>
      </w:r>
    </w:p>
    <w:p w14:paraId="7EB48887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EE68F76" w14:textId="77777777" w:rsidR="00AB4DCF" w:rsidRPr="00ED4D76" w:rsidRDefault="00AB4DCF" w:rsidP="001D0743">
      <w:pPr>
        <w:rPr>
          <w:lang w:eastAsia="zh-CN"/>
        </w:rPr>
      </w:pPr>
    </w:p>
    <w:p w14:paraId="1E1A9B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DD6E925" w14:textId="77777777" w:rsidR="00B138A1" w:rsidRPr="00ED4D76" w:rsidRDefault="00B138A1" w:rsidP="001D0743">
      <w:pPr>
        <w:rPr>
          <w:lang w:eastAsia="zh-CN"/>
        </w:rPr>
      </w:pPr>
    </w:p>
    <w:p w14:paraId="38BB3810" w14:textId="77777777" w:rsidR="00B138A1" w:rsidRPr="00ED4D76" w:rsidRDefault="00B138A1" w:rsidP="001D0743">
      <w:pPr>
        <w:rPr>
          <w:lang w:eastAsia="zh-CN"/>
        </w:rPr>
      </w:pPr>
    </w:p>
    <w:p w14:paraId="01628EF7" w14:textId="77777777" w:rsidR="00B138A1" w:rsidRPr="00ED4D76" w:rsidRDefault="00B138A1" w:rsidP="001D0743">
      <w:pPr>
        <w:rPr>
          <w:lang w:eastAsia="zh-CN"/>
        </w:rPr>
      </w:pPr>
    </w:p>
    <w:p w14:paraId="3D134258" w14:textId="77777777" w:rsidR="00B138A1" w:rsidRPr="00ED4D76" w:rsidRDefault="00B138A1" w:rsidP="001D0743">
      <w:pPr>
        <w:rPr>
          <w:lang w:eastAsia="zh-CN"/>
        </w:rPr>
      </w:pPr>
    </w:p>
    <w:p w14:paraId="26E4EEAE" w14:textId="77777777" w:rsidR="006F1CF2" w:rsidRPr="00ED4D76" w:rsidRDefault="006F1CF2" w:rsidP="001D0743">
      <w:pPr>
        <w:rPr>
          <w:lang w:eastAsia="zh-CN"/>
        </w:rPr>
      </w:pPr>
    </w:p>
    <w:p w14:paraId="37A55DCE" w14:textId="77777777" w:rsidR="006F1CF2" w:rsidRPr="00ED4D76" w:rsidRDefault="006F1CF2" w:rsidP="001D0743">
      <w:pPr>
        <w:rPr>
          <w:lang w:eastAsia="zh-CN"/>
        </w:rPr>
      </w:pPr>
    </w:p>
    <w:p w14:paraId="2A15E8AA" w14:textId="77777777" w:rsidR="00B138A1" w:rsidRPr="00ED4D76" w:rsidRDefault="00B138A1" w:rsidP="001D0743">
      <w:pPr>
        <w:rPr>
          <w:lang w:eastAsia="zh-CN"/>
        </w:rPr>
      </w:pPr>
    </w:p>
    <w:p w14:paraId="258B9993" w14:textId="77777777" w:rsidR="006F1CF2" w:rsidRPr="00ED4D76" w:rsidRDefault="006F1CF2" w:rsidP="001D0743">
      <w:pPr>
        <w:rPr>
          <w:lang w:eastAsia="zh-CN"/>
        </w:rPr>
      </w:pPr>
    </w:p>
    <w:p w14:paraId="778F71BE" w14:textId="77777777" w:rsidR="006F1CF2" w:rsidRPr="00ED4D76" w:rsidRDefault="006F1CF2" w:rsidP="001D0743">
      <w:pPr>
        <w:rPr>
          <w:lang w:eastAsia="zh-CN"/>
        </w:rPr>
      </w:pPr>
    </w:p>
    <w:p w14:paraId="550B81F4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5855844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797EE63" w14:textId="77777777" w:rsidR="00056E90" w:rsidRPr="00ED4D76" w:rsidRDefault="00056E90" w:rsidP="001D0743">
      <w:pPr>
        <w:rPr>
          <w:lang w:eastAsia="zh-CN"/>
        </w:rPr>
      </w:pPr>
    </w:p>
    <w:p w14:paraId="7AA122F4" w14:textId="77777777" w:rsidR="00E53577" w:rsidRPr="00ED4D76" w:rsidRDefault="00E53577" w:rsidP="001D0743">
      <w:pPr>
        <w:rPr>
          <w:lang w:eastAsia="zh-CN"/>
        </w:rPr>
      </w:pPr>
    </w:p>
    <w:p w14:paraId="12C6E66D" w14:textId="77777777" w:rsidR="00E53577" w:rsidRPr="00ED4D76" w:rsidRDefault="00E53577" w:rsidP="001D0743">
      <w:pPr>
        <w:rPr>
          <w:lang w:eastAsia="zh-CN"/>
        </w:rPr>
      </w:pPr>
    </w:p>
    <w:p w14:paraId="738299C5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45200EA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6E50D7D9" w14:textId="76C9EA3D" w:rsidR="0000395E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329604" w:history="1">
        <w:r w:rsidR="0000395E" w:rsidRPr="00B53698">
          <w:rPr>
            <w:rStyle w:val="aff1"/>
            <w:noProof/>
          </w:rPr>
          <w:t xml:space="preserve">1  </w:t>
        </w:r>
        <w:r w:rsidR="0000395E" w:rsidRPr="00B53698">
          <w:rPr>
            <w:rStyle w:val="aff1"/>
            <w:noProof/>
          </w:rPr>
          <w:t>分析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_Toc60329604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</w:t>
        </w:r>
        <w:r w:rsidR="0000395E">
          <w:rPr>
            <w:noProof/>
            <w:webHidden/>
          </w:rPr>
          <w:fldChar w:fldCharType="end"/>
        </w:r>
      </w:hyperlink>
    </w:p>
    <w:p w14:paraId="2E758EA7" w14:textId="6105C409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05" w:history="1">
        <w:r w:rsidR="0000395E" w:rsidRPr="00B53698">
          <w:rPr>
            <w:rStyle w:val="aff1"/>
            <w:noProof/>
          </w:rPr>
          <w:t xml:space="preserve">1.1 </w:t>
        </w:r>
        <w:r w:rsidR="0000395E" w:rsidRPr="00B53698">
          <w:rPr>
            <w:rStyle w:val="aff1"/>
            <w:noProof/>
          </w:rPr>
          <w:t>背景分析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_Toc60329605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</w:t>
        </w:r>
        <w:r w:rsidR="0000395E">
          <w:rPr>
            <w:noProof/>
            <w:webHidden/>
          </w:rPr>
          <w:fldChar w:fldCharType="end"/>
        </w:r>
      </w:hyperlink>
    </w:p>
    <w:p w14:paraId="6EEE6904" w14:textId="769A3EEE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06" w:history="1">
        <w:r w:rsidR="0000395E" w:rsidRPr="00B53698">
          <w:rPr>
            <w:rStyle w:val="aff1"/>
            <w:noProof/>
          </w:rPr>
          <w:t xml:space="preserve">1.2 </w:t>
        </w:r>
        <w:r w:rsidR="0000395E" w:rsidRPr="00B53698">
          <w:rPr>
            <w:rStyle w:val="aff1"/>
            <w:noProof/>
          </w:rPr>
          <w:t>功能分析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_Toc60329606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</w:t>
        </w:r>
        <w:r w:rsidR="0000395E">
          <w:rPr>
            <w:noProof/>
            <w:webHidden/>
          </w:rPr>
          <w:fldChar w:fldCharType="end"/>
        </w:r>
      </w:hyperlink>
    </w:p>
    <w:p w14:paraId="4B3FC22D" w14:textId="51ECBEF0" w:rsidR="0000395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329607" w:history="1">
        <w:r w:rsidR="0000395E" w:rsidRPr="00B53698">
          <w:rPr>
            <w:rStyle w:val="aff1"/>
            <w:noProof/>
          </w:rPr>
          <w:t xml:space="preserve">2 </w:t>
        </w:r>
        <w:r w:rsidR="0000395E" w:rsidRPr="00B53698">
          <w:rPr>
            <w:rStyle w:val="aff1"/>
            <w:noProof/>
          </w:rPr>
          <w:t>设计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_Toc60329607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3</w:t>
        </w:r>
        <w:r w:rsidR="0000395E">
          <w:rPr>
            <w:noProof/>
            <w:webHidden/>
          </w:rPr>
          <w:fldChar w:fldCharType="end"/>
        </w:r>
      </w:hyperlink>
    </w:p>
    <w:p w14:paraId="68091EC6" w14:textId="3054D072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08" w:history="1">
        <w:r w:rsidR="0000395E" w:rsidRPr="00B53698">
          <w:rPr>
            <w:rStyle w:val="aff1"/>
            <w:noProof/>
          </w:rPr>
          <w:t xml:space="preserve">2.1 </w:t>
        </w:r>
        <w:r w:rsidR="0000395E" w:rsidRPr="00B53698">
          <w:rPr>
            <w:rStyle w:val="aff1"/>
            <w:noProof/>
          </w:rPr>
          <w:t>数据结构设计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_Toc60329608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3</w:t>
        </w:r>
        <w:r w:rsidR="0000395E">
          <w:rPr>
            <w:noProof/>
            <w:webHidden/>
          </w:rPr>
          <w:fldChar w:fldCharType="end"/>
        </w:r>
      </w:hyperlink>
    </w:p>
    <w:p w14:paraId="40EE7762" w14:textId="3A58F84D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09" w:history="1">
        <w:r w:rsidR="0000395E" w:rsidRPr="00B53698">
          <w:rPr>
            <w:rStyle w:val="aff1"/>
            <w:noProof/>
          </w:rPr>
          <w:t xml:space="preserve">2.2 </w:t>
        </w:r>
        <w:r w:rsidR="0000395E" w:rsidRPr="00B53698">
          <w:rPr>
            <w:rStyle w:val="aff1"/>
            <w:noProof/>
          </w:rPr>
          <w:t>类结构设计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_Toc60329609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3</w:t>
        </w:r>
        <w:r w:rsidR="0000395E">
          <w:rPr>
            <w:noProof/>
            <w:webHidden/>
          </w:rPr>
          <w:fldChar w:fldCharType="end"/>
        </w:r>
      </w:hyperlink>
    </w:p>
    <w:p w14:paraId="1766C232" w14:textId="54E282D7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0" w:history="1">
        <w:r w:rsidR="0000395E" w:rsidRPr="00B53698">
          <w:rPr>
            <w:rStyle w:val="aff1"/>
            <w:noProof/>
          </w:rPr>
          <w:t xml:space="preserve">2.3 </w:t>
        </w:r>
        <w:r w:rsidR="0000395E" w:rsidRPr="00B53698">
          <w:rPr>
            <w:rStyle w:val="aff1"/>
            <w:noProof/>
          </w:rPr>
          <w:t>成员与操作设计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_Toc60329610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3</w:t>
        </w:r>
        <w:r w:rsidR="0000395E">
          <w:rPr>
            <w:noProof/>
            <w:webHidden/>
          </w:rPr>
          <w:fldChar w:fldCharType="end"/>
        </w:r>
      </w:hyperlink>
    </w:p>
    <w:p w14:paraId="5C34B89A" w14:textId="1C45CAEC" w:rsidR="0000395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329611" w:history="1">
        <w:r w:rsidR="0000395E" w:rsidRPr="00B53698">
          <w:rPr>
            <w:rStyle w:val="aff1"/>
            <w:noProof/>
          </w:rPr>
          <w:t xml:space="preserve">3 </w:t>
        </w:r>
        <w:r w:rsidR="0000395E" w:rsidRPr="00B53698">
          <w:rPr>
            <w:rStyle w:val="aff1"/>
            <w:noProof/>
          </w:rPr>
          <w:t>实现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_Toc60329611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5</w:t>
        </w:r>
        <w:r w:rsidR="0000395E">
          <w:rPr>
            <w:noProof/>
            <w:webHidden/>
          </w:rPr>
          <w:fldChar w:fldCharType="end"/>
        </w:r>
      </w:hyperlink>
    </w:p>
    <w:p w14:paraId="6D9ACDE0" w14:textId="6F8DD3B8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2" w:history="1">
        <w:r w:rsidR="0000395E" w:rsidRPr="00B53698">
          <w:rPr>
            <w:rStyle w:val="aff1"/>
            <w:noProof/>
          </w:rPr>
          <w:t xml:space="preserve">3.1 </w:t>
        </w:r>
        <w:r w:rsidR="0000395E" w:rsidRPr="00B53698">
          <w:rPr>
            <w:rStyle w:val="aff1"/>
            <w:noProof/>
          </w:rPr>
          <w:t>构造函数的实现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_Toc60329612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5</w:t>
        </w:r>
        <w:r w:rsidR="0000395E">
          <w:rPr>
            <w:noProof/>
            <w:webHidden/>
          </w:rPr>
          <w:fldChar w:fldCharType="end"/>
        </w:r>
      </w:hyperlink>
    </w:p>
    <w:p w14:paraId="66D8F3B9" w14:textId="63D2F20E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3" w:history="1">
        <w:r w:rsidR="0000395E" w:rsidRPr="00B53698">
          <w:rPr>
            <w:rStyle w:val="aff1"/>
            <w:noProof/>
          </w:rPr>
          <w:t xml:space="preserve">3.1.1 </w:t>
        </w:r>
        <w:r w:rsidR="0000395E" w:rsidRPr="00B53698">
          <w:rPr>
            <w:rStyle w:val="aff1"/>
            <w:noProof/>
          </w:rPr>
          <w:t>构造函数流程图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_Toc60329613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5</w:t>
        </w:r>
        <w:r w:rsidR="0000395E">
          <w:rPr>
            <w:noProof/>
            <w:webHidden/>
          </w:rPr>
          <w:fldChar w:fldCharType="end"/>
        </w:r>
      </w:hyperlink>
    </w:p>
    <w:p w14:paraId="2C0AE909" w14:textId="74A499C0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4" w:history="1">
        <w:r w:rsidR="0000395E" w:rsidRPr="00B53698">
          <w:rPr>
            <w:rStyle w:val="aff1"/>
            <w:noProof/>
          </w:rPr>
          <w:t xml:space="preserve">3.1.2 </w:t>
        </w:r>
        <w:r w:rsidR="0000395E" w:rsidRPr="00B53698">
          <w:rPr>
            <w:rStyle w:val="aff1"/>
            <w:noProof/>
          </w:rPr>
          <w:t>构造函数核心代码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_Toc60329614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6</w:t>
        </w:r>
        <w:r w:rsidR="0000395E">
          <w:rPr>
            <w:noProof/>
            <w:webHidden/>
          </w:rPr>
          <w:fldChar w:fldCharType="end"/>
        </w:r>
      </w:hyperlink>
    </w:p>
    <w:p w14:paraId="399AB62B" w14:textId="289655F1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5" w:history="1">
        <w:r w:rsidR="0000395E" w:rsidRPr="00B53698">
          <w:rPr>
            <w:rStyle w:val="aff1"/>
            <w:noProof/>
          </w:rPr>
          <w:t xml:space="preserve">3.2 </w:t>
        </w:r>
        <w:r w:rsidR="0000395E" w:rsidRPr="00B53698">
          <w:rPr>
            <w:rStyle w:val="aff1"/>
            <w:noProof/>
          </w:rPr>
          <w:t>排课表的实现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_Toc60329615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7</w:t>
        </w:r>
        <w:r w:rsidR="0000395E">
          <w:rPr>
            <w:noProof/>
            <w:webHidden/>
          </w:rPr>
          <w:fldChar w:fldCharType="end"/>
        </w:r>
      </w:hyperlink>
    </w:p>
    <w:p w14:paraId="7F4B566D" w14:textId="49103C51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6" w:history="1">
        <w:r w:rsidR="0000395E" w:rsidRPr="00B53698">
          <w:rPr>
            <w:rStyle w:val="aff1"/>
            <w:noProof/>
          </w:rPr>
          <w:t xml:space="preserve">3.2.1 </w:t>
        </w:r>
        <w:r w:rsidR="0000395E" w:rsidRPr="00B53698">
          <w:rPr>
            <w:rStyle w:val="aff1"/>
            <w:noProof/>
          </w:rPr>
          <w:t>排课表流程图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_Toc60329616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7</w:t>
        </w:r>
        <w:r w:rsidR="0000395E">
          <w:rPr>
            <w:noProof/>
            <w:webHidden/>
          </w:rPr>
          <w:fldChar w:fldCharType="end"/>
        </w:r>
      </w:hyperlink>
    </w:p>
    <w:p w14:paraId="083F8664" w14:textId="7C8EDACE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7" w:history="1">
        <w:r w:rsidR="0000395E" w:rsidRPr="00B53698">
          <w:rPr>
            <w:rStyle w:val="aff1"/>
            <w:noProof/>
          </w:rPr>
          <w:t xml:space="preserve">3.2.2 </w:t>
        </w:r>
        <w:r w:rsidR="0000395E" w:rsidRPr="00B53698">
          <w:rPr>
            <w:rStyle w:val="aff1"/>
            <w:noProof/>
          </w:rPr>
          <w:t>排课表核心代码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_Toc60329617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9</w:t>
        </w:r>
        <w:r w:rsidR="0000395E">
          <w:rPr>
            <w:noProof/>
            <w:webHidden/>
          </w:rPr>
          <w:fldChar w:fldCharType="end"/>
        </w:r>
      </w:hyperlink>
    </w:p>
    <w:p w14:paraId="0813684C" w14:textId="5D8DBF50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8" w:history="1">
        <w:r w:rsidR="0000395E" w:rsidRPr="00B53698">
          <w:rPr>
            <w:rStyle w:val="aff1"/>
            <w:noProof/>
          </w:rPr>
          <w:t xml:space="preserve">3.3 </w:t>
        </w:r>
        <w:r w:rsidR="0000395E" w:rsidRPr="00B53698">
          <w:rPr>
            <w:rStyle w:val="aff1"/>
            <w:noProof/>
          </w:rPr>
          <w:t>单学期排课功能的实现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_Toc60329618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9</w:t>
        </w:r>
        <w:r w:rsidR="0000395E">
          <w:rPr>
            <w:noProof/>
            <w:webHidden/>
          </w:rPr>
          <w:fldChar w:fldCharType="end"/>
        </w:r>
      </w:hyperlink>
    </w:p>
    <w:p w14:paraId="6B94E766" w14:textId="196F7626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19" w:history="1">
        <w:r w:rsidR="0000395E" w:rsidRPr="00B53698">
          <w:rPr>
            <w:rStyle w:val="aff1"/>
            <w:noProof/>
          </w:rPr>
          <w:t xml:space="preserve">3.3.1 </w:t>
        </w:r>
        <w:r w:rsidR="0000395E" w:rsidRPr="00B53698">
          <w:rPr>
            <w:rStyle w:val="aff1"/>
            <w:noProof/>
          </w:rPr>
          <w:t>单学期排课功能思想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_Toc60329619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9</w:t>
        </w:r>
        <w:r w:rsidR="0000395E">
          <w:rPr>
            <w:noProof/>
            <w:webHidden/>
          </w:rPr>
          <w:fldChar w:fldCharType="end"/>
        </w:r>
      </w:hyperlink>
    </w:p>
    <w:p w14:paraId="4A7E324F" w14:textId="42066699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0" w:history="1">
        <w:r w:rsidR="0000395E" w:rsidRPr="00B53698">
          <w:rPr>
            <w:rStyle w:val="aff1"/>
            <w:noProof/>
          </w:rPr>
          <w:t xml:space="preserve">3.3.2 </w:t>
        </w:r>
        <w:r w:rsidR="0000395E" w:rsidRPr="00B53698">
          <w:rPr>
            <w:rStyle w:val="aff1"/>
            <w:noProof/>
          </w:rPr>
          <w:t>单学期排课功能核心代码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_Toc60329620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9</w:t>
        </w:r>
        <w:r w:rsidR="0000395E">
          <w:rPr>
            <w:noProof/>
            <w:webHidden/>
          </w:rPr>
          <w:fldChar w:fldCharType="end"/>
        </w:r>
      </w:hyperlink>
    </w:p>
    <w:p w14:paraId="665CDD15" w14:textId="75CB3DB5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1" w:history="1">
        <w:r w:rsidR="0000395E" w:rsidRPr="00B53698">
          <w:rPr>
            <w:rStyle w:val="aff1"/>
            <w:noProof/>
          </w:rPr>
          <w:t xml:space="preserve">3.4 </w:t>
        </w:r>
        <w:r w:rsidR="0000395E" w:rsidRPr="00B53698">
          <w:rPr>
            <w:rStyle w:val="aff1"/>
            <w:noProof/>
          </w:rPr>
          <w:t>判断排课是否合理功能的实现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_Toc60329621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10</w:t>
        </w:r>
        <w:r w:rsidR="0000395E">
          <w:rPr>
            <w:noProof/>
            <w:webHidden/>
          </w:rPr>
          <w:fldChar w:fldCharType="end"/>
        </w:r>
      </w:hyperlink>
    </w:p>
    <w:p w14:paraId="139A6D69" w14:textId="47139092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2" w:history="1">
        <w:r w:rsidR="0000395E" w:rsidRPr="00B53698">
          <w:rPr>
            <w:rStyle w:val="aff1"/>
            <w:noProof/>
          </w:rPr>
          <w:t xml:space="preserve">3.4.1 </w:t>
        </w:r>
        <w:r w:rsidR="0000395E" w:rsidRPr="00B53698">
          <w:rPr>
            <w:rStyle w:val="aff1"/>
            <w:noProof/>
          </w:rPr>
          <w:t>判断选课是否合理思想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_Toc60329622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10</w:t>
        </w:r>
        <w:r w:rsidR="0000395E">
          <w:rPr>
            <w:noProof/>
            <w:webHidden/>
          </w:rPr>
          <w:fldChar w:fldCharType="end"/>
        </w:r>
      </w:hyperlink>
    </w:p>
    <w:p w14:paraId="26641583" w14:textId="30CC82F1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3" w:history="1">
        <w:r w:rsidR="0000395E" w:rsidRPr="00B53698">
          <w:rPr>
            <w:rStyle w:val="aff1"/>
            <w:noProof/>
          </w:rPr>
          <w:t xml:space="preserve">3.4.2 </w:t>
        </w:r>
        <w:r w:rsidR="0000395E" w:rsidRPr="00B53698">
          <w:rPr>
            <w:rStyle w:val="aff1"/>
            <w:noProof/>
          </w:rPr>
          <w:t>判断选课是否合理核心代码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_Toc60329623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10</w:t>
        </w:r>
        <w:r w:rsidR="0000395E">
          <w:rPr>
            <w:noProof/>
            <w:webHidden/>
          </w:rPr>
          <w:fldChar w:fldCharType="end"/>
        </w:r>
      </w:hyperlink>
    </w:p>
    <w:p w14:paraId="6899F730" w14:textId="3FC315ED" w:rsidR="0000395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329624" w:history="1">
        <w:r w:rsidR="0000395E" w:rsidRPr="00B53698">
          <w:rPr>
            <w:rStyle w:val="aff1"/>
            <w:noProof/>
          </w:rPr>
          <w:t xml:space="preserve">4 </w:t>
        </w:r>
        <w:r w:rsidR="0000395E" w:rsidRPr="00B53698">
          <w:rPr>
            <w:rStyle w:val="aff1"/>
            <w:noProof/>
          </w:rPr>
          <w:t>使用说明以及测试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_Toc60329624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12</w:t>
        </w:r>
        <w:r w:rsidR="0000395E">
          <w:rPr>
            <w:noProof/>
            <w:webHidden/>
          </w:rPr>
          <w:fldChar w:fldCharType="end"/>
        </w:r>
      </w:hyperlink>
    </w:p>
    <w:p w14:paraId="75ACD9E8" w14:textId="026431C6" w:rsidR="0000395E" w:rsidRDefault="00000000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5" w:history="1">
        <w:r w:rsidR="0000395E" w:rsidRPr="00B53698">
          <w:rPr>
            <w:rStyle w:val="aff1"/>
            <w:noProof/>
          </w:rPr>
          <w:t>4.1</w:t>
        </w:r>
        <w:r w:rsidR="0000395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00395E" w:rsidRPr="00B53698">
          <w:rPr>
            <w:rStyle w:val="aff1"/>
            <w:noProof/>
          </w:rPr>
          <w:t>使用说明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_Toc60329625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12</w:t>
        </w:r>
        <w:r w:rsidR="0000395E">
          <w:rPr>
            <w:noProof/>
            <w:webHidden/>
          </w:rPr>
          <w:fldChar w:fldCharType="end"/>
        </w:r>
      </w:hyperlink>
    </w:p>
    <w:p w14:paraId="03308196" w14:textId="64D5223D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6" w:history="1">
        <w:r w:rsidR="0000395E" w:rsidRPr="00B53698">
          <w:rPr>
            <w:rStyle w:val="aff1"/>
            <w:noProof/>
          </w:rPr>
          <w:t xml:space="preserve">4.2 </w:t>
        </w:r>
        <w:r w:rsidR="0000395E" w:rsidRPr="00B53698">
          <w:rPr>
            <w:rStyle w:val="aff1"/>
            <w:noProof/>
          </w:rPr>
          <w:t>程序测试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_Toc60329626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12</w:t>
        </w:r>
        <w:r w:rsidR="0000395E">
          <w:rPr>
            <w:noProof/>
            <w:webHidden/>
          </w:rPr>
          <w:fldChar w:fldCharType="end"/>
        </w:r>
      </w:hyperlink>
    </w:p>
    <w:p w14:paraId="76E804F8" w14:textId="179C63C5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7" w:history="1">
        <w:r w:rsidR="0000395E" w:rsidRPr="00B53698">
          <w:rPr>
            <w:rStyle w:val="aff1"/>
            <w:noProof/>
          </w:rPr>
          <w:t xml:space="preserve">4.2.1 </w:t>
        </w:r>
        <w:r w:rsidR="0000395E" w:rsidRPr="00B53698">
          <w:rPr>
            <w:rStyle w:val="aff1"/>
            <w:noProof/>
          </w:rPr>
          <w:t>测试一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_Toc60329627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12</w:t>
        </w:r>
        <w:r w:rsidR="0000395E">
          <w:rPr>
            <w:noProof/>
            <w:webHidden/>
          </w:rPr>
          <w:fldChar w:fldCharType="end"/>
        </w:r>
      </w:hyperlink>
    </w:p>
    <w:p w14:paraId="3E13A81D" w14:textId="6F1E42F0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8" w:history="1">
        <w:r w:rsidR="0000395E" w:rsidRPr="00B53698">
          <w:rPr>
            <w:rStyle w:val="aff1"/>
            <w:noProof/>
          </w:rPr>
          <w:t xml:space="preserve">4.2.2 </w:t>
        </w:r>
        <w:r w:rsidR="0000395E" w:rsidRPr="00B53698">
          <w:rPr>
            <w:rStyle w:val="aff1"/>
            <w:noProof/>
          </w:rPr>
          <w:t>测试二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_Toc60329628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14</w:t>
        </w:r>
        <w:r w:rsidR="0000395E">
          <w:rPr>
            <w:noProof/>
            <w:webHidden/>
          </w:rPr>
          <w:fldChar w:fldCharType="end"/>
        </w:r>
      </w:hyperlink>
    </w:p>
    <w:p w14:paraId="1325416C" w14:textId="3AF9E82D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29" w:history="1">
        <w:r w:rsidR="0000395E" w:rsidRPr="00B53698">
          <w:rPr>
            <w:rStyle w:val="aff1"/>
            <w:noProof/>
          </w:rPr>
          <w:t xml:space="preserve">4.2.3 </w:t>
        </w:r>
        <w:r w:rsidR="0000395E" w:rsidRPr="00B53698">
          <w:rPr>
            <w:rStyle w:val="aff1"/>
            <w:noProof/>
          </w:rPr>
          <w:t>测试三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_Toc60329629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15</w:t>
        </w:r>
        <w:r w:rsidR="0000395E">
          <w:rPr>
            <w:noProof/>
            <w:webHidden/>
          </w:rPr>
          <w:fldChar w:fldCharType="end"/>
        </w:r>
      </w:hyperlink>
    </w:p>
    <w:p w14:paraId="174B7A65" w14:textId="65959DA9" w:rsidR="0000395E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30" w:history="1">
        <w:r w:rsidR="0000395E" w:rsidRPr="00B53698">
          <w:rPr>
            <w:rStyle w:val="aff1"/>
            <w:noProof/>
          </w:rPr>
          <w:t xml:space="preserve">4.3 </w:t>
        </w:r>
        <w:r w:rsidR="0000395E" w:rsidRPr="00B53698">
          <w:rPr>
            <w:rStyle w:val="aff1"/>
            <w:noProof/>
          </w:rPr>
          <w:t>出错测试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_Toc60329630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17</w:t>
        </w:r>
        <w:r w:rsidR="0000395E">
          <w:rPr>
            <w:noProof/>
            <w:webHidden/>
          </w:rPr>
          <w:fldChar w:fldCharType="end"/>
        </w:r>
      </w:hyperlink>
    </w:p>
    <w:p w14:paraId="45A323F9" w14:textId="0E60341A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31" w:history="1">
        <w:r w:rsidR="0000395E" w:rsidRPr="00B53698">
          <w:rPr>
            <w:rStyle w:val="aff1"/>
            <w:noProof/>
          </w:rPr>
          <w:t xml:space="preserve">4.3.1 </w:t>
        </w:r>
        <w:r w:rsidR="0000395E" w:rsidRPr="00B53698">
          <w:rPr>
            <w:rStyle w:val="aff1"/>
            <w:noProof/>
          </w:rPr>
          <w:t>输入个数错误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_Toc60329631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17</w:t>
        </w:r>
        <w:r w:rsidR="0000395E">
          <w:rPr>
            <w:noProof/>
            <w:webHidden/>
          </w:rPr>
          <w:fldChar w:fldCharType="end"/>
        </w:r>
      </w:hyperlink>
    </w:p>
    <w:p w14:paraId="1EA7D28A" w14:textId="071E0708" w:rsidR="0000395E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329632" w:history="1">
        <w:r w:rsidR="0000395E" w:rsidRPr="00B53698">
          <w:rPr>
            <w:rStyle w:val="aff1"/>
            <w:noProof/>
          </w:rPr>
          <w:t xml:space="preserve">4.3.2 </w:t>
        </w:r>
        <w:r w:rsidR="0000395E" w:rsidRPr="00B53698">
          <w:rPr>
            <w:rStyle w:val="aff1"/>
            <w:noProof/>
          </w:rPr>
          <w:t>数据和不为</w:t>
        </w:r>
        <w:r w:rsidR="0000395E" w:rsidRPr="00B53698">
          <w:rPr>
            <w:rStyle w:val="aff1"/>
            <w:noProof/>
          </w:rPr>
          <w:t>38</w:t>
        </w:r>
        <w:r w:rsidR="0000395E">
          <w:rPr>
            <w:noProof/>
            <w:webHidden/>
          </w:rPr>
          <w:tab/>
        </w:r>
        <w:r w:rsidR="0000395E">
          <w:rPr>
            <w:noProof/>
            <w:webHidden/>
          </w:rPr>
          <w:fldChar w:fldCharType="begin"/>
        </w:r>
        <w:r w:rsidR="0000395E">
          <w:rPr>
            <w:noProof/>
            <w:webHidden/>
          </w:rPr>
          <w:instrText xml:space="preserve"> PAGEREF _Toc60329632 \h </w:instrText>
        </w:r>
        <w:r w:rsidR="0000395E">
          <w:rPr>
            <w:noProof/>
            <w:webHidden/>
          </w:rPr>
        </w:r>
        <w:r w:rsidR="0000395E">
          <w:rPr>
            <w:noProof/>
            <w:webHidden/>
          </w:rPr>
          <w:fldChar w:fldCharType="separate"/>
        </w:r>
        <w:r w:rsidR="0000395E">
          <w:rPr>
            <w:noProof/>
            <w:webHidden/>
          </w:rPr>
          <w:t>18</w:t>
        </w:r>
        <w:r w:rsidR="0000395E">
          <w:rPr>
            <w:noProof/>
            <w:webHidden/>
          </w:rPr>
          <w:fldChar w:fldCharType="end"/>
        </w:r>
      </w:hyperlink>
    </w:p>
    <w:p w14:paraId="4CFB3BAB" w14:textId="2744ABC3" w:rsidR="00575676" w:rsidRPr="00ED4D76" w:rsidRDefault="00572339" w:rsidP="001D0743">
      <w:pPr>
        <w:pStyle w:val="TOC1"/>
      </w:pPr>
      <w:r w:rsidRPr="00ED4D76">
        <w:fldChar w:fldCharType="end"/>
      </w:r>
    </w:p>
    <w:p w14:paraId="5D2CE31D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lastRenderedPageBreak/>
        <w:br w:type="page"/>
      </w:r>
    </w:p>
    <w:p w14:paraId="1E11C121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60329604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2A2AD08D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60329605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073EA19B" w14:textId="77777777" w:rsidR="00606B77" w:rsidRDefault="00606B77" w:rsidP="00606B77">
      <w:pPr>
        <w:rPr>
          <w:lang w:eastAsia="zh-CN"/>
        </w:rPr>
      </w:pPr>
      <w:r>
        <w:rPr>
          <w:rFonts w:hint="eastAsia"/>
          <w:lang w:eastAsia="zh-CN"/>
        </w:rPr>
        <w:t>大学的</w:t>
      </w:r>
      <w:r>
        <w:rPr>
          <w:lang w:eastAsia="zh-CN"/>
        </w:rPr>
        <w:t>每个</w:t>
      </w:r>
      <w:r>
        <w:rPr>
          <w:rFonts w:hint="eastAsia"/>
          <w:lang w:eastAsia="zh-CN"/>
        </w:rPr>
        <w:t>专业</w:t>
      </w:r>
      <w:r>
        <w:rPr>
          <w:lang w:eastAsia="zh-CN"/>
        </w:rPr>
        <w:t>都要进行排课。假设</w:t>
      </w:r>
      <w:r>
        <w:rPr>
          <w:rFonts w:hint="eastAsia"/>
          <w:lang w:eastAsia="zh-CN"/>
        </w:rPr>
        <w:t>任何</w:t>
      </w:r>
      <w:r>
        <w:rPr>
          <w:lang w:eastAsia="zh-CN"/>
        </w:rPr>
        <w:t>专业都有固定的学习年限，每学年含两学期，每个</w:t>
      </w:r>
      <w:r>
        <w:rPr>
          <w:rFonts w:hint="eastAsia"/>
          <w:lang w:eastAsia="zh-CN"/>
        </w:rPr>
        <w:t>专业</w:t>
      </w:r>
      <w:r>
        <w:rPr>
          <w:lang w:eastAsia="zh-CN"/>
        </w:rPr>
        <w:t>开设</w:t>
      </w:r>
      <w:r>
        <w:rPr>
          <w:rFonts w:hint="eastAsia"/>
          <w:lang w:eastAsia="zh-CN"/>
        </w:rPr>
        <w:t>的</w:t>
      </w:r>
      <w:r>
        <w:rPr>
          <w:lang w:eastAsia="zh-CN"/>
        </w:rPr>
        <w:t>课程都是确定的，而且课程在开设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的安排必须满足先修关系。每门课</w:t>
      </w:r>
      <w:r>
        <w:rPr>
          <w:rFonts w:hint="eastAsia"/>
          <w:lang w:eastAsia="zh-CN"/>
        </w:rPr>
        <w:t>程</w:t>
      </w:r>
      <w:r>
        <w:rPr>
          <w:lang w:eastAsia="zh-CN"/>
        </w:rPr>
        <w:t>有哪些先修课程是确定的。每门课</w:t>
      </w:r>
      <w:r>
        <w:rPr>
          <w:rFonts w:hint="eastAsia"/>
          <w:lang w:eastAsia="zh-CN"/>
        </w:rPr>
        <w:t>恰好</w:t>
      </w:r>
      <w:r>
        <w:rPr>
          <w:lang w:eastAsia="zh-CN"/>
        </w:rPr>
        <w:t>占一个学期，假定每天上午与下午各有</w:t>
      </w:r>
      <w:r>
        <w:rPr>
          <w:lang w:eastAsia="zh-CN"/>
        </w:rPr>
        <w:t>5</w:t>
      </w:r>
      <w:r>
        <w:rPr>
          <w:lang w:eastAsia="zh-CN"/>
        </w:rPr>
        <w:t>节课。是在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的前提下设计一个教学计划编制程序。</w:t>
      </w:r>
    </w:p>
    <w:p w14:paraId="0F6CA848" w14:textId="1E6AA8CE" w:rsidR="00606B77" w:rsidRDefault="00606B77" w:rsidP="00C119C2">
      <w:pPr>
        <w:rPr>
          <w:lang w:eastAsia="zh-CN"/>
        </w:rPr>
      </w:pPr>
      <w:bookmarkStart w:id="5" w:name="_Toc484542869"/>
    </w:p>
    <w:p w14:paraId="590FE60B" w14:textId="5C37771C" w:rsidR="00C119C2" w:rsidRDefault="00606B77" w:rsidP="008F78B2">
      <w:pPr>
        <w:pStyle w:val="2"/>
        <w:spacing w:before="120"/>
      </w:pPr>
      <w:bookmarkStart w:id="6" w:name="_Toc60329606"/>
      <w:r w:rsidRPr="00C119C2">
        <w:rPr>
          <w:rFonts w:hint="eastAsia"/>
        </w:rPr>
        <w:t xml:space="preserve">1.2 </w:t>
      </w:r>
      <w:bookmarkEnd w:id="5"/>
      <w:r w:rsidRPr="00C119C2">
        <w:rPr>
          <w:rFonts w:hint="eastAsia"/>
        </w:rPr>
        <w:t>功能分析</w:t>
      </w:r>
      <w:bookmarkEnd w:id="6"/>
    </w:p>
    <w:p w14:paraId="381B4802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项目功能要求：</w:t>
      </w:r>
    </w:p>
    <w:p w14:paraId="09A64188" w14:textId="77777777" w:rsidR="00606B77" w:rsidRPr="00606B77" w:rsidRDefault="00606B77" w:rsidP="00606B77">
      <w:pPr>
        <w:widowControl w:val="0"/>
        <w:numPr>
          <w:ilvl w:val="0"/>
          <w:numId w:val="25"/>
        </w:numPr>
        <w:snapToGrid/>
        <w:spacing w:line="240" w:lineRule="auto"/>
        <w:ind w:firstLineChars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输入数据包括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：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每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个学期所开的课程数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（必须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使每学期所开的课程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数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之和与课程总数相等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），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课程编号，课程名称，周学时数，指定开课学期，先决条件。如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指定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开课学期为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，表示有电脑自行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指定开课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学期。</w:t>
      </w:r>
    </w:p>
    <w:p w14:paraId="4A2CB8DA" w14:textId="77777777" w:rsidR="00606B77" w:rsidRPr="00606B77" w:rsidRDefault="00606B77" w:rsidP="00606B77">
      <w:pPr>
        <w:widowControl w:val="0"/>
        <w:numPr>
          <w:ilvl w:val="0"/>
          <w:numId w:val="25"/>
        </w:numPr>
        <w:snapToGrid/>
        <w:spacing w:line="240" w:lineRule="auto"/>
        <w:ind w:firstLineChars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如输入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数据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不合理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，比如每学期所开的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课程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数值和与课程总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数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不相等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，应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显示适当的提示信息。</w:t>
      </w:r>
    </w:p>
    <w:p w14:paraId="30BC50BF" w14:textId="77777777" w:rsidR="00606B77" w:rsidRPr="00606B77" w:rsidRDefault="00606B77" w:rsidP="00606B77">
      <w:pPr>
        <w:widowControl w:val="0"/>
        <w:numPr>
          <w:ilvl w:val="0"/>
          <w:numId w:val="25"/>
        </w:numPr>
        <w:snapToGrid/>
        <w:spacing w:line="240" w:lineRule="auto"/>
        <w:ind w:firstLineChars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用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文本文件存储输入数据，并且读入计算机。</w:t>
      </w:r>
    </w:p>
    <w:p w14:paraId="43728927" w14:textId="77777777" w:rsidR="00606B77" w:rsidRPr="00606B77" w:rsidRDefault="00606B77" w:rsidP="00606B77">
      <w:pPr>
        <w:widowControl w:val="0"/>
        <w:numPr>
          <w:ilvl w:val="0"/>
          <w:numId w:val="25"/>
        </w:numPr>
        <w:snapToGrid/>
        <w:spacing w:line="240" w:lineRule="auto"/>
        <w:ind w:firstLineChars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用文本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文件存储产生的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各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学期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的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课表。</w:t>
      </w:r>
    </w:p>
    <w:p w14:paraId="1C0467E0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</w:p>
    <w:p w14:paraId="7011B385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排课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要求与课程信息：</w:t>
      </w:r>
    </w:p>
    <w:p w14:paraId="7220E987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假设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周一至周五上课，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每天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上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节课，第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大节为第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1-2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节课，第二大节为第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3-5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节课，第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大节为第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6-7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节课，第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大节为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8-10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节课，在排课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时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，如一门课程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有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节课，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则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优先安排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节课连续上；如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节课连续无法按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排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，再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优先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安排两节课连续上，最后再安排单节课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上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的情况；如果一门课程需要安排上两天，为教学效果较好，最好不安排在相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邻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的两天，比如优先安排相隔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天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上课，设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weekday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表示当前安排上课的工作日期，下一次排课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的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工作日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是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：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weekday=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（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week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day+2-5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）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？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（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week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day+2-5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）：（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week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day+2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）；</w:t>
      </w:r>
    </w:p>
    <w:p w14:paraId="73ABD5C1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课程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信息：</w:t>
      </w:r>
    </w:p>
    <w:p w14:paraId="223434BE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课程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编号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课程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名称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学时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数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指定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开课学期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先修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课程</w:t>
      </w:r>
    </w:p>
    <w:p w14:paraId="47D81897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01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程序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设计基础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</w:p>
    <w:p w14:paraId="48344234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02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离散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数学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c01</w:t>
      </w:r>
    </w:p>
    <w:p w14:paraId="17DCAD91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数据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结构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算法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c02</w:t>
      </w:r>
    </w:p>
    <w:p w14:paraId="07FB6401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汇编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语言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</w:t>
      </w:r>
    </w:p>
    <w:p w14:paraId="5238230C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算法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设计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c03 c04</w:t>
      </w:r>
    </w:p>
    <w:p w14:paraId="4EA57566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计算机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组成原理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</w:p>
    <w:p w14:paraId="3C95B56D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07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微机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原理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c03</w:t>
      </w:r>
    </w:p>
    <w:p w14:paraId="565DFB9A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08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单片机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应用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c03</w:t>
      </w:r>
    </w:p>
    <w:p w14:paraId="6E8A1716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09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编译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原理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c03</w:t>
      </w:r>
    </w:p>
    <w:p w14:paraId="42A4A685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lastRenderedPageBreak/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操作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系统原理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c03</w:t>
      </w:r>
    </w:p>
    <w:p w14:paraId="41951C26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11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数据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库原理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c03</w:t>
      </w:r>
    </w:p>
    <w:p w14:paraId="1065C3DC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12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高等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数学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</w:p>
    <w:p w14:paraId="2B179189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线性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代数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</w:p>
    <w:p w14:paraId="4236FA9A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数值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分析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c12</w:t>
      </w:r>
    </w:p>
    <w:p w14:paraId="5238CADF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普通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物理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c12</w:t>
      </w:r>
    </w:p>
    <w:p w14:paraId="67CBC08D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计算机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文化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</w:p>
    <w:p w14:paraId="0EA6BE83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17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计算机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系统结构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c06</w:t>
      </w:r>
    </w:p>
    <w:p w14:paraId="2DE76089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18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计算机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网络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c03</w:t>
      </w:r>
    </w:p>
    <w:p w14:paraId="206F4369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19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数据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通信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</w:p>
    <w:p w14:paraId="6779CC3D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面向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对象程序设计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469D29BC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21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Java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1656E884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22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 xml:space="preserve">C# 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.net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1F22D3EA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PowerBuilder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1628882F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VC++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2BFD3430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ASP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程序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设计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2BC7E95C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JSP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程序设计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2F5032AF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27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VB.net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32B52942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28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Delphi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6AFC9FF7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29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C++  Builder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c01 c03</w:t>
      </w:r>
    </w:p>
    <w:p w14:paraId="7891C282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b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30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英语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1</w:t>
      </w:r>
    </w:p>
    <w:p w14:paraId="0ADFF821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31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英语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2</w:t>
      </w:r>
    </w:p>
    <w:p w14:paraId="4D3ECA0D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32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英语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3</w:t>
      </w:r>
    </w:p>
    <w:p w14:paraId="7CDA3A2C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英语</w:t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4</w:t>
      </w:r>
    </w:p>
    <w:p w14:paraId="5AF6A7F0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34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英语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</w:p>
    <w:p w14:paraId="43958910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英语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6</w:t>
      </w:r>
    </w:p>
    <w:p w14:paraId="5AB813B6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36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英语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7</w:t>
      </w:r>
    </w:p>
    <w:p w14:paraId="62D91258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37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英语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5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8</w:t>
      </w:r>
    </w:p>
    <w:p w14:paraId="3CA1A305" w14:textId="77777777" w:rsidR="00606B77" w:rsidRPr="00606B77" w:rsidRDefault="00606B77" w:rsidP="00606B77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 w:val="21"/>
          <w:szCs w:val="22"/>
          <w:lang w:eastAsia="zh-CN" w:bidi="ar-SA"/>
        </w:rPr>
      </w:pP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c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38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大学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>语文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3</w:t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</w:r>
      <w:r w:rsidRPr="00606B77">
        <w:rPr>
          <w:rFonts w:ascii="Calibri" w:hAnsi="Calibri"/>
          <w:kern w:val="2"/>
          <w:sz w:val="21"/>
          <w:szCs w:val="22"/>
          <w:lang w:eastAsia="zh-CN" w:bidi="ar-SA"/>
        </w:rPr>
        <w:tab/>
        <w:t>1</w:t>
      </w:r>
    </w:p>
    <w:p w14:paraId="56E14E21" w14:textId="77777777" w:rsidR="00606B77" w:rsidRPr="00606B77" w:rsidRDefault="00606B77" w:rsidP="00606B77">
      <w:pPr>
        <w:rPr>
          <w:lang w:eastAsia="zh-CN"/>
        </w:rPr>
      </w:pPr>
    </w:p>
    <w:p w14:paraId="4710D2E8" w14:textId="1564596E" w:rsidR="00061434" w:rsidRDefault="00606B77" w:rsidP="00C119C2">
      <w:pPr>
        <w:rPr>
          <w:lang w:eastAsia="zh-CN"/>
        </w:rPr>
      </w:pPr>
      <w:r>
        <w:rPr>
          <w:rFonts w:hint="eastAsia"/>
          <w:lang w:eastAsia="zh-CN"/>
        </w:rPr>
        <w:t>本题较为复杂，需要考虑较多种情况。</w:t>
      </w:r>
      <w:r w:rsidR="00BF112F">
        <w:rPr>
          <w:rFonts w:hint="eastAsia"/>
          <w:lang w:eastAsia="zh-CN"/>
        </w:rPr>
        <w:t>在理想的情况下，应该要能够做到：①、</w:t>
      </w:r>
      <w:r w:rsidR="00BF112F" w:rsidRPr="00606B77">
        <w:rPr>
          <w:rFonts w:ascii="Calibri" w:hAnsi="Calibri"/>
          <w:kern w:val="2"/>
          <w:sz w:val="21"/>
          <w:szCs w:val="22"/>
          <w:lang w:eastAsia="zh-CN" w:bidi="ar-SA"/>
        </w:rPr>
        <w:t>如一门课程</w:t>
      </w:r>
      <w:r w:rsidR="00BF112F"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有</w:t>
      </w:r>
      <w:r w:rsidR="00BF112F" w:rsidRPr="00606B77">
        <w:rPr>
          <w:rFonts w:ascii="Calibri" w:hAnsi="Calibri"/>
          <w:kern w:val="2"/>
          <w:sz w:val="21"/>
          <w:szCs w:val="22"/>
          <w:lang w:eastAsia="zh-CN" w:bidi="ar-SA"/>
        </w:rPr>
        <w:t>3</w:t>
      </w:r>
      <w:r w:rsidR="00BF112F" w:rsidRPr="00606B77">
        <w:rPr>
          <w:rFonts w:ascii="Calibri" w:hAnsi="Calibri"/>
          <w:kern w:val="2"/>
          <w:sz w:val="21"/>
          <w:szCs w:val="22"/>
          <w:lang w:eastAsia="zh-CN" w:bidi="ar-SA"/>
        </w:rPr>
        <w:t>节课，</w:t>
      </w:r>
      <w:r w:rsidR="00BF112F"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则</w:t>
      </w:r>
      <w:r w:rsidR="00BF112F" w:rsidRPr="00606B77">
        <w:rPr>
          <w:rFonts w:ascii="Calibri" w:hAnsi="Calibri"/>
          <w:kern w:val="2"/>
          <w:sz w:val="21"/>
          <w:szCs w:val="22"/>
          <w:lang w:eastAsia="zh-CN" w:bidi="ar-SA"/>
        </w:rPr>
        <w:t>优先安排</w:t>
      </w:r>
      <w:r w:rsidR="00BF112F" w:rsidRPr="00606B77">
        <w:rPr>
          <w:rFonts w:ascii="Calibri" w:hAnsi="Calibri"/>
          <w:kern w:val="2"/>
          <w:sz w:val="21"/>
          <w:szCs w:val="22"/>
          <w:lang w:eastAsia="zh-CN" w:bidi="ar-SA"/>
        </w:rPr>
        <w:t>3</w:t>
      </w:r>
      <w:r w:rsidR="00BF112F" w:rsidRPr="00606B77">
        <w:rPr>
          <w:rFonts w:ascii="Calibri" w:hAnsi="Calibri"/>
          <w:kern w:val="2"/>
          <w:sz w:val="21"/>
          <w:szCs w:val="22"/>
          <w:lang w:eastAsia="zh-CN" w:bidi="ar-SA"/>
        </w:rPr>
        <w:t>节课连续上</w:t>
      </w:r>
      <w:r w:rsidR="00BF112F">
        <w:rPr>
          <w:rFonts w:ascii="Calibri" w:hAnsi="Calibri" w:hint="eastAsia"/>
          <w:kern w:val="2"/>
          <w:sz w:val="21"/>
          <w:szCs w:val="22"/>
          <w:lang w:eastAsia="zh-CN" w:bidi="ar-SA"/>
        </w:rPr>
        <w:t>；②、</w:t>
      </w:r>
      <w:r w:rsidR="00BF112F" w:rsidRPr="00606B77">
        <w:rPr>
          <w:rFonts w:ascii="Calibri" w:hAnsi="Calibri"/>
          <w:kern w:val="2"/>
          <w:sz w:val="21"/>
          <w:szCs w:val="22"/>
          <w:lang w:eastAsia="zh-CN" w:bidi="ar-SA"/>
        </w:rPr>
        <w:t>如果一门课程需要安排上两天，为教学效果较好，最好不安排在相</w:t>
      </w:r>
      <w:r w:rsidR="00BF112F" w:rsidRPr="00606B77">
        <w:rPr>
          <w:rFonts w:ascii="Calibri" w:hAnsi="Calibri" w:hint="eastAsia"/>
          <w:kern w:val="2"/>
          <w:sz w:val="21"/>
          <w:szCs w:val="22"/>
          <w:lang w:eastAsia="zh-CN" w:bidi="ar-SA"/>
        </w:rPr>
        <w:t>邻</w:t>
      </w:r>
      <w:r w:rsidR="00BF112F" w:rsidRPr="00606B77">
        <w:rPr>
          <w:rFonts w:ascii="Calibri" w:hAnsi="Calibri"/>
          <w:kern w:val="2"/>
          <w:sz w:val="21"/>
          <w:szCs w:val="22"/>
          <w:lang w:eastAsia="zh-CN" w:bidi="ar-SA"/>
        </w:rPr>
        <w:t>的两天</w:t>
      </w:r>
      <w:r w:rsidR="00BF112F">
        <w:rPr>
          <w:rFonts w:ascii="Calibri" w:hAnsi="Calibri" w:hint="eastAsia"/>
          <w:kern w:val="2"/>
          <w:sz w:val="21"/>
          <w:szCs w:val="22"/>
          <w:lang w:eastAsia="zh-CN" w:bidi="ar-SA"/>
        </w:rPr>
        <w:t>。考虑到实际情况：如果上述课程较为均匀地分散在</w:t>
      </w:r>
      <w:r w:rsidR="00BF112F">
        <w:rPr>
          <w:rFonts w:ascii="Calibri" w:hAnsi="Calibri" w:hint="eastAsia"/>
          <w:kern w:val="2"/>
          <w:sz w:val="21"/>
          <w:szCs w:val="22"/>
          <w:lang w:eastAsia="zh-CN" w:bidi="ar-SA"/>
        </w:rPr>
        <w:t>8</w:t>
      </w:r>
      <w:r w:rsidR="00BF112F">
        <w:rPr>
          <w:rFonts w:ascii="Calibri" w:hAnsi="Calibri" w:hint="eastAsia"/>
          <w:kern w:val="2"/>
          <w:sz w:val="21"/>
          <w:szCs w:val="22"/>
          <w:lang w:eastAsia="zh-CN" w:bidi="ar-SA"/>
        </w:rPr>
        <w:t>个学期，可以求出最优解。所以，本程序的功能是在学期间课程分布较为均匀时求出最优解，</w:t>
      </w:r>
      <w:r w:rsidR="00390B2E">
        <w:rPr>
          <w:rFonts w:ascii="Calibri" w:hAnsi="Calibri" w:hint="eastAsia"/>
          <w:kern w:val="2"/>
          <w:sz w:val="21"/>
          <w:szCs w:val="22"/>
          <w:lang w:eastAsia="zh-CN" w:bidi="ar-SA"/>
        </w:rPr>
        <w:t>而不考虑将</w:t>
      </w:r>
      <w:r w:rsidR="00390B2E">
        <w:rPr>
          <w:rFonts w:ascii="Calibri" w:hAnsi="Calibri" w:hint="eastAsia"/>
          <w:kern w:val="2"/>
          <w:sz w:val="21"/>
          <w:szCs w:val="22"/>
          <w:lang w:eastAsia="zh-CN" w:bidi="ar-SA"/>
        </w:rPr>
        <w:t>3</w:t>
      </w:r>
      <w:r w:rsidR="00390B2E">
        <w:rPr>
          <w:rFonts w:ascii="Calibri" w:hAnsi="Calibri" w:hint="eastAsia"/>
          <w:kern w:val="2"/>
          <w:sz w:val="21"/>
          <w:szCs w:val="22"/>
          <w:lang w:eastAsia="zh-CN" w:bidi="ar-SA"/>
        </w:rPr>
        <w:t>节课拆开，一门课程安排在连续两天的情况，所以会忽略部分可行解。</w:t>
      </w:r>
    </w:p>
    <w:p w14:paraId="6B77D7B5" w14:textId="77777777" w:rsidR="00061434" w:rsidRDefault="00061434" w:rsidP="00C119C2">
      <w:pPr>
        <w:rPr>
          <w:lang w:eastAsia="zh-CN"/>
        </w:rPr>
      </w:pPr>
    </w:p>
    <w:p w14:paraId="6F9B3B41" w14:textId="77777777" w:rsidR="00061434" w:rsidRDefault="00061434" w:rsidP="00C119C2">
      <w:pPr>
        <w:rPr>
          <w:lang w:eastAsia="zh-CN"/>
        </w:rPr>
      </w:pPr>
    </w:p>
    <w:p w14:paraId="313D1A3C" w14:textId="77777777" w:rsidR="00061434" w:rsidRDefault="00061434" w:rsidP="00C119C2">
      <w:pPr>
        <w:rPr>
          <w:lang w:eastAsia="zh-CN"/>
        </w:rPr>
      </w:pPr>
    </w:p>
    <w:p w14:paraId="10243FC0" w14:textId="77777777" w:rsidR="00061434" w:rsidRDefault="00061434" w:rsidP="00C119C2">
      <w:pPr>
        <w:rPr>
          <w:lang w:eastAsia="zh-CN"/>
        </w:rPr>
      </w:pPr>
    </w:p>
    <w:p w14:paraId="59AE54F5" w14:textId="77777777" w:rsidR="00061434" w:rsidRDefault="00061434" w:rsidP="00C119C2">
      <w:pPr>
        <w:rPr>
          <w:lang w:eastAsia="zh-CN"/>
        </w:rPr>
      </w:pPr>
    </w:p>
    <w:p w14:paraId="0FFE1B4A" w14:textId="77777777" w:rsidR="00061434" w:rsidRDefault="00061434" w:rsidP="00C119C2">
      <w:pPr>
        <w:rPr>
          <w:lang w:eastAsia="zh-CN"/>
        </w:rPr>
      </w:pPr>
    </w:p>
    <w:p w14:paraId="2269A905" w14:textId="77777777" w:rsidR="00061434" w:rsidRDefault="00061434" w:rsidP="00C119C2">
      <w:pPr>
        <w:rPr>
          <w:lang w:eastAsia="zh-CN"/>
        </w:rPr>
      </w:pPr>
    </w:p>
    <w:p w14:paraId="4A85F51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60329607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0175543" w14:textId="77777777" w:rsidR="0075165E" w:rsidRDefault="0075165E" w:rsidP="008F78B2">
      <w:pPr>
        <w:pStyle w:val="2"/>
        <w:spacing w:before="120"/>
      </w:pPr>
      <w:bookmarkStart w:id="8" w:name="_Toc60329608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A2E94C6" w14:textId="24C2FD4F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DE04FA">
        <w:rPr>
          <w:rFonts w:hint="eastAsia"/>
          <w:lang w:eastAsia="zh-CN"/>
        </w:rPr>
        <w:t>该课表有先修、后修这样一种关系，所以需要采用拓扑排序的思想，所以使用图结构进行存储。</w:t>
      </w:r>
    </w:p>
    <w:p w14:paraId="180E5AEE" w14:textId="77777777" w:rsidR="0075165E" w:rsidRDefault="0075165E" w:rsidP="008F78B2">
      <w:pPr>
        <w:pStyle w:val="2"/>
        <w:spacing w:before="120"/>
      </w:pPr>
      <w:bookmarkStart w:id="9" w:name="_Toc60329609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79C31E9F" w14:textId="52220663" w:rsidR="00061434" w:rsidRDefault="00DE04FA" w:rsidP="00061434">
      <w:pPr>
        <w:rPr>
          <w:lang w:eastAsia="zh-CN"/>
        </w:rPr>
      </w:pPr>
      <w:r>
        <w:rPr>
          <w:rFonts w:hint="eastAsia"/>
          <w:lang w:eastAsia="zh-CN"/>
        </w:rPr>
        <w:t>将每一门课程作为一个节点，其中除了存储课程本身的信息外，还需要存储入度和出度。入度的含义是本课程先修课程的个数，出度的含义是以本课程为先修课程的课程的个数。</w:t>
      </w:r>
    </w:p>
    <w:p w14:paraId="4D7AA283" w14:textId="77777777" w:rsidR="0075165E" w:rsidRDefault="0075165E" w:rsidP="008F78B2">
      <w:pPr>
        <w:pStyle w:val="2"/>
        <w:spacing w:before="120"/>
      </w:pPr>
      <w:bookmarkStart w:id="10" w:name="_Toc60329610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04B332C6" w14:textId="41B5818B" w:rsidR="00AD5E2E" w:rsidRDefault="00DE04FA" w:rsidP="00DE04FA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边</w:t>
      </w:r>
      <w:r w:rsidR="00061434" w:rsidRPr="006B0072">
        <w:rPr>
          <w:rFonts w:hint="eastAsia"/>
          <w:b/>
          <w:lang w:eastAsia="zh-CN"/>
        </w:rPr>
        <w:t>类（</w:t>
      </w:r>
      <w:r>
        <w:rPr>
          <w:b/>
          <w:lang w:eastAsia="zh-CN"/>
        </w:rPr>
        <w:t>ArcNode</w:t>
      </w:r>
      <w:r w:rsidR="00061434" w:rsidRPr="006B0072">
        <w:rPr>
          <w:rFonts w:hint="eastAsia"/>
          <w:b/>
          <w:lang w:eastAsia="zh-CN"/>
        </w:rPr>
        <w:t>）</w:t>
      </w:r>
    </w:p>
    <w:p w14:paraId="3E971F62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>struct ArcNode</w:t>
      </w:r>
    </w:p>
    <w:p w14:paraId="469BC9BE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>{</w:t>
      </w:r>
    </w:p>
    <w:p w14:paraId="61976160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E04FA">
        <w:rPr>
          <w:lang w:eastAsia="zh-CN"/>
        </w:rPr>
        <w:t xml:space="preserve">    int adjvex;</w:t>
      </w:r>
    </w:p>
    <w:p w14:paraId="077F9A89" w14:textId="02B1D42A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DE04FA">
        <w:rPr>
          <w:lang w:eastAsia="zh-CN"/>
        </w:rPr>
        <w:t xml:space="preserve">   </w:t>
      </w:r>
      <w:r>
        <w:rPr>
          <w:lang w:eastAsia="zh-CN"/>
        </w:rPr>
        <w:tab/>
      </w:r>
      <w:r w:rsidRPr="00DE04FA">
        <w:rPr>
          <w:lang w:eastAsia="zh-CN"/>
        </w:rPr>
        <w:t xml:space="preserve">// </w:t>
      </w:r>
      <w:r w:rsidRPr="00DE04FA">
        <w:rPr>
          <w:rFonts w:hint="eastAsia"/>
          <w:lang w:eastAsia="zh-CN"/>
        </w:rPr>
        <w:t>存储相邻点</w:t>
      </w:r>
      <w:r w:rsidRPr="00DE04FA">
        <w:rPr>
          <w:lang w:eastAsia="zh-CN"/>
        </w:rPr>
        <w:t>;</w:t>
      </w:r>
    </w:p>
    <w:p w14:paraId="063D01B6" w14:textId="77777777" w:rsid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5583A82" w14:textId="210548C8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>ArcNode* nextarc;</w:t>
      </w:r>
    </w:p>
    <w:p w14:paraId="55290081" w14:textId="049E2AD6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rFonts w:hint="eastAsia"/>
          <w:lang w:eastAsia="zh-CN"/>
        </w:rPr>
        <w:t>/</w:t>
      </w:r>
      <w:r w:rsidRPr="00DE04FA">
        <w:rPr>
          <w:lang w:eastAsia="zh-CN"/>
        </w:rPr>
        <w:t>/</w:t>
      </w:r>
      <w:r w:rsidRPr="00DE04FA">
        <w:rPr>
          <w:rFonts w:hint="eastAsia"/>
          <w:lang w:eastAsia="zh-CN"/>
        </w:rPr>
        <w:t>下一条边界点</w:t>
      </w:r>
    </w:p>
    <w:p w14:paraId="70781062" w14:textId="571DFD50" w:rsid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>};</w:t>
      </w:r>
    </w:p>
    <w:p w14:paraId="348BD170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</w:p>
    <w:p w14:paraId="105E0D31" w14:textId="4D9137FF" w:rsidR="0049125E" w:rsidRPr="006B0072" w:rsidRDefault="00DE04FA" w:rsidP="00DE04FA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信息类</w:t>
      </w:r>
      <w:r w:rsidR="0049125E" w:rsidRPr="006B0072">
        <w:rPr>
          <w:rFonts w:hint="eastAsia"/>
          <w:b/>
          <w:lang w:eastAsia="zh-CN"/>
        </w:rPr>
        <w:t>：</w:t>
      </w:r>
    </w:p>
    <w:p w14:paraId="5A05ED5C" w14:textId="54E11F56" w:rsidR="00DE04FA" w:rsidRPr="00DE04FA" w:rsidRDefault="0049125E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E04FA" w:rsidRPr="00DE04FA">
        <w:rPr>
          <w:lang w:eastAsia="zh-CN"/>
        </w:rPr>
        <w:t>struct info</w:t>
      </w:r>
    </w:p>
    <w:p w14:paraId="306FC3D4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DE04FA">
        <w:rPr>
          <w:lang w:eastAsia="zh-CN"/>
        </w:rPr>
        <w:t>{</w:t>
      </w:r>
    </w:p>
    <w:p w14:paraId="4AB87AF3" w14:textId="5B7BFE22" w:rsid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  string num, name, pre[2];</w:t>
      </w:r>
    </w:p>
    <w:p w14:paraId="3ED13AAA" w14:textId="202B8467" w:rsid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课程号，课程名，先修课程</w:t>
      </w:r>
    </w:p>
    <w:p w14:paraId="40832F2C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</w:p>
    <w:p w14:paraId="22519B70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  int time, assign;</w:t>
      </w:r>
    </w:p>
    <w:p w14:paraId="7E467CFB" w14:textId="2C809C65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 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课时数，分配的学期数</w:t>
      </w:r>
    </w:p>
    <w:p w14:paraId="6CAA4DC5" w14:textId="737CED89" w:rsidR="006B0072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DE04FA">
        <w:rPr>
          <w:lang w:eastAsia="zh-CN"/>
        </w:rPr>
        <w:t>}</w:t>
      </w:r>
    </w:p>
    <w:p w14:paraId="10C1BD04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</w:p>
    <w:p w14:paraId="5C766391" w14:textId="4B3A0BB7" w:rsidR="0049125E" w:rsidRPr="006B0072" w:rsidRDefault="00DE04FA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点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VN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ode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4990E93D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>typedef struct VNode</w:t>
      </w:r>
    </w:p>
    <w:p w14:paraId="5750B02F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lastRenderedPageBreak/>
        <w:t>{</w:t>
      </w:r>
    </w:p>
    <w:p w14:paraId="4D83F1E9" w14:textId="0CE037FC" w:rsid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  info data;</w:t>
      </w:r>
    </w:p>
    <w:p w14:paraId="10D0837C" w14:textId="0A8BECB7" w:rsid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>
        <w:rPr>
          <w:lang w:eastAsia="zh-CN"/>
        </w:rPr>
        <w:tab/>
        <w:t>//</w:t>
      </w:r>
      <w:r>
        <w:rPr>
          <w:rFonts w:hint="eastAsia"/>
          <w:lang w:eastAsia="zh-CN"/>
        </w:rPr>
        <w:t>点中存储的信息</w:t>
      </w:r>
    </w:p>
    <w:p w14:paraId="3504EDA4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</w:p>
    <w:p w14:paraId="59E454A1" w14:textId="191D7928" w:rsid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  int inde, outde;</w:t>
      </w:r>
    </w:p>
    <w:p w14:paraId="1ABDBF70" w14:textId="51F04D34" w:rsid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入度和出度</w:t>
      </w:r>
    </w:p>
    <w:p w14:paraId="0ACE9351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</w:p>
    <w:p w14:paraId="495272A4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  ArcNode* firstarc;</w:t>
      </w:r>
    </w:p>
    <w:p w14:paraId="7B04DB89" w14:textId="0A4D213E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</w:t>
      </w:r>
      <w:r w:rsidR="000E07F9">
        <w:rPr>
          <w:lang w:eastAsia="zh-CN"/>
        </w:rPr>
        <w:tab/>
      </w:r>
      <w:r w:rsidR="000E07F9">
        <w:rPr>
          <w:rFonts w:hint="eastAsia"/>
          <w:lang w:eastAsia="zh-CN"/>
        </w:rPr>
        <w:t>//</w:t>
      </w:r>
      <w:r w:rsidR="000E07F9">
        <w:rPr>
          <w:rFonts w:hint="eastAsia"/>
          <w:lang w:eastAsia="zh-CN"/>
        </w:rPr>
        <w:t>与该点相连的边链表</w:t>
      </w:r>
    </w:p>
    <w:p w14:paraId="7608B295" w14:textId="097CD75D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  </w:t>
      </w:r>
    </w:p>
    <w:p w14:paraId="46B7EDC6" w14:textId="77777777" w:rsidR="00DE04FA" w:rsidRPr="00DE04FA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 xml:space="preserve">    </w:t>
      </w:r>
    </w:p>
    <w:p w14:paraId="44D6AC2F" w14:textId="4C00F2E8" w:rsidR="006B0072" w:rsidRDefault="00DE04FA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 w:rsidRPr="00DE04FA">
        <w:rPr>
          <w:lang w:eastAsia="zh-CN"/>
        </w:rPr>
        <w:t>}AdjList[MAX_VERTEX_NUM + 2];</w:t>
      </w:r>
    </w:p>
    <w:p w14:paraId="5B738EA3" w14:textId="5FC1A995" w:rsidR="000E07F9" w:rsidRDefault="000E07F9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点数组</w:t>
      </w:r>
    </w:p>
    <w:p w14:paraId="239390B9" w14:textId="6F23C9A5" w:rsidR="000E07F9" w:rsidRDefault="000E07F9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</w:p>
    <w:p w14:paraId="4AFBA0DF" w14:textId="77777777" w:rsidR="000E07F9" w:rsidRPr="00DE04FA" w:rsidRDefault="000E07F9" w:rsidP="00DE04F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lang w:eastAsia="zh-CN"/>
        </w:rPr>
      </w:pPr>
    </w:p>
    <w:p w14:paraId="7A98603C" w14:textId="6BF4AABD" w:rsidR="0049125E" w:rsidRDefault="000E07F9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图类（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A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LG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ra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ph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：</w:t>
      </w:r>
    </w:p>
    <w:p w14:paraId="11FB23D9" w14:textId="6ECB7160" w:rsidR="000E07F9" w:rsidRPr="006B0072" w:rsidRDefault="000E07F9" w:rsidP="000E07F9">
      <w:pPr>
        <w:ind w:firstLine="482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私有成员</w:t>
      </w:r>
      <w:r w:rsidRPr="006B0072">
        <w:rPr>
          <w:rFonts w:hint="eastAsia"/>
          <w:b/>
          <w:szCs w:val="24"/>
          <w:lang w:eastAsia="zh-CN"/>
        </w:rPr>
        <w:t>操作：</w:t>
      </w:r>
    </w:p>
    <w:p w14:paraId="653B51E1" w14:textId="08F97B07" w:rsid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0E07F9">
        <w:rPr>
          <w:lang w:eastAsia="zh-CN"/>
        </w:rPr>
        <w:t>AdjList vertices;</w:t>
      </w:r>
    </w:p>
    <w:p w14:paraId="5F34D5C3" w14:textId="43623E32" w:rsid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点集合</w:t>
      </w:r>
    </w:p>
    <w:p w14:paraId="2AF8DE3B" w14:textId="77777777" w:rsidR="000E07F9" w:rsidRP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2FC1053F" w14:textId="2B324A3B" w:rsid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0E07F9">
        <w:rPr>
          <w:lang w:eastAsia="zh-CN"/>
        </w:rPr>
        <w:t>int vexnum, arcnum;</w:t>
      </w:r>
    </w:p>
    <w:p w14:paraId="41B3D655" w14:textId="0E101BA0" w:rsid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点数和边数</w:t>
      </w:r>
    </w:p>
    <w:p w14:paraId="1B0088BE" w14:textId="7E8A9CAA" w:rsid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26A91614" w14:textId="06DDE9D4" w:rsid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0E07F9">
        <w:rPr>
          <w:rFonts w:hint="eastAsia"/>
          <w:b/>
          <w:szCs w:val="24"/>
          <w:lang w:eastAsia="zh-CN"/>
        </w:rPr>
        <w:t>A</w:t>
      </w:r>
      <w:r w:rsidRPr="000E07F9">
        <w:rPr>
          <w:b/>
          <w:szCs w:val="24"/>
          <w:lang w:eastAsia="zh-CN"/>
        </w:rPr>
        <w:t>DT</w:t>
      </w:r>
      <w:r w:rsidRPr="000E07F9">
        <w:rPr>
          <w:rFonts w:hint="eastAsia"/>
          <w:b/>
          <w:szCs w:val="24"/>
          <w:lang w:eastAsia="zh-CN"/>
        </w:rPr>
        <w:t>接口：</w:t>
      </w:r>
      <w:r>
        <w:rPr>
          <w:lang w:eastAsia="zh-CN"/>
        </w:rPr>
        <w:br/>
      </w:r>
    </w:p>
    <w:p w14:paraId="2D69BDC3" w14:textId="190EDB7B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>ALGraph()</w:t>
      </w:r>
      <w:r w:rsidRPr="00357B1F">
        <w:rPr>
          <w:rFonts w:hint="eastAsia"/>
          <w:szCs w:val="24"/>
          <w:lang w:eastAsia="zh-CN"/>
        </w:rPr>
        <w:t>;</w:t>
      </w:r>
    </w:p>
    <w:p w14:paraId="6A06B341" w14:textId="366BA812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szCs w:val="24"/>
          <w:lang w:eastAsia="zh-CN"/>
        </w:rPr>
      </w:pPr>
      <w:r w:rsidRPr="00357B1F">
        <w:rPr>
          <w:rFonts w:hint="eastAsia"/>
          <w:szCs w:val="24"/>
          <w:lang w:eastAsia="zh-CN"/>
        </w:rPr>
        <w:t>/</w:t>
      </w:r>
      <w:r w:rsidRPr="00357B1F">
        <w:rPr>
          <w:szCs w:val="24"/>
          <w:lang w:eastAsia="zh-CN"/>
        </w:rPr>
        <w:t>/</w:t>
      </w:r>
      <w:r w:rsidRPr="00357B1F">
        <w:rPr>
          <w:rFonts w:hint="eastAsia"/>
          <w:szCs w:val="24"/>
          <w:lang w:eastAsia="zh-CN"/>
        </w:rPr>
        <w:t>构造函数</w:t>
      </w:r>
    </w:p>
    <w:p w14:paraId="45C86F87" w14:textId="570B85A8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 xml:space="preserve">    </w:t>
      </w:r>
    </w:p>
    <w:p w14:paraId="356B6EC7" w14:textId="63FB21DD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>void init();</w:t>
      </w:r>
    </w:p>
    <w:p w14:paraId="4D2372E2" w14:textId="3FB01E05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rFonts w:hint="eastAsia"/>
          <w:szCs w:val="24"/>
          <w:lang w:eastAsia="zh-CN"/>
        </w:rPr>
        <w:t>//</w:t>
      </w:r>
      <w:r w:rsidRPr="00357B1F">
        <w:rPr>
          <w:rFonts w:hint="eastAsia"/>
          <w:szCs w:val="24"/>
          <w:lang w:eastAsia="zh-CN"/>
        </w:rPr>
        <w:t>初始化全局变量等</w:t>
      </w:r>
    </w:p>
    <w:p w14:paraId="19DF0BE8" w14:textId="37604577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 xml:space="preserve">   </w:t>
      </w:r>
    </w:p>
    <w:p w14:paraId="1CD889DE" w14:textId="627C7A09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>void print();</w:t>
      </w:r>
    </w:p>
    <w:p w14:paraId="5C628B67" w14:textId="7EB7AFB3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rFonts w:hint="eastAsia"/>
          <w:szCs w:val="24"/>
          <w:lang w:eastAsia="zh-CN"/>
        </w:rPr>
        <w:t>//</w:t>
      </w:r>
      <w:r w:rsidRPr="00357B1F">
        <w:rPr>
          <w:rFonts w:hint="eastAsia"/>
          <w:szCs w:val="24"/>
          <w:lang w:eastAsia="zh-CN"/>
        </w:rPr>
        <w:t>打印图的信息（供</w:t>
      </w:r>
      <w:r w:rsidRPr="00357B1F">
        <w:rPr>
          <w:rFonts w:hint="eastAsia"/>
          <w:szCs w:val="24"/>
          <w:lang w:eastAsia="zh-CN"/>
        </w:rPr>
        <w:t>d</w:t>
      </w:r>
      <w:r w:rsidRPr="00357B1F">
        <w:rPr>
          <w:szCs w:val="24"/>
          <w:lang w:eastAsia="zh-CN"/>
        </w:rPr>
        <w:t>ebug</w:t>
      </w:r>
      <w:r w:rsidRPr="00357B1F">
        <w:rPr>
          <w:rFonts w:hint="eastAsia"/>
          <w:szCs w:val="24"/>
          <w:lang w:eastAsia="zh-CN"/>
        </w:rPr>
        <w:t>使用）</w:t>
      </w:r>
    </w:p>
    <w:p w14:paraId="27D33E4F" w14:textId="77777777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</w:p>
    <w:p w14:paraId="78E69FFD" w14:textId="16610103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>bool judgeOk(int num,ofstream &amp;)</w:t>
      </w:r>
      <w:r w:rsidRPr="00357B1F">
        <w:rPr>
          <w:rFonts w:hint="eastAsia"/>
          <w:szCs w:val="24"/>
          <w:lang w:eastAsia="zh-CN"/>
        </w:rPr>
        <w:t>;</w:t>
      </w:r>
    </w:p>
    <w:p w14:paraId="59D0E52F" w14:textId="33BA8A86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rFonts w:hint="eastAsia"/>
          <w:szCs w:val="24"/>
          <w:lang w:eastAsia="zh-CN"/>
        </w:rPr>
        <w:t>//</w:t>
      </w:r>
      <w:r w:rsidRPr="00357B1F">
        <w:rPr>
          <w:rFonts w:hint="eastAsia"/>
          <w:szCs w:val="24"/>
          <w:lang w:eastAsia="zh-CN"/>
        </w:rPr>
        <w:t>判断选课方式是否可行</w:t>
      </w:r>
    </w:p>
    <w:p w14:paraId="2E6C284F" w14:textId="77777777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</w:p>
    <w:p w14:paraId="429492BD" w14:textId="01D2C03D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>int arrange_time(int, int, int);</w:t>
      </w:r>
    </w:p>
    <w:p w14:paraId="440B5543" w14:textId="54E89673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rFonts w:hint="eastAsia"/>
          <w:szCs w:val="24"/>
          <w:lang w:eastAsia="zh-CN"/>
        </w:rPr>
        <w:t>//</w:t>
      </w:r>
      <w:r w:rsidRPr="00357B1F">
        <w:rPr>
          <w:rFonts w:hint="eastAsia"/>
          <w:szCs w:val="24"/>
          <w:lang w:eastAsia="zh-CN"/>
        </w:rPr>
        <w:t>安排课程时间</w:t>
      </w:r>
    </w:p>
    <w:p w14:paraId="650BD0FA" w14:textId="5919DBE2" w:rsid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 xml:space="preserve">    </w:t>
      </w:r>
    </w:p>
    <w:p w14:paraId="501554BA" w14:textId="5D60456D" w:rsidR="00357B1F" w:rsidRDefault="00357B1F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</w:p>
    <w:p w14:paraId="515448FA" w14:textId="77777777" w:rsidR="00357B1F" w:rsidRPr="00357B1F" w:rsidRDefault="00357B1F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</w:p>
    <w:p w14:paraId="115D0634" w14:textId="64A47518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lastRenderedPageBreak/>
        <w:t>void printTable(ofstream&amp;cout);</w:t>
      </w:r>
    </w:p>
    <w:p w14:paraId="142CF3B6" w14:textId="77777777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szCs w:val="24"/>
          <w:lang w:eastAsia="zh-CN"/>
        </w:rPr>
      </w:pPr>
      <w:r w:rsidRPr="00357B1F">
        <w:rPr>
          <w:rFonts w:hint="eastAsia"/>
          <w:szCs w:val="24"/>
          <w:lang w:eastAsia="zh-CN"/>
        </w:rPr>
        <w:t>//</w:t>
      </w:r>
      <w:r w:rsidRPr="00357B1F">
        <w:rPr>
          <w:rFonts w:hint="eastAsia"/>
          <w:szCs w:val="24"/>
          <w:lang w:eastAsia="zh-CN"/>
        </w:rPr>
        <w:t>打印课程表（打入文件）</w:t>
      </w:r>
    </w:p>
    <w:p w14:paraId="724538E4" w14:textId="1B8E465D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ab/>
      </w:r>
    </w:p>
    <w:p w14:paraId="42953F0C" w14:textId="4448E187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 xml:space="preserve">    </w:t>
      </w:r>
    </w:p>
    <w:p w14:paraId="72A098EE" w14:textId="6561C61C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 xml:space="preserve">    int Select(int , int, int,ofstream&amp;);</w:t>
      </w:r>
    </w:p>
    <w:p w14:paraId="0B7F38BD" w14:textId="4DB5F3E5" w:rsidR="000E07F9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 w:rsidRPr="00357B1F">
        <w:rPr>
          <w:szCs w:val="24"/>
          <w:lang w:eastAsia="zh-CN"/>
        </w:rPr>
        <w:t xml:space="preserve">    </w:t>
      </w:r>
      <w:r w:rsidRPr="00357B1F">
        <w:rPr>
          <w:rFonts w:hint="eastAsia"/>
          <w:szCs w:val="24"/>
          <w:lang w:eastAsia="zh-CN"/>
        </w:rPr>
        <w:t>//</w:t>
      </w:r>
      <w:r w:rsidRPr="00357B1F">
        <w:rPr>
          <w:rFonts w:hint="eastAsia"/>
          <w:szCs w:val="24"/>
          <w:lang w:eastAsia="zh-CN"/>
        </w:rPr>
        <w:t>递归选择出合适的选课方式（类似</w:t>
      </w:r>
      <w:r w:rsidRPr="00357B1F">
        <w:rPr>
          <w:rFonts w:hint="eastAsia"/>
          <w:szCs w:val="24"/>
          <w:lang w:eastAsia="zh-CN"/>
        </w:rPr>
        <w:t>s</w:t>
      </w:r>
      <w:r w:rsidRPr="00357B1F">
        <w:rPr>
          <w:szCs w:val="24"/>
          <w:lang w:eastAsia="zh-CN"/>
        </w:rPr>
        <w:t>tl</w:t>
      </w:r>
      <w:r w:rsidRPr="00357B1F">
        <w:rPr>
          <w:rFonts w:hint="eastAsia"/>
          <w:szCs w:val="24"/>
          <w:lang w:eastAsia="zh-CN"/>
        </w:rPr>
        <w:t>中的</w:t>
      </w:r>
      <w:r w:rsidRPr="00357B1F">
        <w:rPr>
          <w:rFonts w:hint="eastAsia"/>
          <w:szCs w:val="24"/>
          <w:lang w:eastAsia="zh-CN"/>
        </w:rPr>
        <w:t xml:space="preserve"> n</w:t>
      </w:r>
      <w:r w:rsidRPr="00357B1F">
        <w:rPr>
          <w:szCs w:val="24"/>
          <w:lang w:eastAsia="zh-CN"/>
        </w:rPr>
        <w:t>ext_permutation</w:t>
      </w:r>
      <w:r w:rsidRPr="00357B1F">
        <w:rPr>
          <w:rFonts w:hint="eastAsia"/>
          <w:szCs w:val="24"/>
          <w:lang w:eastAsia="zh-CN"/>
        </w:rPr>
        <w:t>，从一个数组里挑选出一定数量的组合）</w:t>
      </w:r>
    </w:p>
    <w:p w14:paraId="7B7A70F0" w14:textId="77777777" w:rsidR="000E07F9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F6F4098" w14:textId="5680CA5D" w:rsidR="006B0072" w:rsidRPr="00357B1F" w:rsidRDefault="000E07F9" w:rsidP="000E07F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 w:rsidRPr="00357B1F">
        <w:rPr>
          <w:szCs w:val="24"/>
          <w:lang w:eastAsia="zh-CN"/>
        </w:rPr>
        <w:t>Status TopoSelect()</w:t>
      </w:r>
      <w:r w:rsidRPr="00357B1F">
        <w:rPr>
          <w:rFonts w:hint="eastAsia"/>
          <w:szCs w:val="24"/>
          <w:lang w:eastAsia="zh-CN"/>
        </w:rPr>
        <w:t>;</w:t>
      </w:r>
    </w:p>
    <w:p w14:paraId="7820DBE9" w14:textId="597A12F7" w:rsidR="000E07F9" w:rsidRPr="00C51CA1" w:rsidRDefault="00357B1F" w:rsidP="000E07F9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用户调用的函数，排出</w:t>
      </w:r>
      <w:r>
        <w:rPr>
          <w:rFonts w:hint="eastAsia"/>
          <w:szCs w:val="24"/>
          <w:lang w:eastAsia="zh-CN"/>
        </w:rPr>
        <w:t>8</w:t>
      </w:r>
      <w:r>
        <w:rPr>
          <w:rFonts w:hint="eastAsia"/>
          <w:szCs w:val="24"/>
          <w:lang w:eastAsia="zh-CN"/>
        </w:rPr>
        <w:t>个学期的课表</w:t>
      </w:r>
    </w:p>
    <w:p w14:paraId="3F435E0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6032961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167AA9DB" w14:textId="69AA793C" w:rsidR="0075165E" w:rsidRDefault="0075165E" w:rsidP="008F78B2">
      <w:pPr>
        <w:pStyle w:val="2"/>
        <w:spacing w:before="120"/>
      </w:pPr>
      <w:bookmarkStart w:id="12" w:name="_Toc60329612"/>
      <w:r>
        <w:rPr>
          <w:rFonts w:hint="eastAsia"/>
        </w:rPr>
        <w:t xml:space="preserve">3.1 </w:t>
      </w:r>
      <w:r w:rsidR="00357B1F">
        <w:rPr>
          <w:rFonts w:hint="eastAsia"/>
        </w:rPr>
        <w:t>构造函数</w:t>
      </w:r>
      <w:r>
        <w:rPr>
          <w:rFonts w:hint="eastAsia"/>
        </w:rPr>
        <w:t>的实现</w:t>
      </w:r>
      <w:bookmarkEnd w:id="12"/>
    </w:p>
    <w:p w14:paraId="7AD2E755" w14:textId="6AC4E9E8" w:rsidR="00AD5E2E" w:rsidRPr="008F78B2" w:rsidRDefault="00AD5E2E" w:rsidP="00A8652E">
      <w:pPr>
        <w:pStyle w:val="3"/>
        <w:spacing w:before="120"/>
      </w:pPr>
      <w:bookmarkStart w:id="13" w:name="_Toc60329613"/>
      <w:r w:rsidRPr="008F78B2">
        <w:rPr>
          <w:rFonts w:hint="eastAsia"/>
        </w:rPr>
        <w:t xml:space="preserve">3.1.1 </w:t>
      </w:r>
      <w:r w:rsidR="00357B1F">
        <w:rPr>
          <w:rFonts w:hint="eastAsia"/>
        </w:rPr>
        <w:t>构造函数</w:t>
      </w:r>
      <w:r w:rsidRPr="008F78B2">
        <w:rPr>
          <w:rFonts w:hint="eastAsia"/>
        </w:rPr>
        <w:t>流程图</w:t>
      </w:r>
      <w:bookmarkEnd w:id="13"/>
    </w:p>
    <w:p w14:paraId="0801B19A" w14:textId="3386EE1F" w:rsidR="00A8652E" w:rsidRDefault="00357B1F" w:rsidP="00954B54">
      <w:pPr>
        <w:rPr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5A69DDB9" wp14:editId="18E033E4">
                <wp:extent cx="5486400" cy="3718560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矩形: 圆角 33"/>
                        <wps:cNvSpPr/>
                        <wps:spPr>
                          <a:xfrm>
                            <a:off x="2423160" y="0"/>
                            <a:ext cx="59436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90066" w14:textId="2AD493FD" w:rsidR="00357B1F" w:rsidRDefault="00357B1F" w:rsidP="00357B1F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数据 34"/>
                        <wps:cNvSpPr/>
                        <wps:spPr>
                          <a:xfrm>
                            <a:off x="2110740" y="899160"/>
                            <a:ext cx="1143000" cy="8077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BB357" w14:textId="40D44C9E" w:rsidR="00357B1F" w:rsidRDefault="00357B1F" w:rsidP="00357B1F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从文件中读取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35480" y="2087880"/>
                            <a:ext cx="124968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15D79" w14:textId="128406B3" w:rsidR="00357B1F" w:rsidRDefault="00357B1F" w:rsidP="00357B1F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算出每一个点的入读和出度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: 圆角 36"/>
                        <wps:cNvSpPr/>
                        <wps:spPr>
                          <a:xfrm>
                            <a:off x="2293620" y="3208020"/>
                            <a:ext cx="55626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F6EA7" w14:textId="752F15CC" w:rsidR="00357B1F" w:rsidRDefault="00357B1F" w:rsidP="00357B1F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33" idx="2"/>
                          <a:endCxn id="34" idx="1"/>
                        </wps:cNvCnPr>
                        <wps:spPr>
                          <a:xfrm flipH="1">
                            <a:off x="2682240" y="358140"/>
                            <a:ext cx="3810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34" idx="3"/>
                          <a:endCxn id="35" idx="0"/>
                        </wps:cNvCnPr>
                        <wps:spPr>
                          <a:xfrm flipH="1">
                            <a:off x="2560320" y="1706880"/>
                            <a:ext cx="762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5" idx="2"/>
                          <a:endCxn id="36" idx="0"/>
                        </wps:cNvCnPr>
                        <wps:spPr>
                          <a:xfrm>
                            <a:off x="2560320" y="2735580"/>
                            <a:ext cx="1143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69DDB9" id="画布 14" o:spid="_x0000_s1026" editas="canvas" style="width:6in;height:292.8pt;mso-position-horizontal-relative:char;mso-position-vertical-relative:line" coordsize="54864,3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185;visibility:visible;mso-wrap-style:square" filled="t">
                  <v:fill o:detectmouseclick="t"/>
                  <v:path o:connecttype="none"/>
                </v:shape>
                <v:roundrect id="矩形: 圆角 33" o:spid="_x0000_s1028" style="position:absolute;left:24231;width:5944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" fillcolor="white [3201]" strokecolor="#f79646 [3209]" strokeweight="2pt">
                  <v:textbox>
                    <w:txbxContent>
                      <w:p w14:paraId="28890066" w14:textId="2AD493FD" w:rsidR="00357B1F" w:rsidRDefault="00357B1F" w:rsidP="00357B1F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4" o:spid="_x0000_s1029" type="#_x0000_t111" style="position:absolute;left:21107;top:8991;width:11430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" fillcolor="white [3201]" strokecolor="#f79646 [3209]" strokeweight="2pt">
                  <v:textbox>
                    <w:txbxContent>
                      <w:p w14:paraId="54EBB357" w14:textId="40D44C9E" w:rsidR="00357B1F" w:rsidRDefault="00357B1F" w:rsidP="00357B1F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从文件中读取</w:t>
                        </w:r>
                      </w:p>
                    </w:txbxContent>
                  </v:textbox>
                </v:shape>
                <v:rect id="矩形 35" o:spid="_x0000_s1030" style="position:absolute;left:19354;top:20878;width:1249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" fillcolor="white [3201]" strokecolor="#f79646 [3209]" strokeweight="2pt">
                  <v:textbox>
                    <w:txbxContent>
                      <w:p w14:paraId="23615D79" w14:textId="128406B3" w:rsidR="00357B1F" w:rsidRDefault="00357B1F" w:rsidP="00357B1F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算出每一个点的入读和出度</w:t>
                        </w:r>
                      </w:p>
                    </w:txbxContent>
                  </v:textbox>
                </v:rect>
                <v:roundrect id="矩形: 圆角 36" o:spid="_x0000_s1031" style="position:absolute;left:22936;top:32080;width:5562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" fillcolor="white [3201]" strokecolor="#f79646 [3209]" strokeweight="2pt">
                  <v:textbox>
                    <w:txbxContent>
                      <w:p w14:paraId="7E4F6EA7" w14:textId="752F15CC" w:rsidR="00357B1F" w:rsidRDefault="00357B1F" w:rsidP="00357B1F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7" o:spid="_x0000_s1032" type="#_x0000_t32" style="position:absolute;left:26822;top:3581;width:381;height:5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直接箭头连接符 38" o:spid="_x0000_s1033" type="#_x0000_t32" style="position:absolute;left:25603;top:17068;width:76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zi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Gpu+pB8gl/8AAAD//wMAUEsBAi0AFAAGAAgAAAAhANvh9svuAAAAhQEAABMAAAAAAAAAAAAAAAAA&#10;AAAAAFtDb250ZW50X1R5cGVzXS54bWxQSwECLQAUAAYACAAAACEAWvQsW78AAAAVAQAACwAAAAAA&#10;AAAAAAAAAAAfAQAAX3JlbHMvLnJlbHNQSwECLQAUAAYACAAAACEACu1s4sAAAADbAAAADwAAAAAA&#10;AAAAAAAAAAAHAgAAZHJzL2Rvd25yZXYueG1sUEsFBgAAAAADAAMAtwAAAPQCAAAAAA==&#10;" strokecolor="#4579b8 [3044]">
                  <v:stroke endarrow="block"/>
                </v:shape>
                <v:shape id="直接箭头连接符 39" o:spid="_x0000_s1034" type="#_x0000_t32" style="position:absolute;left:25603;top:27355;width:114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D2C7096" w14:textId="77777777" w:rsidR="00A8652E" w:rsidRPr="00954B54" w:rsidRDefault="00A8652E" w:rsidP="00357B1F">
      <w:pPr>
        <w:ind w:firstLineChars="0" w:firstLine="0"/>
        <w:rPr>
          <w:lang w:eastAsia="zh-CN"/>
        </w:rPr>
      </w:pPr>
    </w:p>
    <w:p w14:paraId="3CE80B4D" w14:textId="12BB83EF" w:rsidR="00AD5E2E" w:rsidRDefault="00AD5E2E" w:rsidP="00A8652E">
      <w:pPr>
        <w:pStyle w:val="3"/>
        <w:spacing w:before="120"/>
      </w:pPr>
      <w:bookmarkStart w:id="14" w:name="_Toc60329614"/>
      <w:r>
        <w:rPr>
          <w:rFonts w:hint="eastAsia"/>
        </w:rPr>
        <w:lastRenderedPageBreak/>
        <w:t xml:space="preserve">3.1.2 </w:t>
      </w:r>
      <w:r w:rsidR="00357B1F">
        <w:rPr>
          <w:rFonts w:hint="eastAsia"/>
        </w:rPr>
        <w:t>构造函数</w:t>
      </w:r>
      <w:r>
        <w:rPr>
          <w:rFonts w:hint="eastAsia"/>
        </w:rPr>
        <w:t>核心代码</w:t>
      </w:r>
      <w:bookmarkEnd w:id="14"/>
    </w:p>
    <w:p w14:paraId="2958D98F" w14:textId="77777777" w:rsidR="00357B1F" w:rsidRDefault="00AD5E2E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357B1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ALGraph()</w:t>
      </w:r>
    </w:p>
    <w:p w14:paraId="509F0795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{</w:t>
      </w:r>
    </w:p>
    <w:p w14:paraId="7FF2C7A6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vexnum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MAX_VERTEX_NUM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E23A6C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arcnum = 0;</w:t>
      </w:r>
    </w:p>
    <w:p w14:paraId="44E7F250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vexnum; ++i)</w:t>
      </w:r>
    </w:p>
    <w:p w14:paraId="1147BFEE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vertices[i].firstarc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vertices[i].inde = vertices[i].outde = 0;</w:t>
      </w:r>
    </w:p>
    <w:p w14:paraId="089AD146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ifstream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"course.txt"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65B2CAB" w14:textId="234C82E5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!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in) { printf(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找不到课程文件！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 exit(-1); }</w:t>
      </w:r>
    </w:p>
    <w:p w14:paraId="49463FB7" w14:textId="321A2527" w:rsidR="009E0A70" w:rsidRDefault="009E0A70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//错误判断</w:t>
      </w:r>
    </w:p>
    <w:p w14:paraId="62CD6579" w14:textId="26DC849E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</w:p>
    <w:p w14:paraId="7CBACC7D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vexnum; ++i)</w:t>
      </w:r>
    </w:p>
    <w:p w14:paraId="2543C914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{</w:t>
      </w:r>
    </w:p>
    <w:p w14:paraId="3485CCDF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vertices[i].data.readIn(in);</w:t>
      </w:r>
    </w:p>
    <w:p w14:paraId="0C11613B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pre = vertices[i].data.pre;</w:t>
      </w:r>
    </w:p>
    <w:p w14:paraId="11CBBC39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j &lt; 2 &amp;&amp; pre[j]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!=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++j)</w:t>
      </w:r>
    </w:p>
    <w:p w14:paraId="50009B7E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{</w:t>
      </w:r>
    </w:p>
    <w:p w14:paraId="6E450D7F" w14:textId="5D5F9C3E" w:rsidR="00357B1F" w:rsidRDefault="00357B1F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 w:rsidR="009E0A70" w:rsidRPr="009E0A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...</w:t>
      </w:r>
      <w:r w:rsidR="009E0A70"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//计算出度和入度</w:t>
      </w:r>
    </w:p>
    <w:p w14:paraId="6A23C648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797AAFD0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72B7C1D6" w14:textId="77777777" w:rsidR="00357B1F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in.close();</w:t>
      </w:r>
    </w:p>
    <w:p w14:paraId="75D54315" w14:textId="0E941193" w:rsidR="00AD5E2E" w:rsidRDefault="00357B1F" w:rsidP="00357B1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10443607" w14:textId="77777777" w:rsidR="00357B1F" w:rsidRPr="00AD5E2E" w:rsidRDefault="00357B1F" w:rsidP="00AD5E2E">
      <w:pPr>
        <w:rPr>
          <w:lang w:eastAsia="zh-CN"/>
        </w:rPr>
      </w:pPr>
    </w:p>
    <w:p w14:paraId="4194B82A" w14:textId="1BA30BE5" w:rsidR="0075165E" w:rsidRDefault="0075165E" w:rsidP="008F78B2">
      <w:pPr>
        <w:pStyle w:val="2"/>
        <w:spacing w:before="120"/>
      </w:pPr>
      <w:bookmarkStart w:id="15" w:name="_Toc60329615"/>
      <w:r>
        <w:rPr>
          <w:rFonts w:hint="eastAsia"/>
        </w:rPr>
        <w:lastRenderedPageBreak/>
        <w:t xml:space="preserve">3.2 </w:t>
      </w:r>
      <w:r w:rsidR="009E0A70">
        <w:rPr>
          <w:rFonts w:hint="eastAsia"/>
        </w:rPr>
        <w:t>排课表</w:t>
      </w:r>
      <w:r>
        <w:rPr>
          <w:rFonts w:hint="eastAsia"/>
        </w:rPr>
        <w:t>的实现</w:t>
      </w:r>
      <w:bookmarkEnd w:id="15"/>
    </w:p>
    <w:p w14:paraId="016A0B43" w14:textId="11340526" w:rsidR="00954B54" w:rsidRDefault="00954B54" w:rsidP="00A8652E">
      <w:pPr>
        <w:pStyle w:val="3"/>
        <w:spacing w:before="120"/>
      </w:pPr>
      <w:bookmarkStart w:id="16" w:name="_Toc60329616"/>
      <w:r>
        <w:rPr>
          <w:rFonts w:hint="eastAsia"/>
        </w:rPr>
        <w:t xml:space="preserve">3.2.1 </w:t>
      </w:r>
      <w:r w:rsidR="009E0A70">
        <w:rPr>
          <w:rFonts w:hint="eastAsia"/>
        </w:rPr>
        <w:t>排课表</w:t>
      </w:r>
      <w:r>
        <w:rPr>
          <w:rFonts w:hint="eastAsia"/>
        </w:rPr>
        <w:t>流程图</w:t>
      </w:r>
      <w:bookmarkEnd w:id="16"/>
    </w:p>
    <w:p w14:paraId="5C3EC14F" w14:textId="7B1894A5" w:rsidR="00960CC1" w:rsidRPr="00960CC1" w:rsidRDefault="009E0A70" w:rsidP="00960CC1">
      <w:pPr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790B6AF5" wp14:editId="3C56B968">
                <wp:extent cx="5486400" cy="7459980"/>
                <wp:effectExtent l="0" t="0" r="0" b="762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矩形: 圆角 42"/>
                        <wps:cNvSpPr/>
                        <wps:spPr>
                          <a:xfrm>
                            <a:off x="2423160" y="0"/>
                            <a:ext cx="59436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49456" w14:textId="77777777" w:rsidR="009E0A70" w:rsidRDefault="009E0A70" w:rsidP="009E0A70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836420" y="1760220"/>
                            <a:ext cx="17145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E850C1" w14:textId="4B6EC1C2" w:rsidR="009E0A70" w:rsidRDefault="009E0A70" w:rsidP="009E0A70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 w:rsidRPr="009E0A70">
                                <w:rPr>
                                  <w:lang w:eastAsia="zh-CN"/>
                                </w:rPr>
                                <w:t>选出入度为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0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的点并且放入第一轮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S</w:t>
                              </w:r>
                              <w:r w:rsidRPr="009E0A70">
                                <w:rPr>
                                  <w:lang w:eastAsia="zh-CN"/>
                                </w:rPr>
                                <w:t>elect</w:t>
                              </w:r>
                              <w:r w:rsidRPr="009E0A70">
                                <w:rPr>
                                  <w:lang w:eastAsia="zh-CN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: 圆角 45"/>
                        <wps:cNvSpPr/>
                        <wps:spPr>
                          <a:xfrm>
                            <a:off x="4446270" y="3589020"/>
                            <a:ext cx="55626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764EF" w14:textId="77777777" w:rsidR="009E0A70" w:rsidRDefault="009E0A70" w:rsidP="009E0A70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42" idx="2"/>
                          <a:endCxn id="50" idx="0"/>
                        </wps:cNvCnPr>
                        <wps:spPr>
                          <a:xfrm flipH="1">
                            <a:off x="2708910" y="358140"/>
                            <a:ext cx="11430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2133600" y="845820"/>
                            <a:ext cx="115062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5A899" w14:textId="6A08291F" w:rsidR="009E0A70" w:rsidRDefault="009E0A70" w:rsidP="009E0A70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打开输出文件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600200" y="4945380"/>
                            <a:ext cx="21336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CA2CA" w14:textId="2DF09B7E" w:rsidR="009E0A70" w:rsidRDefault="009E0A70" w:rsidP="009E0A70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 w:rsidRPr="009E0A70">
                                <w:rPr>
                                  <w:lang w:eastAsia="zh-CN"/>
                                </w:rPr>
                                <w:t>在将之前选出的点的入度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扣除后，</w:t>
                              </w:r>
                              <w:r w:rsidRPr="009E0A70">
                                <w:rPr>
                                  <w:lang w:eastAsia="zh-CN"/>
                                </w:rPr>
                                <w:t>选出入度为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0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的点并且放入第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 w:rsidRPr="009E0A70">
                                <w:rPr>
                                  <w:lang w:eastAsia="zh-CN"/>
                                </w:rPr>
                                <w:t>+1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轮</w:t>
                              </w:r>
                              <w:r w:rsidRPr="009E0A70">
                                <w:rPr>
                                  <w:rFonts w:hint="eastAsia"/>
                                  <w:lang w:eastAsia="zh-CN"/>
                                </w:rPr>
                                <w:t>S</w:t>
                              </w:r>
                              <w:r w:rsidRPr="009E0A70">
                                <w:rPr>
                                  <w:lang w:eastAsia="zh-CN"/>
                                </w:rPr>
                                <w:t>elect</w:t>
                              </w:r>
                              <w:r w:rsidRPr="009E0A70">
                                <w:rPr>
                                  <w:lang w:eastAsia="zh-CN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决策 52"/>
                        <wps:cNvSpPr/>
                        <wps:spPr>
                          <a:xfrm>
                            <a:off x="1402080" y="3345180"/>
                            <a:ext cx="2522220" cy="876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6B428" w14:textId="6D0ED2EA" w:rsidR="009E0A70" w:rsidRPr="009E0A70" w:rsidRDefault="009E0A70" w:rsidP="009E0A70">
                              <w:pPr>
                                <w:ind w:firstLineChars="0" w:firstLine="0"/>
                                <w:rPr>
                                  <w:sz w:val="21"/>
                                  <w:szCs w:val="16"/>
                                  <w:lang w:eastAsia="zh-CN"/>
                                </w:rPr>
                              </w:pPr>
                              <w:r w:rsidRPr="009E0A70">
                                <w:rPr>
                                  <w:rFonts w:hint="eastAsia"/>
                                  <w:sz w:val="21"/>
                                  <w:szCs w:val="16"/>
                                  <w:lang w:eastAsia="zh-CN"/>
                                </w:rPr>
                                <w:t>8</w:t>
                              </w:r>
                              <w:r w:rsidRPr="009E0A70">
                                <w:rPr>
                                  <w:sz w:val="21"/>
                                  <w:szCs w:val="16"/>
                                  <w:lang w:eastAsia="zh-CN"/>
                                </w:rPr>
                                <w:t>学期</w:t>
                              </w:r>
                              <w:r w:rsidRPr="009E0A70">
                                <w:rPr>
                                  <w:rFonts w:hint="eastAsia"/>
                                  <w:sz w:val="21"/>
                                  <w:szCs w:val="16"/>
                                  <w:lang w:eastAsia="zh-CN"/>
                                </w:rPr>
                                <w:t>全部选完？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50" idx="2"/>
                          <a:endCxn id="44" idx="0"/>
                        </wps:cNvCnPr>
                        <wps:spPr>
                          <a:xfrm flipH="1">
                            <a:off x="2693670" y="1242060"/>
                            <a:ext cx="15240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4" idx="2"/>
                          <a:endCxn id="52" idx="0"/>
                        </wps:cNvCnPr>
                        <wps:spPr>
                          <a:xfrm flipH="1">
                            <a:off x="2663190" y="2407920"/>
                            <a:ext cx="30480" cy="937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52" idx="2"/>
                          <a:endCxn id="51" idx="0"/>
                        </wps:cNvCnPr>
                        <wps:spPr>
                          <a:xfrm>
                            <a:off x="2663190" y="4221480"/>
                            <a:ext cx="381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连接符: 肘形 56"/>
                        <wps:cNvCnPr>
                          <a:stCxn id="51" idx="3"/>
                          <a:endCxn id="45" idx="2"/>
                        </wps:cNvCnPr>
                        <wps:spPr>
                          <a:xfrm flipV="1">
                            <a:off x="3733800" y="3954780"/>
                            <a:ext cx="990600" cy="13906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0"/>
                        </wps:cNvCnPr>
                        <wps:spPr>
                          <a:xfrm flipV="1">
                            <a:off x="4724400" y="2895600"/>
                            <a:ext cx="0" cy="693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2663190" y="2941320"/>
                            <a:ext cx="2030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52" idx="3"/>
                          <a:endCxn id="45" idx="1"/>
                        </wps:cNvCnPr>
                        <wps:spPr>
                          <a:xfrm flipV="1">
                            <a:off x="3924300" y="3771900"/>
                            <a:ext cx="52197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667000" y="4366260"/>
                            <a:ext cx="2667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BE1636" w14:textId="6B00E698" w:rsidR="00DA6721" w:rsidRDefault="00DA6721" w:rsidP="00DA6721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3992880" y="3501390"/>
                            <a:ext cx="2590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C6C9AE" w14:textId="22A0DF07" w:rsidR="00DA6721" w:rsidRDefault="00DA6721" w:rsidP="00DA6721">
                              <w:pPr>
                                <w:ind w:firstLineChars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B6AF5" id="画布 49" o:spid="_x0000_s1035" editas="canvas" style="width:6in;height:587.4pt;mso-position-horizontal-relative:char;mso-position-vertical-relative:line" coordsize="54864,7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">
                <v:shape id="_x0000_s1036" type="#_x0000_t75" style="position:absolute;width:54864;height:74599;visibility:visible;mso-wrap-style:square" filled="t">
                  <v:fill o:detectmouseclick="t"/>
                  <v:path o:connecttype="none"/>
                </v:shape>
                <v:roundrect id="矩形: 圆角 42" o:spid="_x0000_s1037" style="position:absolute;left:24231;width:5944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" fillcolor="white [3201]" strokecolor="#f79646 [3209]" strokeweight="2pt">
                  <v:textbox>
                    <w:txbxContent>
                      <w:p w14:paraId="00C49456" w14:textId="77777777" w:rsidR="009E0A70" w:rsidRDefault="009E0A70" w:rsidP="009E0A70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ect id="矩形 44" o:spid="_x0000_s1038" style="position:absolute;left:18364;top:17602;width:1714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" fillcolor="white [3201]" strokecolor="#f79646 [3209]" strokeweight="2pt">
                  <v:textbox>
                    <w:txbxContent>
                      <w:p w14:paraId="26E850C1" w14:textId="4B6EC1C2" w:rsidR="009E0A70" w:rsidRDefault="009E0A70" w:rsidP="009E0A70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 w:rsidRPr="009E0A70">
                          <w:rPr>
                            <w:lang w:eastAsia="zh-CN"/>
                          </w:rPr>
                          <w:t>选出入度为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0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的点并且放入第一轮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S</w:t>
                        </w:r>
                        <w:r w:rsidRPr="009E0A70">
                          <w:rPr>
                            <w:lang w:eastAsia="zh-CN"/>
                          </w:rPr>
                          <w:t>elect</w:t>
                        </w:r>
                        <w:r w:rsidRPr="009E0A70">
                          <w:rPr>
                            <w:lang w:eastAsia="zh-CN"/>
                          </w:rPr>
                          <w:t>中</w:t>
                        </w:r>
                      </w:p>
                    </w:txbxContent>
                  </v:textbox>
                </v:rect>
                <v:roundrect id="矩形: 圆角 45" o:spid="_x0000_s1039" style="position:absolute;left:44462;top:35890;width:5563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" fillcolor="white [3201]" strokecolor="#f79646 [3209]" strokeweight="2pt">
                  <v:textbox>
                    <w:txbxContent>
                      <w:p w14:paraId="692764EF" w14:textId="77777777" w:rsidR="009E0A70" w:rsidRDefault="009E0A70" w:rsidP="009E0A70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46" o:spid="_x0000_s1040" type="#_x0000_t32" style="position:absolute;left:27089;top:3581;width:114;height:48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52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bDk4LfL/kHyMUPAAAA//8DAFBLAQItABQABgAIAAAAIQDb4fbL7gAAAIUBAAATAAAAAAAAAAAA&#10;AAAAAAAAAABbQ29udGVudF9UeXBlc10ueG1sUEsBAi0AFAAGAAgAAAAhAFr0LFu/AAAAFQEAAAsA&#10;AAAAAAAAAAAAAAAAHwEAAF9yZWxzLy5yZWxzUEsBAi0AFAAGAAgAAAAhAEw4LnbEAAAA2wAAAA8A&#10;AAAAAAAAAAAAAAAABwIAAGRycy9kb3ducmV2LnhtbFBLBQYAAAAAAwADALcAAAD4AgAAAAA=&#10;" strokecolor="#4579b8 [3044]">
                  <v:stroke endarrow="block"/>
                </v:shape>
                <v:rect id="矩形 50" o:spid="_x0000_s1041" style="position:absolute;left:21336;top:8458;width:11506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" fillcolor="white [3201]" strokecolor="#f79646 [3209]" strokeweight="2pt">
                  <v:textbox>
                    <w:txbxContent>
                      <w:p w14:paraId="0DB5A899" w14:textId="6A08291F" w:rsidR="009E0A70" w:rsidRDefault="009E0A70" w:rsidP="009E0A70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打开输出文件</w:t>
                        </w:r>
                      </w:p>
                    </w:txbxContent>
                  </v:textbox>
                </v:rect>
                <v:rect id="矩形 51" o:spid="_x0000_s1042" style="position:absolute;left:16002;top:49453;width:213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" fillcolor="white [3201]" strokecolor="#f79646 [3209]" strokeweight="2pt">
                  <v:textbox>
                    <w:txbxContent>
                      <w:p w14:paraId="1BCCA2CA" w14:textId="2DF09B7E" w:rsidR="009E0A70" w:rsidRDefault="009E0A70" w:rsidP="009E0A70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 w:rsidRPr="009E0A70">
                          <w:rPr>
                            <w:lang w:eastAsia="zh-CN"/>
                          </w:rPr>
                          <w:t>在将之前选出的点的入度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扣除后，</w:t>
                        </w:r>
                        <w:r w:rsidRPr="009E0A70">
                          <w:rPr>
                            <w:lang w:eastAsia="zh-CN"/>
                          </w:rPr>
                          <w:t>选出入度为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0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的点并且放入第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 w:rsidRPr="009E0A70">
                          <w:rPr>
                            <w:lang w:eastAsia="zh-CN"/>
                          </w:rPr>
                          <w:t>+1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轮</w:t>
                        </w:r>
                        <w:r w:rsidRPr="009E0A70">
                          <w:rPr>
                            <w:rFonts w:hint="eastAsia"/>
                            <w:lang w:eastAsia="zh-CN"/>
                          </w:rPr>
                          <w:t>S</w:t>
                        </w:r>
                        <w:r w:rsidRPr="009E0A70">
                          <w:rPr>
                            <w:lang w:eastAsia="zh-CN"/>
                          </w:rPr>
                          <w:t>elect</w:t>
                        </w:r>
                        <w:r w:rsidRPr="009E0A70">
                          <w:rPr>
                            <w:lang w:eastAsia="zh-CN"/>
                          </w:rPr>
                          <w:t>中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2" o:spid="_x0000_s1043" type="#_x0000_t110" style="position:absolute;left:14020;top:33451;width:2522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" fillcolor="white [3201]" strokecolor="#f79646 [3209]" strokeweight="2pt">
                  <v:textbox>
                    <w:txbxContent>
                      <w:p w14:paraId="7326B428" w14:textId="6D0ED2EA" w:rsidR="009E0A70" w:rsidRPr="009E0A70" w:rsidRDefault="009E0A70" w:rsidP="009E0A70">
                        <w:pPr>
                          <w:ind w:firstLineChars="0" w:firstLine="0"/>
                          <w:rPr>
                            <w:sz w:val="21"/>
                            <w:szCs w:val="16"/>
                            <w:lang w:eastAsia="zh-CN"/>
                          </w:rPr>
                        </w:pPr>
                        <w:r w:rsidRPr="009E0A70">
                          <w:rPr>
                            <w:rFonts w:hint="eastAsia"/>
                            <w:sz w:val="21"/>
                            <w:szCs w:val="16"/>
                            <w:lang w:eastAsia="zh-CN"/>
                          </w:rPr>
                          <w:t>8</w:t>
                        </w:r>
                        <w:r w:rsidRPr="009E0A70">
                          <w:rPr>
                            <w:sz w:val="21"/>
                            <w:szCs w:val="16"/>
                            <w:lang w:eastAsia="zh-CN"/>
                          </w:rPr>
                          <w:t>学期</w:t>
                        </w:r>
                        <w:r w:rsidRPr="009E0A70">
                          <w:rPr>
                            <w:rFonts w:hint="eastAsia"/>
                            <w:sz w:val="21"/>
                            <w:szCs w:val="16"/>
                            <w:lang w:eastAsia="zh-CN"/>
                          </w:rPr>
                          <w:t>全部选完？</w:t>
                        </w:r>
                      </w:p>
                    </w:txbxContent>
                  </v:textbox>
                </v:shape>
                <v:shape id="直接箭头连接符 53" o:spid="_x0000_s1044" type="#_x0000_t32" style="position:absolute;left:26936;top:12420;width:153;height:51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4579b8 [3044]">
                  <v:stroke endarrow="block"/>
                </v:shape>
                <v:shape id="直接箭头连接符 54" o:spid="_x0000_s1045" type="#_x0000_t32" style="position:absolute;left:26631;top:24079;width:305;height:9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NH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Ywf4L/L+kHyOUVAAD//wMAUEsBAi0AFAAGAAgAAAAhANvh9svuAAAAhQEAABMAAAAAAAAAAAAA&#10;AAAAAAAAAFtDb250ZW50X1R5cGVzXS54bWxQSwECLQAUAAYACAAAACEAWvQsW78AAAAVAQAACwAA&#10;AAAAAAAAAAAAAAAfAQAAX3JlbHMvLnJlbHNQSwECLQAUAAYACAAAACEAVn+DR8MAAADbAAAADwAA&#10;AAAAAAAAAAAAAAAHAgAAZHJzL2Rvd25yZXYueG1sUEsFBgAAAAADAAMAtwAAAPcCAAAAAA==&#10;" strokecolor="#4579b8 [3044]">
                  <v:stroke endarrow="block"/>
                </v:shape>
                <v:shape id="直接箭头连接符 55" o:spid="_x0000_s1046" type="#_x0000_t32" style="position:absolute;left:26631;top:42214;width:39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56" o:spid="_x0000_s1047" type="#_x0000_t33" style="position:absolute;left:37338;top:39547;width:9906;height:139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" strokecolor="#4579b8 [3044]">
                  <v:stroke endarrow="block"/>
                </v:shape>
                <v:shape id="直接箭头连接符 57" o:spid="_x0000_s1048" type="#_x0000_t32" style="position:absolute;left:47244;top:28956;width:0;height:69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" strokecolor="#4579b8 [3044]">
                  <v:stroke endarrow="block"/>
                </v:shape>
                <v:shape id="直接箭头连接符 58" o:spid="_x0000_s1049" type="#_x0000_t32" style="position:absolute;left:26631;top:29413;width:203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lC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o1NX9IPkOUvAAAA//8DAFBLAQItABQABgAIAAAAIQDb4fbL7gAAAIUBAAATAAAAAAAAAAAAAAAA&#10;AAAAAABbQ29udGVudF9UeXBlc10ueG1sUEsBAi0AFAAGAAgAAAAhAFr0LFu/AAAAFQEAAAsAAAAA&#10;AAAAAAAAAAAAHwEAAF9yZWxzLy5yZWxzUEsBAi0AFAAGAAgAAAAhANcyiULBAAAA2wAAAA8AAAAA&#10;AAAAAAAAAAAABwIAAGRycy9kb3ducmV2LnhtbFBLBQYAAAAAAwADALcAAAD1AgAAAAA=&#10;" strokecolor="#4579b8 [3044]">
                  <v:stroke endarrow="block"/>
                </v:shape>
                <v:shape id="直接箭头连接符 59" o:spid="_x0000_s1050" type="#_x0000_t32" style="position:absolute;left:39243;top:37719;width:5219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0" o:spid="_x0000_s1051" type="#_x0000_t202" style="position:absolute;left:26670;top:43662;width:266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25BE1636" w14:textId="6B00E698" w:rsidR="00DA6721" w:rsidRDefault="00DA6721" w:rsidP="00DA6721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文本框 62" o:spid="_x0000_s1052" type="#_x0000_t202" style="position:absolute;left:39928;top:35013;width:259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02C6C9AE" w14:textId="22A0DF07" w:rsidR="00DA6721" w:rsidRDefault="00DA6721" w:rsidP="00DA6721">
                        <w:pPr>
                          <w:ind w:firstLineChars="0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AE7D6" w14:textId="599A7F73" w:rsidR="00954B54" w:rsidRDefault="00954B54" w:rsidP="00A8652E">
      <w:pPr>
        <w:pStyle w:val="3"/>
        <w:spacing w:before="120"/>
      </w:pPr>
      <w:bookmarkStart w:id="17" w:name="_Toc60329617"/>
      <w:r>
        <w:rPr>
          <w:rFonts w:hint="eastAsia"/>
        </w:rPr>
        <w:lastRenderedPageBreak/>
        <w:t xml:space="preserve">3.2.2 </w:t>
      </w:r>
      <w:r w:rsidR="009E0A70">
        <w:rPr>
          <w:rFonts w:hint="eastAsia"/>
        </w:rPr>
        <w:t>排课表</w:t>
      </w:r>
      <w:r>
        <w:rPr>
          <w:rFonts w:hint="eastAsia"/>
        </w:rPr>
        <w:t>核心代码</w:t>
      </w:r>
      <w:bookmarkEnd w:id="17"/>
    </w:p>
    <w:p w14:paraId="45904ED3" w14:textId="77777777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Status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TopoSelect()</w:t>
      </w:r>
    </w:p>
    <w:p w14:paraId="4C2CD1DD" w14:textId="77777777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{</w:t>
      </w:r>
    </w:p>
    <w:p w14:paraId="6E7BE3A0" w14:textId="171833C0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ofstream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out(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"result.txt"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685FF7B" w14:textId="7AB3F2E2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//打开输出文件</w:t>
      </w:r>
    </w:p>
    <w:p w14:paraId="21D850E3" w14:textId="47BD22BD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init();</w:t>
      </w:r>
    </w:p>
    <w:p w14:paraId="3DEA88BF" w14:textId="3111763D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//初始化全局变量</w:t>
      </w:r>
    </w:p>
    <w:p w14:paraId="05F1CA78" w14:textId="77777777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2958AB0" w14:textId="5C40D7D8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</w:t>
      </w:r>
      <w:r w:rsidRPr="009E0A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...//</w:t>
      </w:r>
      <w:bookmarkStart w:id="18" w:name="_Hlk60326628"/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选出入度为0的点并且放入第一轮Sel</w:t>
      </w:r>
      <w:r w:rsidRPr="009E0A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ect</w:t>
      </w:r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中</w:t>
      </w:r>
      <w:bookmarkEnd w:id="18"/>
    </w:p>
    <w:p w14:paraId="6DF663F2" w14:textId="77777777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1; i &lt; 8; ++i)</w:t>
      </w:r>
    </w:p>
    <w:p w14:paraId="20651BF3" w14:textId="77777777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{</w:t>
      </w:r>
    </w:p>
    <w:p w14:paraId="3B480E5A" w14:textId="516C8E26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 w:rsidRPr="009E0A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...//</w:t>
      </w:r>
      <w:bookmarkStart w:id="19" w:name="_Hlk60326658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在将之前选出的点的入度扣除后，</w:t>
      </w:r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选出入度为0的点并且放入第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+1</w:t>
      </w:r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轮Sel</w:t>
      </w:r>
      <w:r w:rsidRPr="009E0A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ect</w:t>
      </w:r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中</w:t>
      </w:r>
      <w:bookmarkEnd w:id="19"/>
    </w:p>
    <w:p w14:paraId="7EDF6A0A" w14:textId="565B78E5" w:rsidR="009E0A70" w:rsidRP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BF3F10D" w14:textId="77777777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38735D75" w14:textId="4C9623BE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out.close();</w:t>
      </w:r>
    </w:p>
    <w:p w14:paraId="36E604FE" w14:textId="06E6B6DC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E0A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9E0A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关闭文件</w:t>
      </w:r>
    </w:p>
    <w:p w14:paraId="3CD53443" w14:textId="77777777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</w:t>
      </w:r>
    </w:p>
    <w:p w14:paraId="5A42B140" w14:textId="77777777" w:rsidR="009E0A70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</w:t>
      </w:r>
    </w:p>
    <w:p w14:paraId="3B2D3FE8" w14:textId="4B96C5F5" w:rsidR="00954B54" w:rsidRDefault="009E0A70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0E440B76" w14:textId="3D36040C" w:rsidR="00954B54" w:rsidRPr="00587D9B" w:rsidRDefault="00954B54" w:rsidP="009E0A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 w14:paraId="47E782CC" w14:textId="379E8419" w:rsidR="0075165E" w:rsidRDefault="0075165E" w:rsidP="008F78B2">
      <w:pPr>
        <w:pStyle w:val="2"/>
        <w:spacing w:before="120"/>
      </w:pPr>
      <w:bookmarkStart w:id="20" w:name="_Toc60329618"/>
      <w:r>
        <w:rPr>
          <w:rFonts w:hint="eastAsia"/>
        </w:rPr>
        <w:t xml:space="preserve">3.3 </w:t>
      </w:r>
      <w:r w:rsidR="000715E7">
        <w:rPr>
          <w:rFonts w:hint="eastAsia"/>
        </w:rPr>
        <w:t>单学期</w:t>
      </w:r>
      <w:r w:rsidR="00DA6721">
        <w:rPr>
          <w:rFonts w:hint="eastAsia"/>
        </w:rPr>
        <w:t>排课</w:t>
      </w:r>
      <w:r>
        <w:rPr>
          <w:rFonts w:hint="eastAsia"/>
        </w:rPr>
        <w:t>功能的实现</w:t>
      </w:r>
      <w:bookmarkEnd w:id="20"/>
    </w:p>
    <w:p w14:paraId="1791B6E3" w14:textId="0394DED2" w:rsidR="00587D9B" w:rsidRDefault="00587D9B" w:rsidP="00A8652E">
      <w:pPr>
        <w:pStyle w:val="3"/>
        <w:spacing w:before="120"/>
      </w:pPr>
      <w:bookmarkStart w:id="21" w:name="_Toc60329619"/>
      <w:r>
        <w:rPr>
          <w:rFonts w:hint="eastAsia"/>
        </w:rPr>
        <w:t xml:space="preserve">3.3.1 </w:t>
      </w:r>
      <w:r w:rsidR="000715E7">
        <w:rPr>
          <w:rFonts w:hint="eastAsia"/>
        </w:rPr>
        <w:t>单学期排课</w:t>
      </w:r>
      <w:r>
        <w:rPr>
          <w:rFonts w:hint="eastAsia"/>
        </w:rPr>
        <w:t>功能</w:t>
      </w:r>
      <w:r w:rsidR="000715E7">
        <w:rPr>
          <w:rFonts w:hint="eastAsia"/>
        </w:rPr>
        <w:t>思想</w:t>
      </w:r>
      <w:bookmarkEnd w:id="21"/>
    </w:p>
    <w:p w14:paraId="4C21CFB9" w14:textId="2B94A214" w:rsidR="00960CC1" w:rsidRDefault="000715E7" w:rsidP="00960CC1">
      <w:pPr>
        <w:rPr>
          <w:lang w:eastAsia="zh-CN"/>
        </w:rPr>
      </w:pPr>
      <w:r>
        <w:rPr>
          <w:rFonts w:hint="eastAsia"/>
          <w:lang w:eastAsia="zh-CN"/>
        </w:rPr>
        <w:t>（类似</w:t>
      </w:r>
      <w:r>
        <w:rPr>
          <w:rFonts w:hint="eastAsia"/>
          <w:lang w:eastAsia="zh-CN"/>
        </w:rPr>
        <w:t>n</w:t>
      </w:r>
      <w:r>
        <w:rPr>
          <w:lang w:eastAsia="zh-CN"/>
        </w:rPr>
        <w:t>ext_permutation</w:t>
      </w:r>
      <w:r>
        <w:rPr>
          <w:rFonts w:hint="eastAsia"/>
          <w:lang w:eastAsia="zh-CN"/>
        </w:rPr>
        <w:t>），用于求出全排列</w:t>
      </w:r>
    </w:p>
    <w:p w14:paraId="6AC7D588" w14:textId="7A4CEE88" w:rsidR="000715E7" w:rsidRPr="00960CC1" w:rsidRDefault="000715E7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01916C" wp14:editId="5ADA0DB6">
            <wp:extent cx="4937760" cy="2164080"/>
            <wp:effectExtent l="0" t="0" r="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BAF5" w14:textId="6E4526C6" w:rsidR="00587D9B" w:rsidRDefault="00587D9B" w:rsidP="00A8652E">
      <w:pPr>
        <w:pStyle w:val="3"/>
        <w:spacing w:before="120"/>
      </w:pPr>
      <w:bookmarkStart w:id="22" w:name="_Toc60329620"/>
      <w:r>
        <w:rPr>
          <w:rFonts w:hint="eastAsia"/>
        </w:rPr>
        <w:t xml:space="preserve">3.3.2 </w:t>
      </w:r>
      <w:r w:rsidR="000715E7">
        <w:rPr>
          <w:rFonts w:hint="eastAsia"/>
        </w:rPr>
        <w:t>单学期排课</w:t>
      </w:r>
      <w:r>
        <w:rPr>
          <w:rFonts w:hint="eastAsia"/>
        </w:rPr>
        <w:t>功能核心代码</w:t>
      </w:r>
      <w:bookmarkEnd w:id="22"/>
    </w:p>
    <w:p w14:paraId="55872E6F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Select(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ofstream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out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E0D322A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{</w:t>
      </w:r>
    </w:p>
    <w:p w14:paraId="1B4A46EF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num = semester_can_choose[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0B8FF1DB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==num)</w:t>
      </w:r>
    </w:p>
    <w:p w14:paraId="2C3E066C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{</w:t>
      </w:r>
    </w:p>
    <w:p w14:paraId="7BB10E58" w14:textId="79A562EC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(judgeOk(semester[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],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out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{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1;}</w:t>
      </w:r>
    </w:p>
    <w:p w14:paraId="58D0EA26" w14:textId="2D2BD383" w:rsidR="000715E7" w:rsidRP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//找到一种情况，直接返回</w:t>
      </w:r>
    </w:p>
    <w:p w14:paraId="528040DA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1D44C0D7" w14:textId="0BA62FDC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0186B556" w14:textId="314951D9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//递归求全排列</w:t>
      </w:r>
    </w:p>
    <w:p w14:paraId="71A6C32E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++i)</w:t>
      </w:r>
    </w:p>
    <w:p w14:paraId="259ABC11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{</w:t>
      </w:r>
    </w:p>
    <w:p w14:paraId="3C2D917F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(permutation_used[i])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B338D41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permutation_used[i] = 1;</w:t>
      </w:r>
    </w:p>
    <w:p w14:paraId="43BEC177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SELECT[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++]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Arr[i];</w:t>
      </w:r>
    </w:p>
    <w:p w14:paraId="0A1521D3" w14:textId="618D7AA0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(Select(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out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</w:t>
      </w:r>
    </w:p>
    <w:p w14:paraId="67BF454F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--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FD2E79A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permutation_used[i] = 0;</w:t>
      </w:r>
    </w:p>
    <w:p w14:paraId="490BDB1B" w14:textId="7777777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66E184AE" w14:textId="7EFA6DD0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6853C49D" w14:textId="152DC157" w:rsidR="000715E7" w:rsidRDefault="000715E7" w:rsidP="000715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A92012E" w14:textId="62544DD0" w:rsidR="0075165E" w:rsidRDefault="0075165E" w:rsidP="008F78B2">
      <w:pPr>
        <w:pStyle w:val="2"/>
        <w:spacing w:before="120"/>
      </w:pPr>
      <w:bookmarkStart w:id="23" w:name="_Toc60329621"/>
      <w:r>
        <w:rPr>
          <w:rFonts w:hint="eastAsia"/>
        </w:rPr>
        <w:t xml:space="preserve">3.4 </w:t>
      </w:r>
      <w:r w:rsidR="000715E7">
        <w:rPr>
          <w:rFonts w:hint="eastAsia"/>
        </w:rPr>
        <w:t>判断排课是否合理功能</w:t>
      </w:r>
      <w:r>
        <w:rPr>
          <w:rFonts w:hint="eastAsia"/>
        </w:rPr>
        <w:t>的实现</w:t>
      </w:r>
      <w:bookmarkEnd w:id="23"/>
    </w:p>
    <w:p w14:paraId="4E44400A" w14:textId="5F1320A5" w:rsidR="00946937" w:rsidRDefault="00946937" w:rsidP="00A8652E">
      <w:pPr>
        <w:pStyle w:val="3"/>
        <w:spacing w:before="120"/>
      </w:pPr>
      <w:bookmarkStart w:id="24" w:name="_Toc60329622"/>
      <w:r>
        <w:rPr>
          <w:rFonts w:hint="eastAsia"/>
        </w:rPr>
        <w:t xml:space="preserve">3.4.1 </w:t>
      </w:r>
      <w:r w:rsidR="00F848E3">
        <w:rPr>
          <w:rFonts w:hint="eastAsia"/>
        </w:rPr>
        <w:t>判断选课是否合理思想</w:t>
      </w:r>
      <w:bookmarkEnd w:id="24"/>
    </w:p>
    <w:p w14:paraId="2B59A310" w14:textId="3306AF3B" w:rsidR="00960CC1" w:rsidRPr="00960CC1" w:rsidRDefault="00F848E3" w:rsidP="00960CC1">
      <w:pPr>
        <w:rPr>
          <w:lang w:eastAsia="zh-CN"/>
        </w:rPr>
      </w:pPr>
      <w:r>
        <w:rPr>
          <w:lang w:eastAsia="zh-CN"/>
        </w:rPr>
        <w:t>判断</w:t>
      </w:r>
      <w:r>
        <w:rPr>
          <w:rFonts w:hint="eastAsia"/>
          <w:lang w:eastAsia="zh-CN"/>
        </w:rPr>
        <w:t>是否满足两个</w:t>
      </w:r>
      <w:r>
        <w:rPr>
          <w:lang w:eastAsia="zh-CN"/>
        </w:rPr>
        <w:t>条件，一，</w:t>
      </w:r>
      <w:r>
        <w:rPr>
          <w:lang w:eastAsia="zh-CN"/>
        </w:rPr>
        <w:t xml:space="preserve"> 3</w:t>
      </w:r>
      <w:r>
        <w:rPr>
          <w:lang w:eastAsia="zh-CN"/>
        </w:rPr>
        <w:t>＝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＝</w:t>
      </w:r>
      <w:r>
        <w:rPr>
          <w:lang w:eastAsia="zh-CN"/>
        </w:rPr>
        <w:t>2+2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＝</w:t>
      </w:r>
      <w:r>
        <w:rPr>
          <w:lang w:eastAsia="zh-CN"/>
        </w:rPr>
        <w:t>2+3</w:t>
      </w:r>
      <w:r>
        <w:rPr>
          <w:lang w:eastAsia="zh-CN"/>
        </w:rPr>
        <w:t>，</w:t>
      </w:r>
      <w:r>
        <w:rPr>
          <w:lang w:eastAsia="zh-CN"/>
        </w:rPr>
        <w:t>6</w:t>
      </w:r>
      <w:r>
        <w:rPr>
          <w:lang w:eastAsia="zh-CN"/>
        </w:rPr>
        <w:t>＝</w:t>
      </w:r>
      <w:r>
        <w:rPr>
          <w:lang w:eastAsia="zh-CN"/>
        </w:rPr>
        <w:t>2*3</w:t>
      </w:r>
      <w:r>
        <w:rPr>
          <w:lang w:eastAsia="zh-CN"/>
        </w:rPr>
        <w:t>＝</w:t>
      </w:r>
      <w:r>
        <w:rPr>
          <w:lang w:eastAsia="zh-CN"/>
        </w:rPr>
        <w:t>3*2</w:t>
      </w:r>
      <w:r>
        <w:rPr>
          <w:lang w:eastAsia="zh-CN"/>
        </w:rPr>
        <w:t>，总共有</w:t>
      </w:r>
      <w:r>
        <w:rPr>
          <w:lang w:eastAsia="zh-CN"/>
        </w:rPr>
        <w:t>10</w:t>
      </w:r>
      <w:r>
        <w:rPr>
          <w:lang w:eastAsia="zh-CN"/>
        </w:rPr>
        <w:t>个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10</w:t>
      </w:r>
      <w:r>
        <w:rPr>
          <w:lang w:eastAsia="zh-CN"/>
        </w:rPr>
        <w:t>个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的个数是否能够满足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；二</w:t>
      </w:r>
      <w:r>
        <w:rPr>
          <w:lang w:eastAsia="zh-CN"/>
        </w:rPr>
        <w:t>，</w:t>
      </w:r>
      <w:r>
        <w:rPr>
          <w:rFonts w:hint="eastAsia"/>
          <w:lang w:eastAsia="zh-CN"/>
        </w:rPr>
        <w:t>通过模拟判断</w:t>
      </w:r>
      <w:r>
        <w:rPr>
          <w:lang w:eastAsia="zh-CN"/>
        </w:rPr>
        <w:t>能否满足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间隔</w:t>
      </w:r>
      <w:r>
        <w:rPr>
          <w:rFonts w:hint="eastAsia"/>
          <w:lang w:eastAsia="zh-CN"/>
        </w:rPr>
        <w:t>。将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拆成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拆成</w:t>
      </w:r>
      <w:r>
        <w:rPr>
          <w:rFonts w:hint="eastAsia"/>
          <w:lang w:eastAsia="zh-CN"/>
        </w:rPr>
        <w:t>2+3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拆成</w:t>
      </w:r>
      <w:r>
        <w:rPr>
          <w:rFonts w:hint="eastAsia"/>
          <w:lang w:eastAsia="zh-CN"/>
        </w:rPr>
        <w:t>3+3</w:t>
      </w:r>
      <w:r>
        <w:rPr>
          <w:rFonts w:hint="eastAsia"/>
          <w:lang w:eastAsia="zh-CN"/>
        </w:rPr>
        <w:t>，从星期一往后遍历，如果找到空余位置，则直接填入，由于在之前的空余位置已经填入，后一项的寻找只需要从后数一天开始即可。</w:t>
      </w:r>
    </w:p>
    <w:p w14:paraId="28D17814" w14:textId="1F4214E5" w:rsidR="00946937" w:rsidRDefault="00946937" w:rsidP="00A8652E">
      <w:pPr>
        <w:pStyle w:val="3"/>
        <w:spacing w:before="120"/>
      </w:pPr>
      <w:bookmarkStart w:id="25" w:name="_Toc60329623"/>
      <w:r>
        <w:rPr>
          <w:rFonts w:hint="eastAsia"/>
        </w:rPr>
        <w:t xml:space="preserve">3.4.2 </w:t>
      </w:r>
      <w:r w:rsidR="00F848E3">
        <w:rPr>
          <w:rFonts w:hint="eastAsia"/>
        </w:rPr>
        <w:t>判断选课是否合理</w:t>
      </w:r>
      <w:r>
        <w:rPr>
          <w:rFonts w:hint="eastAsia"/>
        </w:rPr>
        <w:t>核心代码</w:t>
      </w:r>
      <w:bookmarkEnd w:id="25"/>
    </w:p>
    <w:p w14:paraId="6891DD58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judgeOk(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ofstream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out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EE55BA6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{</w:t>
      </w:r>
    </w:p>
    <w:p w14:paraId="7FF9D19B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ok_2 = 10, ok_3 = 10;</w:t>
      </w:r>
    </w:p>
    <w:p w14:paraId="2DEB3380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++i)</w:t>
      </w:r>
    </w:p>
    <w:p w14:paraId="332389A5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{</w:t>
      </w:r>
    </w:p>
    <w:p w14:paraId="7564581A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 = vertices[SELECT[i].no].data.time;</w:t>
      </w:r>
    </w:p>
    <w:p w14:paraId="2594E37E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 == 3)--ok_3;</w:t>
      </w:r>
    </w:p>
    <w:p w14:paraId="5BE830F6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 == 4)ok_2 -= 2;</w:t>
      </w:r>
    </w:p>
    <w:p w14:paraId="75AB458D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 == 5)--ok_2, --ok_3;</w:t>
      </w:r>
    </w:p>
    <w:p w14:paraId="4698198C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 == 6)ok_3 -= 2;</w:t>
      </w:r>
    </w:p>
    <w:p w14:paraId="5418FC48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5D9329A0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(ok_2 &lt; 0 || ok_3 &lt; 0)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71B0C64C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4; ++i)</w:t>
      </w:r>
    </w:p>
    <w:p w14:paraId="25B45662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j &lt; 5; ++j)course_table[i][j] = -1;</w:t>
      </w:r>
    </w:p>
    <w:p w14:paraId="1262C259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arrange[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MAX_VERTEX_NUM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{ 0 };</w:t>
      </w:r>
    </w:p>
    <w:p w14:paraId="71C69484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++i)</w:t>
      </w:r>
    </w:p>
    <w:p w14:paraId="6A3C7107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{</w:t>
      </w:r>
    </w:p>
    <w:p w14:paraId="2BC91B18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 = vertices[SELECT[i].no].data.time;</w:t>
      </w:r>
    </w:p>
    <w:p w14:paraId="5D2143BB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 == 3)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03038DE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= SELECT[i].no;</w:t>
      </w:r>
    </w:p>
    <w:p w14:paraId="350297FB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arrange[n] = 1;</w:t>
      </w:r>
    </w:p>
    <w:p w14:paraId="3F8D5146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day1, day2;</w:t>
      </w:r>
    </w:p>
    <w:p w14:paraId="2B73C325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 == 4)</w:t>
      </w:r>
    </w:p>
    <w:p w14:paraId="13123EAE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{</w:t>
      </w:r>
    </w:p>
    <w:p w14:paraId="3DFB63B1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((day1 = arrange_time(0, n, 2)) == -1)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702C45E7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((day2 = arrange_time(day1 + 2, n, 2)) == -1)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6D82AF7E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49936949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</w:p>
    <w:p w14:paraId="373B00BE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 == 5)</w:t>
      </w:r>
    </w:p>
    <w:p w14:paraId="6D985016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{</w:t>
      </w:r>
    </w:p>
    <w:p w14:paraId="07455EBF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((day1 = arrange_time(0, n, 2)) == -1)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0B507784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((day2 = arrange_time(day1 + 2, n, 3)) == -1)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2905CA49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5E2E295C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 == 6)</w:t>
      </w:r>
    </w:p>
    <w:p w14:paraId="2BF59C45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{</w:t>
      </w:r>
    </w:p>
    <w:p w14:paraId="0878C17C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((day1 = arrange_time(0, n, 3)) == -1)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1BA3714A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((day2 = arrange_time(day1 + 2, n, 3)) == -1)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683DE30C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293C21EC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02EE170E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num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++i)</w:t>
      </w:r>
    </w:p>
    <w:p w14:paraId="02F73008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{</w:t>
      </w:r>
    </w:p>
    <w:p w14:paraId="5FFA625F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= SELECT[i].no;</w:t>
      </w:r>
    </w:p>
    <w:p w14:paraId="239CC195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(arrange[n])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FBB329E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(arrange_time(0, n, 3) == -1)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5B91A7CC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7DDF1320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printTable(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out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1EDA08B" w14:textId="77777777" w:rsidR="00F848E3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</w:t>
      </w:r>
    </w:p>
    <w:p w14:paraId="38EB1217" w14:textId="4434E051" w:rsidR="00F848E3" w:rsidRPr="00946937" w:rsidRDefault="00F848E3" w:rsidP="00F848E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2B6E65EB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7D8B9521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6EE50733" w14:textId="77777777" w:rsidR="002779D6" w:rsidRPr="002779D6" w:rsidRDefault="002779D6" w:rsidP="002779D6">
      <w:pPr>
        <w:rPr>
          <w:lang w:eastAsia="zh-CN"/>
        </w:rPr>
      </w:pPr>
    </w:p>
    <w:p w14:paraId="6352253D" w14:textId="08555BA6" w:rsidR="0075165E" w:rsidRDefault="0075165E" w:rsidP="0075165E">
      <w:pPr>
        <w:pStyle w:val="1"/>
        <w:spacing w:after="240"/>
        <w:rPr>
          <w:lang w:eastAsia="zh-CN"/>
        </w:rPr>
      </w:pPr>
      <w:bookmarkStart w:id="26" w:name="_Toc60329624"/>
      <w:r w:rsidRPr="0075165E">
        <w:rPr>
          <w:rFonts w:hint="eastAsia"/>
          <w:lang w:eastAsia="zh-CN"/>
        </w:rPr>
        <w:lastRenderedPageBreak/>
        <w:t xml:space="preserve">4 </w:t>
      </w:r>
      <w:r w:rsidR="00391028">
        <w:rPr>
          <w:rFonts w:hint="eastAsia"/>
          <w:lang w:eastAsia="zh-CN"/>
        </w:rPr>
        <w:t>使用说明以及</w:t>
      </w:r>
      <w:r w:rsidRPr="0075165E">
        <w:rPr>
          <w:rFonts w:hint="eastAsia"/>
          <w:lang w:eastAsia="zh-CN"/>
        </w:rPr>
        <w:t>测试</w:t>
      </w:r>
      <w:bookmarkEnd w:id="26"/>
    </w:p>
    <w:p w14:paraId="616B7CC9" w14:textId="07632427" w:rsidR="004135DF" w:rsidRDefault="00391028" w:rsidP="00391028">
      <w:pPr>
        <w:pStyle w:val="2"/>
        <w:numPr>
          <w:ilvl w:val="1"/>
          <w:numId w:val="25"/>
        </w:numPr>
        <w:spacing w:before="120"/>
      </w:pPr>
      <w:bookmarkStart w:id="27" w:name="_Toc60329625"/>
      <w:r>
        <w:rPr>
          <w:rFonts w:hint="eastAsia"/>
        </w:rPr>
        <w:t>使用说明</w:t>
      </w:r>
      <w:bookmarkEnd w:id="27"/>
    </w:p>
    <w:p w14:paraId="69128AC9" w14:textId="1BF8E757" w:rsidR="00391028" w:rsidRPr="00391028" w:rsidRDefault="00391028" w:rsidP="00391028">
      <w:pPr>
        <w:pStyle w:val="afa"/>
        <w:ind w:left="912" w:firstLineChars="0" w:firstLine="348"/>
        <w:rPr>
          <w:lang w:eastAsia="zh-CN"/>
        </w:rPr>
      </w:pPr>
      <w:r>
        <w:rPr>
          <w:rFonts w:hint="eastAsia"/>
          <w:lang w:eastAsia="zh-CN"/>
        </w:rPr>
        <w:t>请在</w:t>
      </w:r>
      <w:r>
        <w:rPr>
          <w:lang w:eastAsia="zh-CN"/>
        </w:rPr>
        <w:t>input.txt</w:t>
      </w:r>
      <w:r>
        <w:rPr>
          <w:rFonts w:hint="eastAsia"/>
          <w:lang w:eastAsia="zh-CN"/>
        </w:rPr>
        <w:t>中输入每学期需要学习的课程数，请保证输入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个数，并且其和为</w:t>
      </w:r>
      <w:r>
        <w:rPr>
          <w:rFonts w:hint="eastAsia"/>
          <w:lang w:eastAsia="zh-CN"/>
        </w:rPr>
        <w:t>38</w:t>
      </w:r>
      <w:r>
        <w:rPr>
          <w:rFonts w:hint="eastAsia"/>
          <w:lang w:eastAsia="zh-CN"/>
        </w:rPr>
        <w:t>（否则会给出错误提示）。不需要动</w:t>
      </w:r>
      <w:r>
        <w:rPr>
          <w:rFonts w:hint="eastAsia"/>
          <w:lang w:eastAsia="zh-CN"/>
        </w:rPr>
        <w:t>c</w:t>
      </w:r>
      <w:r>
        <w:rPr>
          <w:lang w:eastAsia="zh-CN"/>
        </w:rPr>
        <w:t>ourse.txt</w:t>
      </w:r>
      <w:r>
        <w:rPr>
          <w:rFonts w:hint="eastAsia"/>
          <w:lang w:eastAsia="zh-CN"/>
        </w:rPr>
        <w:t>文件，否则程序无法正常运行！</w:t>
      </w:r>
    </w:p>
    <w:p w14:paraId="703F1537" w14:textId="63E1161B" w:rsidR="004135DF" w:rsidRDefault="004135DF" w:rsidP="004135DF">
      <w:pPr>
        <w:pStyle w:val="2"/>
        <w:spacing w:before="120"/>
      </w:pPr>
      <w:bookmarkStart w:id="28" w:name="_Toc60329626"/>
      <w:r>
        <w:rPr>
          <w:rFonts w:hint="eastAsia"/>
        </w:rPr>
        <w:t xml:space="preserve">4.2 </w:t>
      </w:r>
      <w:r w:rsidR="00391028">
        <w:rPr>
          <w:rFonts w:hint="eastAsia"/>
        </w:rPr>
        <w:t>程序</w:t>
      </w:r>
      <w:r>
        <w:rPr>
          <w:rFonts w:hint="eastAsia"/>
        </w:rPr>
        <w:t>测试</w:t>
      </w:r>
      <w:bookmarkEnd w:id="28"/>
    </w:p>
    <w:p w14:paraId="3F1DC45C" w14:textId="71BBB2A4" w:rsidR="004135DF" w:rsidRDefault="004135DF" w:rsidP="004135DF">
      <w:pPr>
        <w:pStyle w:val="3"/>
        <w:spacing w:before="120"/>
      </w:pPr>
      <w:bookmarkStart w:id="29" w:name="_Toc60329627"/>
      <w:r>
        <w:rPr>
          <w:rFonts w:hint="eastAsia"/>
        </w:rPr>
        <w:t xml:space="preserve">4.2.1 </w:t>
      </w:r>
      <w:r w:rsidR="00391028">
        <w:rPr>
          <w:rFonts w:hint="eastAsia"/>
        </w:rPr>
        <w:t>测试一</w:t>
      </w:r>
      <w:bookmarkEnd w:id="29"/>
    </w:p>
    <w:p w14:paraId="3BCFC7B5" w14:textId="77777777" w:rsidR="00391028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7402CE1E" w14:textId="440098DA" w:rsidR="008B5D8B" w:rsidRDefault="00391028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D49F923" wp14:editId="26B21583">
            <wp:extent cx="5342984" cy="2773680"/>
            <wp:effectExtent l="0" t="0" r="0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86" cy="278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2AC9050D" w14:textId="77777777" w:rsidR="00391028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2AAA46CB" w14:textId="03528A1E" w:rsidR="008B5D8B" w:rsidRDefault="00391028" w:rsidP="00FD2CA9">
      <w:pPr>
        <w:rPr>
          <w:lang w:eastAsia="zh-CN"/>
        </w:rPr>
      </w:pPr>
      <w:r>
        <w:rPr>
          <w:rFonts w:hint="eastAsia"/>
          <w:lang w:eastAsia="zh-CN"/>
        </w:rPr>
        <w:t>给出排课结果</w:t>
      </w:r>
      <w:r>
        <w:rPr>
          <w:lang w:eastAsia="zh-CN"/>
        </w:rPr>
        <w:t xml:space="preserve"> </w:t>
      </w:r>
    </w:p>
    <w:p w14:paraId="616A90D1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50428F2C" w14:textId="4F5DEC0E" w:rsidR="008B5D8B" w:rsidRDefault="00391028" w:rsidP="008B5D8B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B4861DD" wp14:editId="12DF1A74">
            <wp:extent cx="5753100" cy="3421380"/>
            <wp:effectExtent l="0" t="0" r="0" b="76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AEC6" w14:textId="1C42F4F4" w:rsidR="00391028" w:rsidRPr="008B5D8B" w:rsidRDefault="00391028" w:rsidP="008B5D8B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881B648" wp14:editId="23FC2C79">
            <wp:extent cx="5753100" cy="3497580"/>
            <wp:effectExtent l="0" t="0" r="0" b="762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9D86" w14:textId="7A003CD8" w:rsidR="00391028" w:rsidRPr="00391028" w:rsidRDefault="004135DF" w:rsidP="00391028">
      <w:pPr>
        <w:pStyle w:val="3"/>
        <w:spacing w:before="120"/>
      </w:pPr>
      <w:bookmarkStart w:id="30" w:name="_Toc60329628"/>
      <w:r>
        <w:rPr>
          <w:rFonts w:hint="eastAsia"/>
        </w:rPr>
        <w:lastRenderedPageBreak/>
        <w:t xml:space="preserve">4.2.2 </w:t>
      </w:r>
      <w:r w:rsidR="00391028">
        <w:rPr>
          <w:rFonts w:hint="eastAsia"/>
        </w:rPr>
        <w:t>测试二</w:t>
      </w:r>
      <w:bookmarkEnd w:id="30"/>
    </w:p>
    <w:p w14:paraId="2BE08F73" w14:textId="762B1311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391028">
        <w:rPr>
          <w:lang w:eastAsia="zh-CN"/>
        </w:rPr>
        <w:t xml:space="preserve"> </w:t>
      </w:r>
    </w:p>
    <w:p w14:paraId="6D8762E4" w14:textId="4A052DF9" w:rsidR="00391028" w:rsidRDefault="00391028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8366181" wp14:editId="4E0F6362">
            <wp:extent cx="5326380" cy="2671384"/>
            <wp:effectExtent l="0" t="0" r="762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65" cy="26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EAF1" w14:textId="20948CA2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391028">
        <w:rPr>
          <w:rFonts w:hint="eastAsia"/>
          <w:lang w:eastAsia="zh-CN"/>
        </w:rPr>
        <w:t>给出排课结果</w:t>
      </w:r>
    </w:p>
    <w:p w14:paraId="55A11A48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07A2A3A" w14:textId="6D580329" w:rsidR="00FD2CA9" w:rsidRDefault="00391028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B446323" wp14:editId="4359F6A5">
            <wp:extent cx="5753100" cy="33528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AE53" w14:textId="3D9ADA9F" w:rsidR="00391028" w:rsidRDefault="00391028" w:rsidP="00FD2CA9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16456191" wp14:editId="08C30B72">
            <wp:extent cx="5753100" cy="3558540"/>
            <wp:effectExtent l="0" t="0" r="0" b="381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A925" w14:textId="761B0033" w:rsidR="00391028" w:rsidRPr="00FD2CA9" w:rsidRDefault="00391028" w:rsidP="00FD2CA9">
      <w:pPr>
        <w:rPr>
          <w:lang w:eastAsia="zh-CN"/>
        </w:rPr>
      </w:pPr>
    </w:p>
    <w:p w14:paraId="09B2C665" w14:textId="12CEEAC9" w:rsidR="004135DF" w:rsidRDefault="004135DF" w:rsidP="004135DF">
      <w:pPr>
        <w:pStyle w:val="3"/>
        <w:spacing w:before="120"/>
      </w:pPr>
      <w:bookmarkStart w:id="31" w:name="_Toc60329629"/>
      <w:r>
        <w:rPr>
          <w:rFonts w:hint="eastAsia"/>
        </w:rPr>
        <w:t xml:space="preserve">4.2.3 </w:t>
      </w:r>
      <w:r w:rsidR="00391028">
        <w:rPr>
          <w:rFonts w:hint="eastAsia"/>
        </w:rPr>
        <w:t>测试三</w:t>
      </w:r>
      <w:bookmarkEnd w:id="31"/>
    </w:p>
    <w:p w14:paraId="4E62FCFE" w14:textId="77777777" w:rsidR="00391028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</w:p>
    <w:p w14:paraId="2A71C392" w14:textId="46C80A78" w:rsidR="00FD2CA9" w:rsidRDefault="00391028" w:rsidP="00FD2CA9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170DB1F8" wp14:editId="7FFD5E6B">
            <wp:extent cx="5137573" cy="2537460"/>
            <wp:effectExtent l="0" t="0" r="635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24" cy="254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7853" w14:textId="77777777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 w14:paraId="67DD0282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lastRenderedPageBreak/>
        <w:t>实验结果：</w:t>
      </w:r>
    </w:p>
    <w:p w14:paraId="24B626D2" w14:textId="45DFB9FF" w:rsidR="00FD2CA9" w:rsidRDefault="00391028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7F5D8E3" wp14:editId="594DC4FC">
            <wp:extent cx="5759450" cy="3458845"/>
            <wp:effectExtent l="0" t="0" r="0" b="825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4015" w14:textId="7738781A" w:rsidR="00391028" w:rsidRPr="00FD2CA9" w:rsidRDefault="00391028" w:rsidP="00FD2CA9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1365A6D" wp14:editId="6B17482B">
            <wp:extent cx="5753100" cy="3573780"/>
            <wp:effectExtent l="0" t="0" r="0" b="762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7D9" w14:textId="77777777" w:rsidR="004135DF" w:rsidRPr="004135DF" w:rsidRDefault="004135DF" w:rsidP="004135DF">
      <w:pPr>
        <w:pStyle w:val="2"/>
        <w:spacing w:before="120"/>
      </w:pPr>
      <w:bookmarkStart w:id="32" w:name="_Toc60329630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出错测试</w:t>
      </w:r>
      <w:bookmarkEnd w:id="32"/>
    </w:p>
    <w:p w14:paraId="31C60D90" w14:textId="0B389D95" w:rsidR="002779D6" w:rsidRDefault="004135DF" w:rsidP="004135DF">
      <w:pPr>
        <w:pStyle w:val="3"/>
        <w:spacing w:before="120"/>
      </w:pPr>
      <w:bookmarkStart w:id="33" w:name="_Toc60329631"/>
      <w:r>
        <w:rPr>
          <w:rFonts w:hint="eastAsia"/>
        </w:rPr>
        <w:t xml:space="preserve">4.3.1 </w:t>
      </w:r>
      <w:r w:rsidR="00391028">
        <w:rPr>
          <w:rFonts w:hint="eastAsia"/>
        </w:rPr>
        <w:t>输入个数错误</w:t>
      </w:r>
      <w:bookmarkEnd w:id="33"/>
    </w:p>
    <w:p w14:paraId="3EF0AC83" w14:textId="77777777" w:rsidR="00391028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14:paraId="16031F5D" w14:textId="46830F88" w:rsidR="001839FC" w:rsidRDefault="00391028" w:rsidP="001839F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0BDA98F" wp14:editId="7AD6B950">
            <wp:extent cx="5212080" cy="2844397"/>
            <wp:effectExtent l="0" t="0" r="762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82" cy="285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E24B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1EB410D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7CF7E245" w14:textId="4B95377B" w:rsidR="00590C7D" w:rsidRPr="001839FC" w:rsidRDefault="00391028" w:rsidP="001839FC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49095542" wp14:editId="28CB2C9E">
            <wp:extent cx="5942784" cy="2651760"/>
            <wp:effectExtent l="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09" cy="266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7829" w14:textId="31FB5FEB" w:rsidR="004135DF" w:rsidRDefault="004135DF" w:rsidP="004135DF">
      <w:pPr>
        <w:pStyle w:val="3"/>
        <w:spacing w:before="120"/>
      </w:pPr>
      <w:bookmarkStart w:id="34" w:name="_Toc60329632"/>
      <w:r>
        <w:rPr>
          <w:rFonts w:hint="eastAsia"/>
        </w:rPr>
        <w:lastRenderedPageBreak/>
        <w:t xml:space="preserve">4.3.2 </w:t>
      </w:r>
      <w:r w:rsidR="00391028">
        <w:rPr>
          <w:rFonts w:hint="eastAsia"/>
        </w:rPr>
        <w:t>数据和不为</w:t>
      </w:r>
      <w:r w:rsidR="00391028">
        <w:rPr>
          <w:rFonts w:hint="eastAsia"/>
        </w:rPr>
        <w:t>38</w:t>
      </w:r>
      <w:bookmarkEnd w:id="34"/>
    </w:p>
    <w:p w14:paraId="460A9B6E" w14:textId="77777777" w:rsidR="0000395E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14:paraId="28FEA9EB" w14:textId="6A527DD2" w:rsidR="001839FC" w:rsidRDefault="0000395E" w:rsidP="001839F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ADEB63E" wp14:editId="1AB1308B">
            <wp:extent cx="5410200" cy="2491971"/>
            <wp:effectExtent l="0" t="0" r="0" b="381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20" cy="250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4CC95ADC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63AF967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1FDDBC1E" w14:textId="0EB2FF08" w:rsidR="00967C27" w:rsidRPr="0000395E" w:rsidRDefault="0000395E" w:rsidP="0000395E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3D1885A9" wp14:editId="3CCDB6B4">
            <wp:extent cx="5189220" cy="2481801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8" cy="25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C27" w:rsidRPr="0000395E" w:rsidSect="00FD3194">
      <w:footerReference w:type="default" r:id="rId2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29C5" w14:textId="77777777" w:rsidR="00BA7C27" w:rsidRDefault="00BA7C27" w:rsidP="001D0743">
      <w:r>
        <w:separator/>
      </w:r>
    </w:p>
    <w:p w14:paraId="4BA761A1" w14:textId="77777777" w:rsidR="00BA7C27" w:rsidRDefault="00BA7C27" w:rsidP="001D0743"/>
    <w:p w14:paraId="6F592917" w14:textId="77777777" w:rsidR="00BA7C27" w:rsidRDefault="00BA7C27" w:rsidP="001D0743"/>
    <w:p w14:paraId="4A8A3BC2" w14:textId="77777777" w:rsidR="00BA7C27" w:rsidRDefault="00BA7C27" w:rsidP="001D0743"/>
    <w:p w14:paraId="34236A9A" w14:textId="77777777" w:rsidR="00BA7C27" w:rsidRDefault="00BA7C27" w:rsidP="001D0743"/>
    <w:p w14:paraId="4DBD69B7" w14:textId="77777777" w:rsidR="00BA7C27" w:rsidRDefault="00BA7C27" w:rsidP="001D0743"/>
  </w:endnote>
  <w:endnote w:type="continuationSeparator" w:id="0">
    <w:p w14:paraId="2AC8358C" w14:textId="77777777" w:rsidR="00BA7C27" w:rsidRDefault="00BA7C27" w:rsidP="001D0743">
      <w:r>
        <w:continuationSeparator/>
      </w:r>
    </w:p>
    <w:p w14:paraId="5DBB121A" w14:textId="77777777" w:rsidR="00BA7C27" w:rsidRDefault="00BA7C27" w:rsidP="001D0743"/>
    <w:p w14:paraId="6CB24BE8" w14:textId="77777777" w:rsidR="00BA7C27" w:rsidRDefault="00BA7C27" w:rsidP="001D0743"/>
    <w:p w14:paraId="0F16E2AB" w14:textId="77777777" w:rsidR="00BA7C27" w:rsidRDefault="00BA7C27" w:rsidP="001D0743"/>
    <w:p w14:paraId="7C02766F" w14:textId="77777777" w:rsidR="00BA7C27" w:rsidRDefault="00BA7C27" w:rsidP="001D0743"/>
    <w:p w14:paraId="058688FF" w14:textId="77777777" w:rsidR="00BA7C27" w:rsidRDefault="00BA7C27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3F8B" w14:textId="77777777" w:rsidR="00D06E7E" w:rsidRPr="00F57004" w:rsidRDefault="00D06E7E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51369934" w14:textId="77777777" w:rsidR="00D06E7E" w:rsidRDefault="00D06E7E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95EB" w14:textId="77777777" w:rsidR="00D06E7E" w:rsidRPr="009035C9" w:rsidRDefault="00D06E7E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E9DC" w14:textId="77777777" w:rsidR="00D06E7E" w:rsidRDefault="00D06E7E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E48F" w14:textId="77777777" w:rsidR="00D06E7E" w:rsidRDefault="00D06E7E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1E3919F5" w14:textId="77777777" w:rsidR="00D06E7E" w:rsidRDefault="00D06E7E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FA58D32" w14:textId="77777777" w:rsidR="00D06E7E" w:rsidRPr="00E0298B" w:rsidRDefault="00D06E7E" w:rsidP="001D0743">
    <w:pPr>
      <w:pStyle w:val="a4"/>
      <w:ind w:firstLine="360"/>
    </w:pPr>
  </w:p>
  <w:p w14:paraId="5D266BB0" w14:textId="77777777" w:rsidR="00D06E7E" w:rsidRDefault="00D06E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8CBC" w14:textId="77777777" w:rsidR="00BA7C27" w:rsidRDefault="00BA7C27" w:rsidP="001D0743">
      <w:r>
        <w:separator/>
      </w:r>
    </w:p>
    <w:p w14:paraId="22F5DAF2" w14:textId="77777777" w:rsidR="00BA7C27" w:rsidRDefault="00BA7C27" w:rsidP="001D0743"/>
    <w:p w14:paraId="4CDD36CD" w14:textId="77777777" w:rsidR="00BA7C27" w:rsidRDefault="00BA7C27" w:rsidP="001D0743"/>
    <w:p w14:paraId="5D8C3BD9" w14:textId="77777777" w:rsidR="00BA7C27" w:rsidRDefault="00BA7C27" w:rsidP="001D0743"/>
    <w:p w14:paraId="67E0EAD1" w14:textId="77777777" w:rsidR="00BA7C27" w:rsidRDefault="00BA7C27" w:rsidP="001D0743"/>
    <w:p w14:paraId="3A9D3ED9" w14:textId="77777777" w:rsidR="00BA7C27" w:rsidRDefault="00BA7C27" w:rsidP="001D0743"/>
  </w:footnote>
  <w:footnote w:type="continuationSeparator" w:id="0">
    <w:p w14:paraId="15F97ED7" w14:textId="77777777" w:rsidR="00BA7C27" w:rsidRDefault="00BA7C27" w:rsidP="001D0743">
      <w:r>
        <w:continuationSeparator/>
      </w:r>
    </w:p>
    <w:p w14:paraId="1F83AEA9" w14:textId="77777777" w:rsidR="00BA7C27" w:rsidRDefault="00BA7C27" w:rsidP="001D0743"/>
    <w:p w14:paraId="19D057D9" w14:textId="77777777" w:rsidR="00BA7C27" w:rsidRDefault="00BA7C27" w:rsidP="001D0743"/>
    <w:p w14:paraId="68C6DA20" w14:textId="77777777" w:rsidR="00BA7C27" w:rsidRDefault="00BA7C27" w:rsidP="001D0743"/>
    <w:p w14:paraId="2FAAE39B" w14:textId="77777777" w:rsidR="00BA7C27" w:rsidRDefault="00BA7C27" w:rsidP="001D0743"/>
    <w:p w14:paraId="49EA6CF4" w14:textId="77777777" w:rsidR="00BA7C27" w:rsidRDefault="00BA7C27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7076" w14:textId="77777777" w:rsidR="00D06E7E" w:rsidRDefault="00D06E7E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C2E8" w14:textId="77777777" w:rsidR="00D06E7E" w:rsidRPr="009035C9" w:rsidRDefault="00D06E7E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E5A8" w14:textId="77777777" w:rsidR="00D06E7E" w:rsidRDefault="00D06E7E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5DF718E7"/>
    <w:multiLevelType w:val="multilevel"/>
    <w:tmpl w:val="02DC1B70"/>
    <w:lvl w:ilvl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2142727451">
    <w:abstractNumId w:val="8"/>
  </w:num>
  <w:num w:numId="2" w16cid:durableId="1849177829">
    <w:abstractNumId w:val="14"/>
  </w:num>
  <w:num w:numId="3" w16cid:durableId="879584567">
    <w:abstractNumId w:val="18"/>
  </w:num>
  <w:num w:numId="4" w16cid:durableId="292908022">
    <w:abstractNumId w:val="13"/>
  </w:num>
  <w:num w:numId="5" w16cid:durableId="895746886">
    <w:abstractNumId w:val="19"/>
  </w:num>
  <w:num w:numId="6" w16cid:durableId="1694572208">
    <w:abstractNumId w:val="1"/>
  </w:num>
  <w:num w:numId="7" w16cid:durableId="1324822891">
    <w:abstractNumId w:val="4"/>
  </w:num>
  <w:num w:numId="8" w16cid:durableId="884946212">
    <w:abstractNumId w:val="10"/>
  </w:num>
  <w:num w:numId="9" w16cid:durableId="1313633575">
    <w:abstractNumId w:val="17"/>
  </w:num>
  <w:num w:numId="10" w16cid:durableId="1432360232">
    <w:abstractNumId w:val="3"/>
  </w:num>
  <w:num w:numId="11" w16cid:durableId="1906984284">
    <w:abstractNumId w:val="6"/>
  </w:num>
  <w:num w:numId="12" w16cid:durableId="553347803">
    <w:abstractNumId w:val="9"/>
  </w:num>
  <w:num w:numId="13" w16cid:durableId="185876606">
    <w:abstractNumId w:val="7"/>
  </w:num>
  <w:num w:numId="14" w16cid:durableId="1329409886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1620107">
    <w:abstractNumId w:val="7"/>
  </w:num>
  <w:num w:numId="16" w16cid:durableId="1136069060">
    <w:abstractNumId w:val="7"/>
  </w:num>
  <w:num w:numId="17" w16cid:durableId="12851180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40507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52042849">
    <w:abstractNumId w:val="5"/>
  </w:num>
  <w:num w:numId="20" w16cid:durableId="1553807504">
    <w:abstractNumId w:val="11"/>
  </w:num>
  <w:num w:numId="21" w16cid:durableId="1929459138">
    <w:abstractNumId w:val="2"/>
  </w:num>
  <w:num w:numId="22" w16cid:durableId="1126001154">
    <w:abstractNumId w:val="0"/>
  </w:num>
  <w:num w:numId="23" w16cid:durableId="1337347134">
    <w:abstractNumId w:val="12"/>
  </w:num>
  <w:num w:numId="24" w16cid:durableId="524833160">
    <w:abstractNumId w:val="16"/>
  </w:num>
  <w:num w:numId="25" w16cid:durableId="9196060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0395E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670DC"/>
    <w:rsid w:val="000715E7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07F9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0452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B1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0B2E"/>
    <w:rsid w:val="00391028"/>
    <w:rsid w:val="00391E83"/>
    <w:rsid w:val="003974B3"/>
    <w:rsid w:val="003A0522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6B77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A70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A7C27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112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6E7E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A6721"/>
    <w:rsid w:val="00DC06BE"/>
    <w:rsid w:val="00DC1F3B"/>
    <w:rsid w:val="00DC45B8"/>
    <w:rsid w:val="00DD19B2"/>
    <w:rsid w:val="00DD1AD7"/>
    <w:rsid w:val="00DD2284"/>
    <w:rsid w:val="00DD3F9A"/>
    <w:rsid w:val="00DE04F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48E3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521C2"/>
  <w15:docId w15:val="{8037E2A6-791F-420C-A496-043FDBE3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154</TotalTime>
  <Pages>22</Pages>
  <Words>1325</Words>
  <Characters>7559</Characters>
  <Application>Microsoft Office Word</Application>
  <DocSecurity>0</DocSecurity>
  <Lines>62</Lines>
  <Paragraphs>17</Paragraphs>
  <ScaleCrop>false</ScaleCrop>
  <Company>中国石油大学</Company>
  <LinksUpToDate>false</LinksUpToDate>
  <CharactersWithSpaces>8867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</cp:lastModifiedBy>
  <cp:revision>6</cp:revision>
  <cp:lastPrinted>2008-07-17T03:36:00Z</cp:lastPrinted>
  <dcterms:created xsi:type="dcterms:W3CDTF">2020-09-23T11:03:00Z</dcterms:created>
  <dcterms:modified xsi:type="dcterms:W3CDTF">2023-01-13T08:11:00Z</dcterms:modified>
</cp:coreProperties>
</file>
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1410DB" w14:textId="77777777" w:rsidR="00B138A1" w:rsidRPr="001E4DF9" w:rsidRDefault="00B138A1" w:rsidP="001D0743">
      <w:pPr>
        <w:rPr>
          <w:lang w:eastAsia="zh-CN"/>
        </w:rPr>
      </w:pPr>
    </w:p>
    <w:p w14:paraId="0AD78824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98E73BF" w14:textId="77777777" w:rsidR="00404CF0" w:rsidRPr="00ED4D76" w:rsidRDefault="00404CF0" w:rsidP="001D0743">
      <w:pPr>
        <w:rPr>
          <w:lang w:eastAsia="zh-CN"/>
        </w:rPr>
      </w:pPr>
    </w:p>
    <w:p w14:paraId="38FB0F60" w14:textId="77777777" w:rsidR="00404CF0" w:rsidRPr="00ED4D76" w:rsidRDefault="00404CF0" w:rsidP="001D0743">
      <w:pPr>
        <w:rPr>
          <w:lang w:eastAsia="zh-CN"/>
        </w:rPr>
      </w:pPr>
    </w:p>
    <w:p w14:paraId="12899711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43751BB3" w14:textId="0BA087EF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E21162">
        <w:rPr>
          <w:rFonts w:hint="eastAsia"/>
          <w:lang w:eastAsia="zh-CN"/>
        </w:rPr>
        <w:t>电网建设造价模拟系统</w:t>
      </w:r>
    </w:p>
    <w:p w14:paraId="7EB48887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EE68F76" w14:textId="77777777" w:rsidR="00AB4DCF" w:rsidRPr="00ED4D76" w:rsidRDefault="00AB4DCF" w:rsidP="001D0743">
      <w:pPr>
        <w:rPr>
          <w:lang w:eastAsia="zh-CN"/>
        </w:rPr>
      </w:pPr>
    </w:p>
    <w:p w14:paraId="1E1A9B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DD6E925" w14:textId="77777777" w:rsidR="00B138A1" w:rsidRPr="00ED4D76" w:rsidRDefault="00B138A1" w:rsidP="001D0743">
      <w:pPr>
        <w:rPr>
          <w:lang w:eastAsia="zh-CN"/>
        </w:rPr>
      </w:pPr>
    </w:p>
    <w:p w14:paraId="38BB3810" w14:textId="77777777" w:rsidR="00B138A1" w:rsidRPr="00ED4D76" w:rsidRDefault="00B138A1" w:rsidP="001D0743">
      <w:pPr>
        <w:rPr>
          <w:lang w:eastAsia="zh-CN"/>
        </w:rPr>
      </w:pPr>
    </w:p>
    <w:p w14:paraId="01628EF7" w14:textId="77777777" w:rsidR="00B138A1" w:rsidRPr="00ED4D76" w:rsidRDefault="00B138A1" w:rsidP="001D0743">
      <w:pPr>
        <w:rPr>
          <w:lang w:eastAsia="zh-CN"/>
        </w:rPr>
      </w:pPr>
    </w:p>
    <w:p w14:paraId="3D134258" w14:textId="77777777" w:rsidR="00B138A1" w:rsidRPr="00ED4D76" w:rsidRDefault="00B138A1" w:rsidP="001D0743">
      <w:pPr>
        <w:rPr>
          <w:lang w:eastAsia="zh-CN"/>
        </w:rPr>
      </w:pPr>
    </w:p>
    <w:p w14:paraId="26E4EEAE" w14:textId="77777777" w:rsidR="006F1CF2" w:rsidRPr="00ED4D76" w:rsidRDefault="006F1CF2" w:rsidP="001D0743">
      <w:pPr>
        <w:rPr>
          <w:lang w:eastAsia="zh-CN"/>
        </w:rPr>
      </w:pPr>
    </w:p>
    <w:p w14:paraId="37A55DCE" w14:textId="77777777" w:rsidR="006F1CF2" w:rsidRPr="00ED4D76" w:rsidRDefault="006F1CF2" w:rsidP="001D0743">
      <w:pPr>
        <w:rPr>
          <w:lang w:eastAsia="zh-CN"/>
        </w:rPr>
      </w:pPr>
    </w:p>
    <w:p w14:paraId="2A15E8AA" w14:textId="77777777" w:rsidR="00B138A1" w:rsidRPr="00470ED1" w:rsidRDefault="00B138A1" w:rsidP="001D0743">
      <w:pPr>
        <w:rPr>
          <w:lang w:eastAsia="zh-CN"/>
        </w:rPr>
      </w:pPr>
    </w:p>
    <w:p w14:paraId="258B9993" w14:textId="77777777" w:rsidR="006F1CF2" w:rsidRPr="00ED4D76" w:rsidRDefault="006F1CF2" w:rsidP="001D0743">
      <w:pPr>
        <w:rPr>
          <w:lang w:eastAsia="zh-CN"/>
        </w:rPr>
      </w:pPr>
    </w:p>
    <w:p w14:paraId="778F71BE" w14:textId="77777777" w:rsidR="006F1CF2" w:rsidRPr="00ED4D76" w:rsidRDefault="006F1CF2" w:rsidP="001D0743">
      <w:pPr>
        <w:rPr>
          <w:lang w:eastAsia="zh-CN"/>
        </w:rPr>
      </w:pPr>
    </w:p>
    <w:p w14:paraId="550B81F4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35855844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5797EE63" w14:textId="77777777" w:rsidR="00056E90" w:rsidRPr="00ED4D76" w:rsidRDefault="00056E90" w:rsidP="001D0743">
      <w:pPr>
        <w:rPr>
          <w:lang w:eastAsia="zh-CN"/>
        </w:rPr>
      </w:pPr>
    </w:p>
    <w:p w14:paraId="7AA122F4" w14:textId="77777777" w:rsidR="00E53577" w:rsidRPr="00ED4D76" w:rsidRDefault="00E53577" w:rsidP="001D0743">
      <w:pPr>
        <w:rPr>
          <w:lang w:eastAsia="zh-CN"/>
        </w:rPr>
      </w:pPr>
    </w:p>
    <w:p w14:paraId="12C6E66D" w14:textId="77777777" w:rsidR="00E53577" w:rsidRPr="00ED4D76" w:rsidRDefault="00E53577" w:rsidP="001D0743">
      <w:pPr>
        <w:rPr>
          <w:lang w:eastAsia="zh-CN"/>
        </w:rPr>
      </w:pPr>
    </w:p>
    <w:p w14:paraId="738299C5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745200EA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50835174" w14:textId="71AD360B" w:rsidR="00EE3289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161245" w:history="1">
        <w:r w:rsidR="00EE3289" w:rsidRPr="005D1006">
          <w:rPr>
            <w:rStyle w:val="aff1"/>
            <w:noProof/>
          </w:rPr>
          <w:t xml:space="preserve">1  </w:t>
        </w:r>
        <w:r w:rsidR="00EE3289" w:rsidRPr="005D1006">
          <w:rPr>
            <w:rStyle w:val="aff1"/>
            <w:noProof/>
          </w:rPr>
          <w:t>分析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_Toc60161245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</w:t>
        </w:r>
        <w:r w:rsidR="00EE3289">
          <w:rPr>
            <w:noProof/>
            <w:webHidden/>
          </w:rPr>
          <w:fldChar w:fldCharType="end"/>
        </w:r>
      </w:hyperlink>
    </w:p>
    <w:p w14:paraId="58D8AE60" w14:textId="06B1B83F" w:rsidR="00EE3289" w:rsidRDefault="00000000" w:rsidP="00EE3289">
      <w:pPr>
        <w:pStyle w:val="TOC2"/>
        <w:tabs>
          <w:tab w:val="left" w:pos="138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46" w:history="1">
        <w:r w:rsidR="00EE3289" w:rsidRPr="005D1006">
          <w:rPr>
            <w:rStyle w:val="aff1"/>
            <w:noProof/>
          </w:rPr>
          <w:t>1.1</w:t>
        </w:r>
        <w:r w:rsidR="00EE328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E3289" w:rsidRPr="005D1006">
          <w:rPr>
            <w:rStyle w:val="aff1"/>
            <w:noProof/>
          </w:rPr>
          <w:t>项目简介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_Toc60161246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</w:t>
        </w:r>
        <w:r w:rsidR="00EE3289">
          <w:rPr>
            <w:noProof/>
            <w:webHidden/>
          </w:rPr>
          <w:fldChar w:fldCharType="end"/>
        </w:r>
      </w:hyperlink>
    </w:p>
    <w:p w14:paraId="0BA66D8C" w14:textId="788EFC96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47" w:history="1">
        <w:r w:rsidR="00EE3289" w:rsidRPr="005D1006">
          <w:rPr>
            <w:rStyle w:val="aff1"/>
            <w:noProof/>
          </w:rPr>
          <w:t xml:space="preserve">1.2 </w:t>
        </w:r>
        <w:r w:rsidR="00EE3289" w:rsidRPr="005D1006">
          <w:rPr>
            <w:rStyle w:val="aff1"/>
            <w:noProof/>
          </w:rPr>
          <w:t>功能分析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_Toc60161247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</w:t>
        </w:r>
        <w:r w:rsidR="00EE3289">
          <w:rPr>
            <w:noProof/>
            <w:webHidden/>
          </w:rPr>
          <w:fldChar w:fldCharType="end"/>
        </w:r>
      </w:hyperlink>
    </w:p>
    <w:p w14:paraId="0AC55114" w14:textId="74ED09A3" w:rsidR="00EE3289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161248" w:history="1">
        <w:r w:rsidR="00EE3289" w:rsidRPr="005D1006">
          <w:rPr>
            <w:rStyle w:val="aff1"/>
            <w:noProof/>
          </w:rPr>
          <w:t xml:space="preserve">2 </w:t>
        </w:r>
        <w:r w:rsidR="00EE3289" w:rsidRPr="005D1006">
          <w:rPr>
            <w:rStyle w:val="aff1"/>
            <w:noProof/>
          </w:rPr>
          <w:t>设计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_Toc60161248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</w:t>
        </w:r>
        <w:r w:rsidR="00EE3289">
          <w:rPr>
            <w:noProof/>
            <w:webHidden/>
          </w:rPr>
          <w:fldChar w:fldCharType="end"/>
        </w:r>
      </w:hyperlink>
    </w:p>
    <w:p w14:paraId="4EC42F1A" w14:textId="07770925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49" w:history="1">
        <w:r w:rsidR="00EE3289" w:rsidRPr="005D1006">
          <w:rPr>
            <w:rStyle w:val="aff1"/>
            <w:noProof/>
          </w:rPr>
          <w:t xml:space="preserve">2.1 </w:t>
        </w:r>
        <w:r w:rsidR="00EE3289" w:rsidRPr="005D1006">
          <w:rPr>
            <w:rStyle w:val="aff1"/>
            <w:noProof/>
          </w:rPr>
          <w:t>数据结构设计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_Toc60161249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</w:t>
        </w:r>
        <w:r w:rsidR="00EE3289">
          <w:rPr>
            <w:noProof/>
            <w:webHidden/>
          </w:rPr>
          <w:fldChar w:fldCharType="end"/>
        </w:r>
      </w:hyperlink>
    </w:p>
    <w:p w14:paraId="574FD32F" w14:textId="1D5BA64F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0" w:history="1">
        <w:r w:rsidR="00EE3289" w:rsidRPr="005D1006">
          <w:rPr>
            <w:rStyle w:val="aff1"/>
            <w:noProof/>
          </w:rPr>
          <w:t xml:space="preserve">2.2 </w:t>
        </w:r>
        <w:r w:rsidR="00EE3289" w:rsidRPr="005D1006">
          <w:rPr>
            <w:rStyle w:val="aff1"/>
            <w:noProof/>
          </w:rPr>
          <w:t>类结构设计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_Toc60161250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2</w:t>
        </w:r>
        <w:r w:rsidR="00EE3289">
          <w:rPr>
            <w:noProof/>
            <w:webHidden/>
          </w:rPr>
          <w:fldChar w:fldCharType="end"/>
        </w:r>
      </w:hyperlink>
    </w:p>
    <w:p w14:paraId="2C658AA4" w14:textId="2B839F6A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1" w:history="1">
        <w:r w:rsidR="00EE3289" w:rsidRPr="005D1006">
          <w:rPr>
            <w:rStyle w:val="aff1"/>
            <w:noProof/>
          </w:rPr>
          <w:t xml:space="preserve">2.3 </w:t>
        </w:r>
        <w:r w:rsidR="00EE3289" w:rsidRPr="005D1006">
          <w:rPr>
            <w:rStyle w:val="aff1"/>
            <w:noProof/>
          </w:rPr>
          <w:t>成员与操作设计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_Toc60161251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2</w:t>
        </w:r>
        <w:r w:rsidR="00EE3289">
          <w:rPr>
            <w:noProof/>
            <w:webHidden/>
          </w:rPr>
          <w:fldChar w:fldCharType="end"/>
        </w:r>
      </w:hyperlink>
    </w:p>
    <w:p w14:paraId="4E8483E1" w14:textId="2BE8FC26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2" w:history="1">
        <w:r w:rsidR="00EE3289" w:rsidRPr="005D1006">
          <w:rPr>
            <w:rStyle w:val="aff1"/>
            <w:noProof/>
          </w:rPr>
          <w:t xml:space="preserve">2.4 </w:t>
        </w:r>
        <w:r w:rsidR="00EE3289" w:rsidRPr="005D1006">
          <w:rPr>
            <w:rStyle w:val="aff1"/>
            <w:noProof/>
          </w:rPr>
          <w:t>系统设计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_Toc60161252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3</w:t>
        </w:r>
        <w:r w:rsidR="00EE3289">
          <w:rPr>
            <w:noProof/>
            <w:webHidden/>
          </w:rPr>
          <w:fldChar w:fldCharType="end"/>
        </w:r>
      </w:hyperlink>
    </w:p>
    <w:p w14:paraId="4CC42175" w14:textId="3069F308" w:rsidR="00EE3289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161253" w:history="1">
        <w:r w:rsidR="00EE3289" w:rsidRPr="005D1006">
          <w:rPr>
            <w:rStyle w:val="aff1"/>
            <w:noProof/>
          </w:rPr>
          <w:t xml:space="preserve">3 </w:t>
        </w:r>
        <w:r w:rsidR="00EE3289" w:rsidRPr="005D1006">
          <w:rPr>
            <w:rStyle w:val="aff1"/>
            <w:noProof/>
          </w:rPr>
          <w:t>实现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_Toc60161253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4</w:t>
        </w:r>
        <w:r w:rsidR="00EE3289">
          <w:rPr>
            <w:noProof/>
            <w:webHidden/>
          </w:rPr>
          <w:fldChar w:fldCharType="end"/>
        </w:r>
      </w:hyperlink>
    </w:p>
    <w:p w14:paraId="1B4473BA" w14:textId="099D865C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4" w:history="1">
        <w:r w:rsidR="00EE3289" w:rsidRPr="005D1006">
          <w:rPr>
            <w:rStyle w:val="aff1"/>
            <w:noProof/>
          </w:rPr>
          <w:t xml:space="preserve">3.1 </w:t>
        </w:r>
        <w:r w:rsidR="00EE3289" w:rsidRPr="005D1006">
          <w:rPr>
            <w:rStyle w:val="aff1"/>
            <w:noProof/>
          </w:rPr>
          <w:t>图构造函数的实现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_Toc60161254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4</w:t>
        </w:r>
        <w:r w:rsidR="00EE3289">
          <w:rPr>
            <w:noProof/>
            <w:webHidden/>
          </w:rPr>
          <w:fldChar w:fldCharType="end"/>
        </w:r>
      </w:hyperlink>
    </w:p>
    <w:p w14:paraId="2C186177" w14:textId="3761EDBE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5" w:history="1">
        <w:r w:rsidR="00EE3289" w:rsidRPr="005D1006">
          <w:rPr>
            <w:rStyle w:val="aff1"/>
            <w:noProof/>
          </w:rPr>
          <w:t xml:space="preserve">3.1.1 </w:t>
        </w:r>
        <w:r w:rsidR="00EE3289" w:rsidRPr="005D1006">
          <w:rPr>
            <w:rStyle w:val="aff1"/>
            <w:noProof/>
          </w:rPr>
          <w:t>图构造函数流程图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_Toc60161255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4</w:t>
        </w:r>
        <w:r w:rsidR="00EE3289">
          <w:rPr>
            <w:noProof/>
            <w:webHidden/>
          </w:rPr>
          <w:fldChar w:fldCharType="end"/>
        </w:r>
      </w:hyperlink>
    </w:p>
    <w:p w14:paraId="3E5FE33A" w14:textId="3358F011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6" w:history="1">
        <w:r w:rsidR="00EE3289" w:rsidRPr="005D1006">
          <w:rPr>
            <w:rStyle w:val="aff1"/>
            <w:noProof/>
          </w:rPr>
          <w:t xml:space="preserve">3.1.2 </w:t>
        </w:r>
        <w:r w:rsidR="00EE3289" w:rsidRPr="005D1006">
          <w:rPr>
            <w:rStyle w:val="aff1"/>
            <w:noProof/>
          </w:rPr>
          <w:t>图构造函数核心代码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_Toc60161256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5</w:t>
        </w:r>
        <w:r w:rsidR="00EE3289">
          <w:rPr>
            <w:noProof/>
            <w:webHidden/>
          </w:rPr>
          <w:fldChar w:fldCharType="end"/>
        </w:r>
      </w:hyperlink>
    </w:p>
    <w:p w14:paraId="7F9D0F78" w14:textId="3FDCCB02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7" w:history="1">
        <w:r w:rsidR="00EE3289" w:rsidRPr="005D1006">
          <w:rPr>
            <w:rStyle w:val="aff1"/>
            <w:noProof/>
          </w:rPr>
          <w:t>3.2 prim</w:t>
        </w:r>
        <w:r w:rsidR="00EE3289" w:rsidRPr="005D1006">
          <w:rPr>
            <w:rStyle w:val="aff1"/>
            <w:noProof/>
          </w:rPr>
          <w:t>算法的实现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_Toc60161257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6</w:t>
        </w:r>
        <w:r w:rsidR="00EE3289">
          <w:rPr>
            <w:noProof/>
            <w:webHidden/>
          </w:rPr>
          <w:fldChar w:fldCharType="end"/>
        </w:r>
      </w:hyperlink>
    </w:p>
    <w:p w14:paraId="476761E9" w14:textId="7E8B348D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8" w:history="1">
        <w:r w:rsidR="00EE3289" w:rsidRPr="005D1006">
          <w:rPr>
            <w:rStyle w:val="aff1"/>
            <w:noProof/>
          </w:rPr>
          <w:t>3.2.1 prim</w:t>
        </w:r>
        <w:r w:rsidR="00EE3289" w:rsidRPr="005D1006">
          <w:rPr>
            <w:rStyle w:val="aff1"/>
            <w:noProof/>
          </w:rPr>
          <w:t>算法的原理和思想：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_Toc60161258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6</w:t>
        </w:r>
        <w:r w:rsidR="00EE3289">
          <w:rPr>
            <w:noProof/>
            <w:webHidden/>
          </w:rPr>
          <w:fldChar w:fldCharType="end"/>
        </w:r>
      </w:hyperlink>
    </w:p>
    <w:p w14:paraId="6423F019" w14:textId="72474D4B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59" w:history="1">
        <w:r w:rsidR="00EE3289" w:rsidRPr="005D1006">
          <w:rPr>
            <w:rStyle w:val="aff1"/>
            <w:noProof/>
          </w:rPr>
          <w:t>3.2.2 prim</w:t>
        </w:r>
        <w:r w:rsidR="00EE3289" w:rsidRPr="005D1006">
          <w:rPr>
            <w:rStyle w:val="aff1"/>
            <w:noProof/>
          </w:rPr>
          <w:t>算法流程图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_Toc60161259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7</w:t>
        </w:r>
        <w:r w:rsidR="00EE3289">
          <w:rPr>
            <w:noProof/>
            <w:webHidden/>
          </w:rPr>
          <w:fldChar w:fldCharType="end"/>
        </w:r>
      </w:hyperlink>
    </w:p>
    <w:p w14:paraId="51BEE1B9" w14:textId="5A5927C5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0" w:history="1">
        <w:r w:rsidR="00EE3289" w:rsidRPr="005D1006">
          <w:rPr>
            <w:rStyle w:val="aff1"/>
            <w:noProof/>
          </w:rPr>
          <w:t xml:space="preserve">3.2.3 prim </w:t>
        </w:r>
        <w:r w:rsidR="00EE3289" w:rsidRPr="005D1006">
          <w:rPr>
            <w:rStyle w:val="aff1"/>
            <w:noProof/>
          </w:rPr>
          <w:t>算法代码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_Toc60161260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9</w:t>
        </w:r>
        <w:r w:rsidR="00EE3289">
          <w:rPr>
            <w:noProof/>
            <w:webHidden/>
          </w:rPr>
          <w:fldChar w:fldCharType="end"/>
        </w:r>
      </w:hyperlink>
    </w:p>
    <w:p w14:paraId="22E64C9A" w14:textId="21598771" w:rsidR="00EE3289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60161261" w:history="1">
        <w:r w:rsidR="00EE3289" w:rsidRPr="005D1006">
          <w:rPr>
            <w:rStyle w:val="aff1"/>
            <w:noProof/>
          </w:rPr>
          <w:t xml:space="preserve">4 </w:t>
        </w:r>
        <w:r w:rsidR="00EE3289" w:rsidRPr="005D1006">
          <w:rPr>
            <w:rStyle w:val="aff1"/>
            <w:noProof/>
          </w:rPr>
          <w:t>测试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_Toc60161261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10</w:t>
        </w:r>
        <w:r w:rsidR="00EE3289">
          <w:rPr>
            <w:noProof/>
            <w:webHidden/>
          </w:rPr>
          <w:fldChar w:fldCharType="end"/>
        </w:r>
      </w:hyperlink>
    </w:p>
    <w:p w14:paraId="781573FA" w14:textId="602294F5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2" w:history="1">
        <w:r w:rsidR="00EE3289" w:rsidRPr="005D1006">
          <w:rPr>
            <w:rStyle w:val="aff1"/>
            <w:noProof/>
          </w:rPr>
          <w:t xml:space="preserve">4.1 </w:t>
        </w:r>
        <w:r w:rsidR="00EE3289" w:rsidRPr="005D1006">
          <w:rPr>
            <w:rStyle w:val="aff1"/>
            <w:noProof/>
          </w:rPr>
          <w:t>功能测试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_Toc60161262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10</w:t>
        </w:r>
        <w:r w:rsidR="00EE3289">
          <w:rPr>
            <w:noProof/>
            <w:webHidden/>
          </w:rPr>
          <w:fldChar w:fldCharType="end"/>
        </w:r>
      </w:hyperlink>
    </w:p>
    <w:p w14:paraId="6A0F3B53" w14:textId="48CA4AAF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3" w:history="1">
        <w:r w:rsidR="00EE3289" w:rsidRPr="005D1006">
          <w:rPr>
            <w:rStyle w:val="aff1"/>
            <w:noProof/>
          </w:rPr>
          <w:t xml:space="preserve">4.1.1 </w:t>
        </w:r>
        <w:r w:rsidR="00EE3289" w:rsidRPr="005D1006">
          <w:rPr>
            <w:rStyle w:val="aff1"/>
            <w:noProof/>
          </w:rPr>
          <w:t>普通测试</w:t>
        </w:r>
        <w:r w:rsidR="00EE3289" w:rsidRPr="005D1006">
          <w:rPr>
            <w:rStyle w:val="aff1"/>
            <w:noProof/>
          </w:rPr>
          <w:t>1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_Toc60161263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10</w:t>
        </w:r>
        <w:r w:rsidR="00EE3289">
          <w:rPr>
            <w:noProof/>
            <w:webHidden/>
          </w:rPr>
          <w:fldChar w:fldCharType="end"/>
        </w:r>
      </w:hyperlink>
    </w:p>
    <w:p w14:paraId="6563C295" w14:textId="79604325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4" w:history="1">
        <w:r w:rsidR="00EE3289" w:rsidRPr="005D1006">
          <w:rPr>
            <w:rStyle w:val="aff1"/>
            <w:noProof/>
          </w:rPr>
          <w:t xml:space="preserve">4.1.2 </w:t>
        </w:r>
        <w:r w:rsidR="00EE3289" w:rsidRPr="005D1006">
          <w:rPr>
            <w:rStyle w:val="aff1"/>
            <w:noProof/>
          </w:rPr>
          <w:t>普通测试</w:t>
        </w:r>
        <w:r w:rsidR="00EE3289" w:rsidRPr="005D1006">
          <w:rPr>
            <w:rStyle w:val="aff1"/>
            <w:noProof/>
          </w:rPr>
          <w:t>2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_Toc60161264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11</w:t>
        </w:r>
        <w:r w:rsidR="00EE3289">
          <w:rPr>
            <w:noProof/>
            <w:webHidden/>
          </w:rPr>
          <w:fldChar w:fldCharType="end"/>
        </w:r>
      </w:hyperlink>
    </w:p>
    <w:p w14:paraId="3F2CA964" w14:textId="0A3400DA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5" w:history="1">
        <w:r w:rsidR="00EE3289" w:rsidRPr="005D1006">
          <w:rPr>
            <w:rStyle w:val="aff1"/>
            <w:noProof/>
          </w:rPr>
          <w:t xml:space="preserve">4.1.3 </w:t>
        </w:r>
        <w:r w:rsidR="00EE3289" w:rsidRPr="005D1006">
          <w:rPr>
            <w:rStyle w:val="aff1"/>
            <w:noProof/>
          </w:rPr>
          <w:t>普通测试</w:t>
        </w:r>
        <w:r w:rsidR="00EE3289" w:rsidRPr="005D1006">
          <w:rPr>
            <w:rStyle w:val="aff1"/>
            <w:noProof/>
          </w:rPr>
          <w:t>3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_Toc60161265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13</w:t>
        </w:r>
        <w:r w:rsidR="00EE3289">
          <w:rPr>
            <w:noProof/>
            <w:webHidden/>
          </w:rPr>
          <w:fldChar w:fldCharType="end"/>
        </w:r>
      </w:hyperlink>
    </w:p>
    <w:p w14:paraId="2F6B444F" w14:textId="1BDD1001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6" w:history="1">
        <w:r w:rsidR="00EE3289" w:rsidRPr="005D1006">
          <w:rPr>
            <w:rStyle w:val="aff1"/>
            <w:noProof/>
          </w:rPr>
          <w:t xml:space="preserve">4.2 </w:t>
        </w:r>
        <w:r w:rsidR="00EE3289" w:rsidRPr="005D1006">
          <w:rPr>
            <w:rStyle w:val="aff1"/>
            <w:noProof/>
          </w:rPr>
          <w:t>边界测试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_Toc60161266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16</w:t>
        </w:r>
        <w:r w:rsidR="00EE3289">
          <w:rPr>
            <w:noProof/>
            <w:webHidden/>
          </w:rPr>
          <w:fldChar w:fldCharType="end"/>
        </w:r>
      </w:hyperlink>
    </w:p>
    <w:p w14:paraId="41286284" w14:textId="611B38FA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7" w:history="1">
        <w:r w:rsidR="00EE3289" w:rsidRPr="005D1006">
          <w:rPr>
            <w:rStyle w:val="aff1"/>
            <w:noProof/>
          </w:rPr>
          <w:t xml:space="preserve">4.2.1 </w:t>
        </w:r>
        <w:r w:rsidR="00EE3289" w:rsidRPr="005D1006">
          <w:rPr>
            <w:rStyle w:val="aff1"/>
            <w:noProof/>
          </w:rPr>
          <w:t>平凡图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_Toc60161267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16</w:t>
        </w:r>
        <w:r w:rsidR="00EE3289">
          <w:rPr>
            <w:noProof/>
            <w:webHidden/>
          </w:rPr>
          <w:fldChar w:fldCharType="end"/>
        </w:r>
      </w:hyperlink>
    </w:p>
    <w:p w14:paraId="4558374C" w14:textId="14BED927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8" w:history="1">
        <w:r w:rsidR="00EE3289" w:rsidRPr="005D1006">
          <w:rPr>
            <w:rStyle w:val="aff1"/>
            <w:noProof/>
          </w:rPr>
          <w:t xml:space="preserve">4.2.2 </w:t>
        </w:r>
        <w:r w:rsidR="00EE3289" w:rsidRPr="005D1006">
          <w:rPr>
            <w:rStyle w:val="aff1"/>
            <w:noProof/>
          </w:rPr>
          <w:t>不连通图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_Toc60161268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16</w:t>
        </w:r>
        <w:r w:rsidR="00EE3289">
          <w:rPr>
            <w:noProof/>
            <w:webHidden/>
          </w:rPr>
          <w:fldChar w:fldCharType="end"/>
        </w:r>
      </w:hyperlink>
    </w:p>
    <w:p w14:paraId="644E342D" w14:textId="4B20CE20" w:rsidR="00EE3289" w:rsidRDefault="00000000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69" w:history="1">
        <w:r w:rsidR="00EE3289" w:rsidRPr="005D1006">
          <w:rPr>
            <w:rStyle w:val="aff1"/>
            <w:noProof/>
          </w:rPr>
          <w:t xml:space="preserve">4.3 </w:t>
        </w:r>
        <w:r w:rsidR="00EE3289" w:rsidRPr="005D1006">
          <w:rPr>
            <w:rStyle w:val="aff1"/>
            <w:noProof/>
          </w:rPr>
          <w:t>出错测试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_Toc60161269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17</w:t>
        </w:r>
        <w:r w:rsidR="00EE3289">
          <w:rPr>
            <w:noProof/>
            <w:webHidden/>
          </w:rPr>
          <w:fldChar w:fldCharType="end"/>
        </w:r>
      </w:hyperlink>
    </w:p>
    <w:p w14:paraId="27348CD3" w14:textId="78BD34CB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70" w:history="1">
        <w:r w:rsidR="00EE3289" w:rsidRPr="005D1006">
          <w:rPr>
            <w:rStyle w:val="aff1"/>
            <w:noProof/>
          </w:rPr>
          <w:t>4.3.1</w:t>
        </w:r>
        <w:r w:rsidR="00EE3289" w:rsidRPr="005D1006">
          <w:rPr>
            <w:rStyle w:val="aff1"/>
            <w:noProof/>
          </w:rPr>
          <w:t>输入顶点数</w:t>
        </w:r>
        <w:r w:rsidR="00EE3289" w:rsidRPr="005D1006">
          <w:rPr>
            <w:rStyle w:val="aff1"/>
            <w:noProof/>
          </w:rPr>
          <w:t>/</w:t>
        </w:r>
        <w:r w:rsidR="00EE3289" w:rsidRPr="005D1006">
          <w:rPr>
            <w:rStyle w:val="aff1"/>
            <w:noProof/>
          </w:rPr>
          <w:t>边数错误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_Toc60161270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17</w:t>
        </w:r>
        <w:r w:rsidR="00EE3289">
          <w:rPr>
            <w:noProof/>
            <w:webHidden/>
          </w:rPr>
          <w:fldChar w:fldCharType="end"/>
        </w:r>
      </w:hyperlink>
    </w:p>
    <w:p w14:paraId="260B3267" w14:textId="30D9D0E9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71" w:history="1">
        <w:r w:rsidR="00EE3289" w:rsidRPr="005D1006">
          <w:rPr>
            <w:rStyle w:val="aff1"/>
            <w:noProof/>
          </w:rPr>
          <w:t xml:space="preserve">4.3.2 </w:t>
        </w:r>
        <w:r w:rsidR="00EE3289" w:rsidRPr="005D1006">
          <w:rPr>
            <w:rStyle w:val="aff1"/>
            <w:noProof/>
          </w:rPr>
          <w:t>输入非法数据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_Toc60161271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18</w:t>
        </w:r>
        <w:r w:rsidR="00EE3289">
          <w:rPr>
            <w:noProof/>
            <w:webHidden/>
          </w:rPr>
          <w:fldChar w:fldCharType="end"/>
        </w:r>
      </w:hyperlink>
    </w:p>
    <w:p w14:paraId="1699524B" w14:textId="6834F81C" w:rsidR="00EE3289" w:rsidRDefault="00000000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60161272" w:history="1">
        <w:r w:rsidR="00EE3289" w:rsidRPr="005D1006">
          <w:rPr>
            <w:rStyle w:val="aff1"/>
            <w:noProof/>
          </w:rPr>
          <w:t xml:space="preserve">4.3.3 </w:t>
        </w:r>
        <w:r w:rsidR="00EE3289" w:rsidRPr="005D1006">
          <w:rPr>
            <w:rStyle w:val="aff1"/>
            <w:noProof/>
          </w:rPr>
          <w:t>输入顶点不存在</w:t>
        </w:r>
        <w:r w:rsidR="00EE3289">
          <w:rPr>
            <w:noProof/>
            <w:webHidden/>
          </w:rPr>
          <w:tab/>
        </w:r>
        <w:r w:rsidR="00EE3289">
          <w:rPr>
            <w:noProof/>
            <w:webHidden/>
          </w:rPr>
          <w:fldChar w:fldCharType="begin"/>
        </w:r>
        <w:r w:rsidR="00EE3289">
          <w:rPr>
            <w:noProof/>
            <w:webHidden/>
          </w:rPr>
          <w:instrText xml:space="preserve"> PAGEREF _Toc60161272 \h </w:instrText>
        </w:r>
        <w:r w:rsidR="00EE3289">
          <w:rPr>
            <w:noProof/>
            <w:webHidden/>
          </w:rPr>
        </w:r>
        <w:r w:rsidR="00EE3289">
          <w:rPr>
            <w:noProof/>
            <w:webHidden/>
          </w:rPr>
          <w:fldChar w:fldCharType="separate"/>
        </w:r>
        <w:r w:rsidR="00EE3289">
          <w:rPr>
            <w:noProof/>
            <w:webHidden/>
          </w:rPr>
          <w:t>18</w:t>
        </w:r>
        <w:r w:rsidR="00EE3289">
          <w:rPr>
            <w:noProof/>
            <w:webHidden/>
          </w:rPr>
          <w:fldChar w:fldCharType="end"/>
        </w:r>
      </w:hyperlink>
    </w:p>
    <w:p w14:paraId="4CFB3BAB" w14:textId="12F6B58E" w:rsidR="00575676" w:rsidRPr="00ED4D76" w:rsidRDefault="00572339" w:rsidP="001D0743">
      <w:pPr>
        <w:pStyle w:val="TOC1"/>
      </w:pPr>
      <w:r w:rsidRPr="00ED4D76">
        <w:fldChar w:fldCharType="end"/>
      </w:r>
    </w:p>
    <w:p w14:paraId="5D2CE31D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1E11C121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60161245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2A2AD08D" w14:textId="6BF78194" w:rsidR="00262274" w:rsidRDefault="00E21162" w:rsidP="00E21162">
      <w:pPr>
        <w:pStyle w:val="2"/>
        <w:numPr>
          <w:ilvl w:val="1"/>
          <w:numId w:val="25"/>
        </w:numPr>
        <w:spacing w:before="120"/>
      </w:pPr>
      <w:bookmarkStart w:id="3" w:name="_Toc60161246"/>
      <w:r>
        <w:rPr>
          <w:rFonts w:hint="eastAsia"/>
        </w:rPr>
        <w:t>项目简介</w:t>
      </w:r>
      <w:bookmarkEnd w:id="3"/>
    </w:p>
    <w:p w14:paraId="126C9E09" w14:textId="7CA39F3F" w:rsidR="00E21162" w:rsidRPr="00E21162" w:rsidRDefault="00E21162" w:rsidP="00E21162">
      <w:pPr>
        <w:rPr>
          <w:lang w:eastAsia="zh-CN"/>
        </w:rPr>
      </w:pPr>
      <w:r w:rsidRPr="00E21162">
        <w:rPr>
          <w:rFonts w:hint="eastAsia"/>
          <w:lang w:eastAsia="zh-CN"/>
        </w:rPr>
        <w:t>假设一个城市有</w:t>
      </w:r>
      <w:r w:rsidRPr="00E21162">
        <w:rPr>
          <w:rFonts w:hint="eastAsia"/>
          <w:lang w:eastAsia="zh-CN"/>
        </w:rPr>
        <w:t>n</w:t>
      </w:r>
      <w:r w:rsidRPr="00E21162">
        <w:rPr>
          <w:rFonts w:hint="eastAsia"/>
          <w:lang w:eastAsia="zh-CN"/>
        </w:rPr>
        <w:t>个小区，要实现</w:t>
      </w:r>
      <w:r w:rsidRPr="00E21162">
        <w:rPr>
          <w:rFonts w:hint="eastAsia"/>
          <w:lang w:eastAsia="zh-CN"/>
        </w:rPr>
        <w:t>n</w:t>
      </w:r>
      <w:r w:rsidRPr="00E21162">
        <w:rPr>
          <w:rFonts w:hint="eastAsia"/>
          <w:lang w:eastAsia="zh-CN"/>
        </w:rPr>
        <w:t>个小区之间的电网都能够相互接通，构造这个城市</w:t>
      </w:r>
      <w:r w:rsidRPr="00E21162">
        <w:rPr>
          <w:rFonts w:hint="eastAsia"/>
          <w:lang w:eastAsia="zh-CN"/>
        </w:rPr>
        <w:t>n</w:t>
      </w:r>
      <w:r w:rsidRPr="00E21162">
        <w:rPr>
          <w:rFonts w:hint="eastAsia"/>
          <w:lang w:eastAsia="zh-CN"/>
        </w:rPr>
        <w:t>个小区之间的电网，使总工程造价最低。请设计一个能够满足要求的造价方案。</w:t>
      </w:r>
    </w:p>
    <w:p w14:paraId="590FE60B" w14:textId="77777777" w:rsidR="00C119C2" w:rsidRDefault="00794BDB" w:rsidP="008F78B2">
      <w:pPr>
        <w:pStyle w:val="2"/>
        <w:spacing w:before="120"/>
      </w:pPr>
      <w:bookmarkStart w:id="4" w:name="_Toc484542869"/>
      <w:bookmarkStart w:id="5" w:name="_Toc60161247"/>
      <w:r w:rsidRPr="00C119C2">
        <w:rPr>
          <w:rFonts w:hint="eastAsia"/>
        </w:rPr>
        <w:t xml:space="preserve">1.2 </w:t>
      </w:r>
      <w:bookmarkEnd w:id="4"/>
      <w:r w:rsidR="0075165E" w:rsidRPr="00C119C2">
        <w:rPr>
          <w:rFonts w:hint="eastAsia"/>
        </w:rPr>
        <w:t>功能分析</w:t>
      </w:r>
      <w:bookmarkEnd w:id="5"/>
    </w:p>
    <w:p w14:paraId="44AEDE80" w14:textId="77777777" w:rsidR="00E21162" w:rsidRDefault="00E21162" w:rsidP="00E21162">
      <w:pPr>
        <w:rPr>
          <w:lang w:eastAsia="zh-CN"/>
        </w:rPr>
      </w:pPr>
      <w:r>
        <w:rPr>
          <w:rFonts w:hint="eastAsia"/>
          <w:lang w:eastAsia="zh-CN"/>
        </w:rPr>
        <w:t>在每个小区之间都可以设置一条电网线路，都要付出相应的经济代价。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个小区之间最多可以有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条线路，选择其中的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条使总的耗费最少。</w:t>
      </w:r>
    </w:p>
    <w:p w14:paraId="5CBC8395" w14:textId="52D04E5A" w:rsidR="00061434" w:rsidRDefault="00B23D6D" w:rsidP="00C119C2">
      <w:pPr>
        <w:rPr>
          <w:lang w:eastAsia="zh-CN"/>
        </w:rPr>
      </w:pPr>
      <w:r>
        <w:rPr>
          <w:rFonts w:hint="eastAsia"/>
          <w:lang w:eastAsia="zh-CN"/>
        </w:rPr>
        <w:t>所给数据构成一个无向网，要求这个无向网的最小生成树，可以采用</w:t>
      </w:r>
      <w:r>
        <w:rPr>
          <w:rFonts w:hint="eastAsia"/>
          <w:lang w:eastAsia="zh-CN"/>
        </w:rPr>
        <w:t>p</w:t>
      </w:r>
      <w:r>
        <w:rPr>
          <w:lang w:eastAsia="zh-CN"/>
        </w:rPr>
        <w:t>rim</w:t>
      </w:r>
      <w:r>
        <w:rPr>
          <w:rFonts w:hint="eastAsia"/>
          <w:lang w:eastAsia="zh-CN"/>
        </w:rPr>
        <w:t>算法和</w:t>
      </w:r>
      <w:proofErr w:type="spellStart"/>
      <w:r>
        <w:rPr>
          <w:rFonts w:hint="eastAsia"/>
          <w:lang w:eastAsia="zh-CN"/>
        </w:rPr>
        <w:t>kr</w:t>
      </w:r>
      <w:r>
        <w:rPr>
          <w:lang w:eastAsia="zh-CN"/>
        </w:rPr>
        <w:t>uskal</w:t>
      </w:r>
      <w:proofErr w:type="spellEnd"/>
      <w:r>
        <w:rPr>
          <w:rFonts w:hint="eastAsia"/>
          <w:lang w:eastAsia="zh-CN"/>
        </w:rPr>
        <w:t>算法</w:t>
      </w:r>
      <w:r w:rsidR="00A105A9">
        <w:rPr>
          <w:rFonts w:hint="eastAsia"/>
          <w:lang w:eastAsia="zh-CN"/>
        </w:rPr>
        <w:t>，本程序采用</w:t>
      </w:r>
      <w:proofErr w:type="spellStart"/>
      <w:r w:rsidR="00A105A9">
        <w:rPr>
          <w:rFonts w:hint="eastAsia"/>
          <w:lang w:eastAsia="zh-CN"/>
        </w:rPr>
        <w:t>k</w:t>
      </w:r>
      <w:r w:rsidR="00A105A9">
        <w:rPr>
          <w:lang w:eastAsia="zh-CN"/>
        </w:rPr>
        <w:t>ruskal</w:t>
      </w:r>
      <w:proofErr w:type="spellEnd"/>
      <w:r w:rsidR="00A105A9">
        <w:rPr>
          <w:rFonts w:hint="eastAsia"/>
          <w:lang w:eastAsia="zh-CN"/>
        </w:rPr>
        <w:t>算法。</w:t>
      </w:r>
    </w:p>
    <w:p w14:paraId="4710D2E8" w14:textId="77777777" w:rsidR="00061434" w:rsidRDefault="00061434" w:rsidP="00C119C2">
      <w:pPr>
        <w:rPr>
          <w:lang w:eastAsia="zh-CN"/>
        </w:rPr>
      </w:pPr>
    </w:p>
    <w:p w14:paraId="6B77D7B5" w14:textId="77777777" w:rsidR="00061434" w:rsidRDefault="00061434" w:rsidP="00C119C2">
      <w:pPr>
        <w:rPr>
          <w:lang w:eastAsia="zh-CN"/>
        </w:rPr>
      </w:pPr>
    </w:p>
    <w:p w14:paraId="6F9B3B41" w14:textId="77777777" w:rsidR="00061434" w:rsidRDefault="00061434" w:rsidP="00C119C2">
      <w:pPr>
        <w:rPr>
          <w:lang w:eastAsia="zh-CN"/>
        </w:rPr>
      </w:pPr>
    </w:p>
    <w:p w14:paraId="313D1A3C" w14:textId="77777777" w:rsidR="00061434" w:rsidRDefault="00061434" w:rsidP="00C119C2">
      <w:pPr>
        <w:rPr>
          <w:lang w:eastAsia="zh-CN"/>
        </w:rPr>
      </w:pPr>
    </w:p>
    <w:p w14:paraId="10243FC0" w14:textId="77777777" w:rsidR="00061434" w:rsidRDefault="00061434" w:rsidP="00C119C2">
      <w:pPr>
        <w:rPr>
          <w:lang w:eastAsia="zh-CN"/>
        </w:rPr>
      </w:pPr>
    </w:p>
    <w:p w14:paraId="59AE54F5" w14:textId="77777777" w:rsidR="00061434" w:rsidRDefault="00061434" w:rsidP="00C119C2">
      <w:pPr>
        <w:rPr>
          <w:lang w:eastAsia="zh-CN"/>
        </w:rPr>
      </w:pPr>
    </w:p>
    <w:p w14:paraId="0FFE1B4A" w14:textId="77777777" w:rsidR="00061434" w:rsidRDefault="00061434" w:rsidP="00C119C2">
      <w:pPr>
        <w:rPr>
          <w:lang w:eastAsia="zh-CN"/>
        </w:rPr>
      </w:pPr>
    </w:p>
    <w:p w14:paraId="2269A905" w14:textId="77777777" w:rsidR="00061434" w:rsidRDefault="00061434" w:rsidP="00C119C2">
      <w:pPr>
        <w:rPr>
          <w:lang w:eastAsia="zh-CN"/>
        </w:rPr>
      </w:pPr>
    </w:p>
    <w:p w14:paraId="4A85F51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6" w:name="_Toc60161248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10175543" w14:textId="77777777" w:rsidR="0075165E" w:rsidRDefault="0075165E" w:rsidP="008F78B2">
      <w:pPr>
        <w:pStyle w:val="2"/>
        <w:spacing w:before="120"/>
      </w:pPr>
      <w:bookmarkStart w:id="7" w:name="_Toc60161249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6A2E94C6" w14:textId="2D073E28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A105A9">
        <w:rPr>
          <w:rFonts w:hint="eastAsia"/>
          <w:lang w:eastAsia="zh-CN"/>
        </w:rPr>
        <w:t>本项目需要读入一个无向网，所以需要先建立一个图结构，之后在图结构的基础上调用</w:t>
      </w:r>
      <w:r w:rsidR="00492A39">
        <w:rPr>
          <w:lang w:eastAsia="zh-CN"/>
        </w:rPr>
        <w:t>prim</w:t>
      </w:r>
      <w:r w:rsidR="00A105A9">
        <w:rPr>
          <w:rFonts w:hint="eastAsia"/>
          <w:lang w:eastAsia="zh-CN"/>
        </w:rPr>
        <w:t>算法解决问题。为了程序编写方便，</w:t>
      </w:r>
      <w:r w:rsidR="00492A39">
        <w:rPr>
          <w:rFonts w:hint="eastAsia"/>
          <w:lang w:eastAsia="zh-CN"/>
        </w:rPr>
        <w:t>在存储结构上采用邻接矩阵。</w:t>
      </w:r>
    </w:p>
    <w:p w14:paraId="55FC62B5" w14:textId="77777777" w:rsidR="00A105A9" w:rsidRPr="00061434" w:rsidRDefault="00A105A9" w:rsidP="00061434">
      <w:pPr>
        <w:rPr>
          <w:lang w:eastAsia="zh-CN"/>
        </w:rPr>
      </w:pPr>
    </w:p>
    <w:p w14:paraId="180E5AEE" w14:textId="77777777" w:rsidR="0075165E" w:rsidRDefault="0075165E" w:rsidP="008F78B2">
      <w:pPr>
        <w:pStyle w:val="2"/>
        <w:spacing w:before="120"/>
      </w:pPr>
      <w:bookmarkStart w:id="8" w:name="_Toc60161250"/>
      <w:r>
        <w:rPr>
          <w:rFonts w:hint="eastAsia"/>
        </w:rPr>
        <w:lastRenderedPageBreak/>
        <w:t xml:space="preserve">2.2 </w:t>
      </w:r>
      <w:r w:rsidR="00061434">
        <w:rPr>
          <w:rFonts w:hint="eastAsia"/>
        </w:rPr>
        <w:t>类结构设计</w:t>
      </w:r>
      <w:bookmarkEnd w:id="8"/>
    </w:p>
    <w:p w14:paraId="5A45CCE1" w14:textId="04BCE6F6" w:rsidR="00492A39" w:rsidRPr="00B40A60" w:rsidRDefault="00492A39" w:rsidP="00061434">
      <w:pPr>
        <w:rPr>
          <w:lang w:eastAsia="zh-CN"/>
        </w:rPr>
      </w:pPr>
      <w:r>
        <w:rPr>
          <w:rFonts w:hint="eastAsia"/>
          <w:lang w:eastAsia="zh-CN"/>
        </w:rPr>
        <w:t>为了处理最小生成树问题，本程序在普通的图类</w:t>
      </w:r>
      <w:r w:rsidR="00B40A60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新增了一个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losedge</w:t>
      </w:r>
      <w:proofErr w:type="spellEnd"/>
      <w:r>
        <w:rPr>
          <w:rFonts w:hint="eastAsia"/>
          <w:lang w:eastAsia="zh-CN"/>
        </w:rPr>
        <w:t>结构体，用以存储</w:t>
      </w:r>
      <w:r w:rsidR="00B40A60">
        <w:rPr>
          <w:rFonts w:hint="eastAsia"/>
          <w:lang w:eastAsia="zh-CN"/>
        </w:rPr>
        <w:t>相邻顶点名称以及该顶点到已</w:t>
      </w:r>
      <w:r w:rsidR="00D95465">
        <w:rPr>
          <w:rFonts w:hint="eastAsia"/>
          <w:lang w:eastAsia="zh-CN"/>
        </w:rPr>
        <w:t>连通</w:t>
      </w:r>
      <w:r w:rsidR="00B40A60">
        <w:rPr>
          <w:rFonts w:hint="eastAsia"/>
          <w:lang w:eastAsia="zh-CN"/>
        </w:rPr>
        <w:t>顶点集</w:t>
      </w:r>
      <w:r w:rsidR="00B40A60">
        <w:rPr>
          <w:rFonts w:hint="eastAsia"/>
          <w:lang w:eastAsia="zh-CN"/>
        </w:rPr>
        <w:t>U</w:t>
      </w:r>
      <w:r w:rsidR="00B40A60">
        <w:rPr>
          <w:rFonts w:hint="eastAsia"/>
          <w:lang w:eastAsia="zh-CN"/>
        </w:rPr>
        <w:t>的最小距离。</w:t>
      </w:r>
      <w:r w:rsidR="00B40A60">
        <w:rPr>
          <w:rFonts w:hint="eastAsia"/>
          <w:lang w:eastAsia="zh-CN"/>
        </w:rPr>
        <w:t>(</w:t>
      </w:r>
      <w:r w:rsidR="00B40A60">
        <w:rPr>
          <w:rFonts w:hint="eastAsia"/>
          <w:lang w:eastAsia="zh-CN"/>
        </w:rPr>
        <w:t>如果</w:t>
      </w:r>
      <w:r w:rsidR="00B40A60">
        <w:rPr>
          <w:rFonts w:hint="eastAsia"/>
          <w:lang w:eastAsia="zh-CN"/>
        </w:rPr>
        <w:t>U</w:t>
      </w:r>
      <w:r w:rsidR="00B40A60">
        <w:rPr>
          <w:rFonts w:hint="eastAsia"/>
          <w:lang w:eastAsia="zh-CN"/>
        </w:rPr>
        <w:t>在该顶点集内，则距离置为</w:t>
      </w:r>
      <w:r w:rsidR="00B40A60">
        <w:rPr>
          <w:rFonts w:hint="eastAsia"/>
          <w:lang w:eastAsia="zh-CN"/>
        </w:rPr>
        <w:t>0)</w:t>
      </w:r>
    </w:p>
    <w:p w14:paraId="4D7AA283" w14:textId="77777777" w:rsidR="0075165E" w:rsidRDefault="0075165E" w:rsidP="008F78B2">
      <w:pPr>
        <w:pStyle w:val="2"/>
        <w:spacing w:before="120"/>
      </w:pPr>
      <w:bookmarkStart w:id="9" w:name="_Toc60161251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74B95307" w14:textId="63BB9AA9" w:rsidR="00061434" w:rsidRPr="006B0072" w:rsidRDefault="00B40A60" w:rsidP="006B0072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最短边类</w:t>
      </w:r>
      <w:r w:rsidR="00061434" w:rsidRPr="006B0072">
        <w:rPr>
          <w:rFonts w:hint="eastAsia"/>
          <w:b/>
          <w:lang w:eastAsia="zh-CN"/>
        </w:rPr>
        <w:t>（</w:t>
      </w:r>
      <w:proofErr w:type="spellStart"/>
      <w:r w:rsidRPr="00B40A60">
        <w:rPr>
          <w:b/>
          <w:lang w:eastAsia="zh-CN"/>
        </w:rPr>
        <w:t>closedge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04B332C6" w14:textId="77777777" w:rsidR="00AD5E2E" w:rsidRDefault="00AD5E2E" w:rsidP="006B0072">
      <w:pPr>
        <w:ind w:firstLine="482"/>
        <w:rPr>
          <w:b/>
          <w:lang w:eastAsia="zh-CN"/>
        </w:rPr>
      </w:pPr>
    </w:p>
    <w:p w14:paraId="69AF99E3" w14:textId="60B4CF69" w:rsidR="00061434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成员：</w:t>
      </w:r>
    </w:p>
    <w:p w14:paraId="5090B943" w14:textId="3C68EAA6" w:rsidR="00B40A60" w:rsidRDefault="00B40A60" w:rsidP="00B40A60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lang w:eastAsia="zh-CN"/>
        </w:rPr>
      </w:pPr>
      <w:r w:rsidRPr="00B40A60">
        <w:rPr>
          <w:lang w:eastAsia="zh-CN"/>
        </w:rPr>
        <w:t xml:space="preserve">char </w:t>
      </w:r>
      <w:proofErr w:type="spellStart"/>
      <w:r w:rsidRPr="00B40A60">
        <w:rPr>
          <w:lang w:eastAsia="zh-CN"/>
        </w:rPr>
        <w:t>adjvex</w:t>
      </w:r>
      <w:proofErr w:type="spellEnd"/>
      <w:r w:rsidRPr="00B40A60">
        <w:rPr>
          <w:lang w:eastAsia="zh-CN"/>
        </w:rPr>
        <w:t>;</w:t>
      </w:r>
    </w:p>
    <w:p w14:paraId="1FFEBA7F" w14:textId="1FBE555E" w:rsidR="00B40A60" w:rsidRDefault="00B40A60" w:rsidP="00B40A60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lang w:eastAsia="zh-CN"/>
        </w:rPr>
      </w:pPr>
      <w:r>
        <w:rPr>
          <w:rFonts w:hint="eastAsia"/>
          <w:lang w:eastAsia="zh-CN"/>
        </w:rPr>
        <w:t>//</w:t>
      </w:r>
      <w:r w:rsidR="003A0658">
        <w:rPr>
          <w:rFonts w:hint="eastAsia"/>
          <w:lang w:eastAsia="zh-CN"/>
        </w:rPr>
        <w:t>该下标所指顶点</w:t>
      </w:r>
      <w:r>
        <w:rPr>
          <w:rFonts w:hint="eastAsia"/>
          <w:lang w:eastAsia="zh-CN"/>
        </w:rPr>
        <w:t>与</w:t>
      </w:r>
      <w:r w:rsidR="00D95465">
        <w:rPr>
          <w:rFonts w:hint="eastAsia"/>
          <w:lang w:eastAsia="zh-CN"/>
        </w:rPr>
        <w:t>连通</w:t>
      </w:r>
      <w:r>
        <w:rPr>
          <w:rFonts w:hint="eastAsia"/>
          <w:lang w:eastAsia="zh-CN"/>
        </w:rPr>
        <w:t>集</w:t>
      </w:r>
      <w:r>
        <w:rPr>
          <w:rFonts w:hint="eastAsia"/>
          <w:lang w:eastAsia="zh-CN"/>
        </w:rPr>
        <w:t>U</w:t>
      </w:r>
      <w:r w:rsidR="003A0658">
        <w:rPr>
          <w:rFonts w:hint="eastAsia"/>
          <w:lang w:eastAsia="zh-CN"/>
        </w:rPr>
        <w:t>取最小距离是的相邻顶点</w:t>
      </w:r>
    </w:p>
    <w:p w14:paraId="0BBEDE9B" w14:textId="4BE17709" w:rsidR="003A0658" w:rsidRDefault="003A0658" w:rsidP="00B40A60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如果目前没有与</w:t>
      </w:r>
      <w:r w:rsidR="00D95465">
        <w:rPr>
          <w:rFonts w:hint="eastAsia"/>
          <w:lang w:eastAsia="zh-CN"/>
        </w:rPr>
        <w:t>连通</w:t>
      </w:r>
      <w:r>
        <w:rPr>
          <w:rFonts w:hint="eastAsia"/>
          <w:lang w:eastAsia="zh-CN"/>
        </w:rPr>
        <w:t>集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相连，则默认是起始顶点</w:t>
      </w:r>
    </w:p>
    <w:p w14:paraId="244B7D55" w14:textId="77777777" w:rsidR="00B40A60" w:rsidRPr="00B40A60" w:rsidRDefault="00B40A60" w:rsidP="00B40A60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lang w:eastAsia="zh-CN"/>
        </w:rPr>
      </w:pPr>
    </w:p>
    <w:p w14:paraId="6CAA4DC5" w14:textId="58441822" w:rsidR="006B0072" w:rsidRDefault="00B40A60" w:rsidP="00B40A60">
      <w:pPr>
        <w:rPr>
          <w:lang w:eastAsia="zh-CN"/>
        </w:rPr>
      </w:pPr>
      <w:r w:rsidRPr="00B40A60">
        <w:rPr>
          <w:lang w:eastAsia="zh-CN"/>
        </w:rPr>
        <w:tab/>
        <w:t xml:space="preserve">int </w:t>
      </w:r>
      <w:proofErr w:type="spellStart"/>
      <w:r w:rsidRPr="00B40A60">
        <w:rPr>
          <w:lang w:eastAsia="zh-CN"/>
        </w:rPr>
        <w:t>lowcost</w:t>
      </w:r>
      <w:proofErr w:type="spellEnd"/>
      <w:r w:rsidRPr="00B40A60">
        <w:rPr>
          <w:lang w:eastAsia="zh-CN"/>
        </w:rPr>
        <w:t>;</w:t>
      </w:r>
    </w:p>
    <w:p w14:paraId="475EAED6" w14:textId="5D25B469" w:rsidR="003A0658" w:rsidRDefault="003A0658" w:rsidP="00B40A6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该下标所指顶点与</w:t>
      </w:r>
      <w:r w:rsidR="00D95465">
        <w:rPr>
          <w:rFonts w:hint="eastAsia"/>
          <w:lang w:eastAsia="zh-CN"/>
        </w:rPr>
        <w:t>连通</w:t>
      </w:r>
      <w:r>
        <w:rPr>
          <w:rFonts w:hint="eastAsia"/>
          <w:lang w:eastAsia="zh-CN"/>
        </w:rPr>
        <w:t>集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的最小距离</w:t>
      </w:r>
    </w:p>
    <w:p w14:paraId="6402F5AD" w14:textId="79EE6AA9" w:rsidR="003A0658" w:rsidRDefault="003A0658" w:rsidP="00B40A6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不</w:t>
      </w:r>
      <w:r w:rsidR="00D95465">
        <w:rPr>
          <w:rFonts w:hint="eastAsia"/>
          <w:lang w:eastAsia="zh-CN"/>
        </w:rPr>
        <w:t>连通</w:t>
      </w:r>
      <w:r>
        <w:rPr>
          <w:rFonts w:hint="eastAsia"/>
          <w:lang w:eastAsia="zh-CN"/>
        </w:rPr>
        <w:t>则默认是无穷大</w:t>
      </w:r>
    </w:p>
    <w:p w14:paraId="36F75E49" w14:textId="4AE8E113" w:rsidR="00B40A60" w:rsidRDefault="00B40A60" w:rsidP="0049125E">
      <w:pPr>
        <w:rPr>
          <w:lang w:eastAsia="zh-CN"/>
        </w:rPr>
      </w:pPr>
    </w:p>
    <w:p w14:paraId="630F6579" w14:textId="77777777" w:rsidR="00B40A60" w:rsidRDefault="00B40A60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5C766391" w14:textId="110848E4" w:rsidR="0049125E" w:rsidRPr="006B0072" w:rsidRDefault="003A0658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图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G</w:t>
      </w: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r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aph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44D6AC2F" w14:textId="77777777"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A98603C" w14:textId="77777777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私有成员：</w:t>
      </w:r>
    </w:p>
    <w:p w14:paraId="7F1FE3C5" w14:textId="2350A501" w:rsidR="003A0658" w:rsidRDefault="003A0658" w:rsidP="00096383">
      <w:pPr>
        <w:ind w:left="360"/>
        <w:rPr>
          <w:lang w:eastAsia="zh-CN"/>
        </w:rPr>
      </w:pPr>
      <w:r w:rsidRPr="003A0658">
        <w:rPr>
          <w:lang w:eastAsia="zh-CN"/>
        </w:rPr>
        <w:t>char *</w:t>
      </w:r>
      <w:proofErr w:type="spellStart"/>
      <w:r w:rsidRPr="003A0658">
        <w:rPr>
          <w:lang w:eastAsia="zh-CN"/>
        </w:rPr>
        <w:t>vexs</w:t>
      </w:r>
      <w:proofErr w:type="spellEnd"/>
      <w:r w:rsidRPr="003A0658">
        <w:rPr>
          <w:lang w:eastAsia="zh-CN"/>
        </w:rPr>
        <w:t>;</w:t>
      </w:r>
      <w:r w:rsidRPr="003A0658">
        <w:rPr>
          <w:lang w:eastAsia="zh-CN"/>
        </w:rPr>
        <w:tab/>
      </w:r>
      <w:r w:rsidRPr="003A0658">
        <w:rPr>
          <w:lang w:eastAsia="zh-CN"/>
        </w:rPr>
        <w:tab/>
      </w:r>
      <w:r w:rsidRPr="003A0658">
        <w:rPr>
          <w:lang w:eastAsia="zh-CN"/>
        </w:rPr>
        <w:tab/>
      </w:r>
      <w:r w:rsidRPr="003A0658">
        <w:rPr>
          <w:lang w:eastAsia="zh-CN"/>
        </w:rPr>
        <w:tab/>
        <w:t>//</w:t>
      </w:r>
      <w:r w:rsidR="00096383">
        <w:rPr>
          <w:rFonts w:hint="eastAsia"/>
          <w:lang w:eastAsia="zh-CN"/>
        </w:rPr>
        <w:t>储存顶点的名称</w:t>
      </w:r>
    </w:p>
    <w:p w14:paraId="67D6DEEB" w14:textId="77777777" w:rsidR="00096383" w:rsidRPr="003A0658" w:rsidRDefault="00096383" w:rsidP="00096383">
      <w:pPr>
        <w:ind w:left="360"/>
        <w:rPr>
          <w:lang w:eastAsia="zh-CN"/>
        </w:rPr>
      </w:pPr>
    </w:p>
    <w:p w14:paraId="0571E791" w14:textId="3932C91E" w:rsidR="003A0658" w:rsidRDefault="003A0658" w:rsidP="003A0658">
      <w:pPr>
        <w:rPr>
          <w:lang w:eastAsia="zh-CN"/>
        </w:rPr>
      </w:pPr>
      <w:r w:rsidRPr="003A0658">
        <w:rPr>
          <w:lang w:eastAsia="zh-CN"/>
        </w:rPr>
        <w:tab/>
        <w:t>int *arcs;</w:t>
      </w:r>
      <w:r w:rsidRPr="003A0658">
        <w:rPr>
          <w:lang w:eastAsia="zh-CN"/>
        </w:rPr>
        <w:tab/>
      </w:r>
      <w:r w:rsidRPr="003A0658">
        <w:rPr>
          <w:lang w:eastAsia="zh-CN"/>
        </w:rPr>
        <w:tab/>
      </w:r>
      <w:r w:rsidRPr="003A0658">
        <w:rPr>
          <w:lang w:eastAsia="zh-CN"/>
        </w:rPr>
        <w:tab/>
      </w:r>
      <w:r w:rsidRPr="003A0658">
        <w:rPr>
          <w:lang w:eastAsia="zh-CN"/>
        </w:rPr>
        <w:tab/>
        <w:t>//</w:t>
      </w:r>
      <w:r w:rsidR="00096383">
        <w:rPr>
          <w:rFonts w:hint="eastAsia"/>
          <w:lang w:eastAsia="zh-CN"/>
        </w:rPr>
        <w:t>储存边的长度</w:t>
      </w:r>
    </w:p>
    <w:p w14:paraId="6C5A6561" w14:textId="7C5BACF8" w:rsidR="00096383" w:rsidRPr="003A0658" w:rsidRDefault="00096383" w:rsidP="003A0658">
      <w:pPr>
        <w:rPr>
          <w:lang w:eastAsia="zh-CN"/>
        </w:rPr>
      </w:pPr>
      <w:r>
        <w:rPr>
          <w:lang w:eastAsia="zh-CN"/>
        </w:rPr>
        <w:tab/>
      </w:r>
    </w:p>
    <w:p w14:paraId="7DCD67D6" w14:textId="7D8D6F12" w:rsidR="003A0658" w:rsidRDefault="003A0658" w:rsidP="003A0658">
      <w:pPr>
        <w:rPr>
          <w:lang w:eastAsia="zh-CN"/>
        </w:rPr>
      </w:pPr>
      <w:r w:rsidRPr="003A0658">
        <w:rPr>
          <w:lang w:eastAsia="zh-CN"/>
        </w:rPr>
        <w:tab/>
      </w:r>
      <w:proofErr w:type="spellStart"/>
      <w:r w:rsidRPr="003A0658">
        <w:rPr>
          <w:lang w:eastAsia="zh-CN"/>
        </w:rPr>
        <w:t>closedge</w:t>
      </w:r>
      <w:proofErr w:type="spellEnd"/>
      <w:r w:rsidRPr="003A0658">
        <w:rPr>
          <w:lang w:eastAsia="zh-CN"/>
        </w:rPr>
        <w:t>* close;</w:t>
      </w:r>
      <w:r w:rsidR="00096383">
        <w:rPr>
          <w:lang w:eastAsia="zh-CN"/>
        </w:rPr>
        <w:tab/>
      </w:r>
      <w:r w:rsidR="00096383">
        <w:rPr>
          <w:lang w:eastAsia="zh-CN"/>
        </w:rPr>
        <w:tab/>
      </w:r>
      <w:r w:rsidR="00096383">
        <w:rPr>
          <w:lang w:eastAsia="zh-CN"/>
        </w:rPr>
        <w:tab/>
      </w:r>
      <w:r w:rsidR="00096383">
        <w:rPr>
          <w:rFonts w:hint="eastAsia"/>
          <w:lang w:eastAsia="zh-CN"/>
        </w:rPr>
        <w:t>//</w:t>
      </w:r>
      <w:r w:rsidR="00096383">
        <w:rPr>
          <w:rFonts w:hint="eastAsia"/>
          <w:lang w:eastAsia="zh-CN"/>
        </w:rPr>
        <w:t>储存与当前已</w:t>
      </w:r>
      <w:r w:rsidR="00D95465">
        <w:rPr>
          <w:rFonts w:hint="eastAsia"/>
          <w:lang w:eastAsia="zh-CN"/>
        </w:rPr>
        <w:t>连通</w:t>
      </w:r>
      <w:r w:rsidR="00096383">
        <w:rPr>
          <w:rFonts w:hint="eastAsia"/>
          <w:lang w:eastAsia="zh-CN"/>
        </w:rPr>
        <w:t>顶点集的最短相邻路径</w:t>
      </w:r>
    </w:p>
    <w:p w14:paraId="310DE01E" w14:textId="6407B0A2" w:rsidR="00096383" w:rsidRPr="003A0658" w:rsidRDefault="00096383" w:rsidP="003A0658">
      <w:pPr>
        <w:rPr>
          <w:lang w:eastAsia="zh-CN"/>
        </w:rPr>
      </w:pPr>
      <w:r>
        <w:rPr>
          <w:lang w:eastAsia="zh-CN"/>
        </w:rPr>
        <w:tab/>
      </w:r>
    </w:p>
    <w:p w14:paraId="4C15657E" w14:textId="48A8FA00" w:rsidR="003A0658" w:rsidRPr="00096383" w:rsidRDefault="003A0658" w:rsidP="003A0658">
      <w:pPr>
        <w:rPr>
          <w:lang w:eastAsia="zh-CN"/>
        </w:rPr>
      </w:pPr>
      <w:r w:rsidRPr="003A0658">
        <w:rPr>
          <w:lang w:eastAsia="zh-CN"/>
        </w:rPr>
        <w:tab/>
        <w:t xml:space="preserve">int </w:t>
      </w:r>
      <w:proofErr w:type="spellStart"/>
      <w:r w:rsidRPr="003A0658">
        <w:rPr>
          <w:lang w:eastAsia="zh-CN"/>
        </w:rPr>
        <w:t>vexnum</w:t>
      </w:r>
      <w:proofErr w:type="spellEnd"/>
      <w:r w:rsidRPr="003A0658">
        <w:rPr>
          <w:lang w:eastAsia="zh-CN"/>
        </w:rPr>
        <w:t xml:space="preserve">, </w:t>
      </w:r>
      <w:proofErr w:type="spellStart"/>
      <w:r w:rsidRPr="003A0658">
        <w:rPr>
          <w:lang w:eastAsia="zh-CN"/>
        </w:rPr>
        <w:t>arcnum</w:t>
      </w:r>
      <w:proofErr w:type="spellEnd"/>
      <w:r w:rsidRPr="003A0658">
        <w:rPr>
          <w:lang w:eastAsia="zh-CN"/>
        </w:rPr>
        <w:t>;</w:t>
      </w:r>
      <w:r w:rsidR="00096383">
        <w:rPr>
          <w:lang w:eastAsia="zh-CN"/>
        </w:rPr>
        <w:tab/>
      </w:r>
      <w:r w:rsidR="00096383">
        <w:rPr>
          <w:lang w:eastAsia="zh-CN"/>
        </w:rPr>
        <w:tab/>
      </w:r>
      <w:r w:rsidR="00096383">
        <w:rPr>
          <w:rFonts w:hint="eastAsia"/>
          <w:lang w:eastAsia="zh-CN"/>
        </w:rPr>
        <w:t>//</w:t>
      </w:r>
      <w:r w:rsidR="00096383">
        <w:rPr>
          <w:rFonts w:hint="eastAsia"/>
          <w:lang w:eastAsia="zh-CN"/>
        </w:rPr>
        <w:t>储存顶点数量，边的数量</w:t>
      </w:r>
    </w:p>
    <w:p w14:paraId="33EDDD72" w14:textId="16103183" w:rsidR="00096383" w:rsidRPr="003A0658" w:rsidRDefault="00096383" w:rsidP="003A0658">
      <w:pPr>
        <w:rPr>
          <w:szCs w:val="24"/>
          <w:lang w:eastAsia="zh-CN"/>
        </w:rPr>
      </w:pPr>
      <w:r>
        <w:rPr>
          <w:szCs w:val="24"/>
          <w:lang w:eastAsia="zh-CN"/>
        </w:rPr>
        <w:tab/>
      </w:r>
    </w:p>
    <w:p w14:paraId="3A986B4F" w14:textId="2006249B" w:rsidR="00C51CA1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14:paraId="26B7151E" w14:textId="77777777" w:rsidR="00096383" w:rsidRPr="006B0072" w:rsidRDefault="00096383" w:rsidP="00096383">
      <w:pPr>
        <w:ind w:leftChars="100" w:left="240" w:firstLine="482"/>
        <w:rPr>
          <w:b/>
          <w:szCs w:val="24"/>
          <w:lang w:eastAsia="zh-CN"/>
        </w:rPr>
      </w:pPr>
    </w:p>
    <w:p w14:paraId="78E4474E" w14:textId="557CC7D2" w:rsidR="00096383" w:rsidRDefault="00096383" w:rsidP="00096383">
      <w:pPr>
        <w:ind w:leftChars="100" w:left="240"/>
        <w:rPr>
          <w:lang w:eastAsia="zh-CN"/>
        </w:rPr>
      </w:pPr>
      <w:r w:rsidRPr="00096383">
        <w:rPr>
          <w:lang w:eastAsia="zh-CN"/>
        </w:rPr>
        <w:t xml:space="preserve">int </w:t>
      </w:r>
      <w:proofErr w:type="spellStart"/>
      <w:r w:rsidRPr="00096383">
        <w:rPr>
          <w:lang w:eastAsia="zh-CN"/>
        </w:rPr>
        <w:t>LocateVex</w:t>
      </w:r>
      <w:proofErr w:type="spellEnd"/>
      <w:r w:rsidRPr="00096383">
        <w:rPr>
          <w:lang w:eastAsia="zh-CN"/>
        </w:rPr>
        <w:t>(char);</w:t>
      </w:r>
    </w:p>
    <w:p w14:paraId="2F0AA66C" w14:textId="2B179769" w:rsidR="00096383" w:rsidRPr="00096383" w:rsidRDefault="00096383" w:rsidP="00096383">
      <w:pPr>
        <w:ind w:leftChars="100" w:left="240"/>
        <w:rPr>
          <w:lang w:eastAsia="zh-CN"/>
        </w:rPr>
      </w:pPr>
      <w:r>
        <w:rPr>
          <w:rFonts w:hint="eastAsia"/>
          <w:lang w:eastAsia="zh-CN"/>
        </w:rPr>
        <w:t>/</w:t>
      </w:r>
      <w:r>
        <w:rPr>
          <w:lang w:eastAsia="zh-CN"/>
        </w:rPr>
        <w:t>/</w:t>
      </w:r>
      <w:r>
        <w:rPr>
          <w:rFonts w:hint="eastAsia"/>
          <w:lang w:eastAsia="zh-CN"/>
        </w:rPr>
        <w:t>根据顶点名称找到顶点的下标</w:t>
      </w:r>
    </w:p>
    <w:p w14:paraId="2AB6D231" w14:textId="77777777" w:rsidR="00096383" w:rsidRPr="00096383" w:rsidRDefault="00096383" w:rsidP="00096383">
      <w:pPr>
        <w:ind w:leftChars="100" w:left="240"/>
        <w:rPr>
          <w:lang w:eastAsia="zh-CN"/>
        </w:rPr>
      </w:pPr>
    </w:p>
    <w:p w14:paraId="68907C5C" w14:textId="43185004" w:rsidR="00096383" w:rsidRDefault="00096383" w:rsidP="00096383">
      <w:pPr>
        <w:ind w:leftChars="100" w:left="240"/>
        <w:rPr>
          <w:lang w:eastAsia="zh-CN"/>
        </w:rPr>
      </w:pPr>
      <w:r w:rsidRPr="00096383">
        <w:rPr>
          <w:lang w:eastAsia="zh-CN"/>
        </w:rPr>
        <w:lastRenderedPageBreak/>
        <w:t>Graph();</w:t>
      </w:r>
    </w:p>
    <w:p w14:paraId="16C27E20" w14:textId="51B4FE57" w:rsidR="00096383" w:rsidRPr="00096383" w:rsidRDefault="00096383" w:rsidP="00096383">
      <w:pPr>
        <w:ind w:leftChars="100" w:left="240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构造函数，输入顶点数，边，边数和边，由此</w:t>
      </w:r>
      <w:r w:rsidR="008F35BF">
        <w:rPr>
          <w:rFonts w:hint="eastAsia"/>
          <w:lang w:eastAsia="zh-CN"/>
        </w:rPr>
        <w:t>构建</w:t>
      </w:r>
      <w:r>
        <w:rPr>
          <w:rFonts w:hint="eastAsia"/>
          <w:lang w:eastAsia="zh-CN"/>
        </w:rPr>
        <w:t>出一个图</w:t>
      </w:r>
    </w:p>
    <w:p w14:paraId="6D16FC7A" w14:textId="25A3A57E" w:rsidR="00096383" w:rsidRPr="00096383" w:rsidRDefault="00096383" w:rsidP="00096383">
      <w:pPr>
        <w:ind w:leftChars="100" w:left="240"/>
        <w:rPr>
          <w:lang w:eastAsia="zh-CN"/>
        </w:rPr>
      </w:pPr>
    </w:p>
    <w:p w14:paraId="25E0C70A" w14:textId="6B366A8E" w:rsidR="00096383" w:rsidRDefault="00096383" w:rsidP="00096383">
      <w:pPr>
        <w:ind w:leftChars="100" w:left="240"/>
        <w:rPr>
          <w:lang w:eastAsia="zh-CN"/>
        </w:rPr>
      </w:pPr>
      <w:r w:rsidRPr="00096383">
        <w:rPr>
          <w:lang w:eastAsia="zh-CN"/>
        </w:rPr>
        <w:t>Graph(const Graph&amp;);</w:t>
      </w:r>
    </w:p>
    <w:p w14:paraId="21A2C60B" w14:textId="26AF0648" w:rsidR="00096383" w:rsidRPr="00096383" w:rsidRDefault="00096383" w:rsidP="00096383">
      <w:pPr>
        <w:ind w:leftChars="100" w:left="240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赋值构造函数</w:t>
      </w:r>
    </w:p>
    <w:p w14:paraId="44062065" w14:textId="1210A32D" w:rsidR="00096383" w:rsidRPr="00096383" w:rsidRDefault="00096383" w:rsidP="00096383">
      <w:pPr>
        <w:ind w:leftChars="100" w:left="240"/>
        <w:rPr>
          <w:lang w:eastAsia="zh-CN"/>
        </w:rPr>
      </w:pPr>
    </w:p>
    <w:p w14:paraId="1F6F4098" w14:textId="2390AD95" w:rsidR="006B0072" w:rsidRDefault="00096383" w:rsidP="00096383">
      <w:pPr>
        <w:ind w:leftChars="100" w:left="240"/>
        <w:rPr>
          <w:lang w:eastAsia="zh-CN"/>
        </w:rPr>
      </w:pPr>
      <w:r w:rsidRPr="00096383">
        <w:rPr>
          <w:lang w:eastAsia="zh-CN"/>
        </w:rPr>
        <w:t xml:space="preserve">void </w:t>
      </w:r>
      <w:proofErr w:type="spellStart"/>
      <w:r w:rsidRPr="00096383">
        <w:rPr>
          <w:lang w:eastAsia="zh-CN"/>
        </w:rPr>
        <w:t>MiniSpanTree_Prim</w:t>
      </w:r>
      <w:proofErr w:type="spellEnd"/>
      <w:r w:rsidRPr="00096383">
        <w:rPr>
          <w:lang w:eastAsia="zh-CN"/>
        </w:rPr>
        <w:t>();</w:t>
      </w:r>
    </w:p>
    <w:p w14:paraId="005FF42A" w14:textId="0432A190" w:rsidR="00096383" w:rsidRPr="00096383" w:rsidRDefault="00096383" w:rsidP="00096383">
      <w:pPr>
        <w:ind w:leftChars="100" w:left="240"/>
        <w:rPr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p</w:t>
      </w:r>
      <w:r>
        <w:rPr>
          <w:lang w:eastAsia="zh-CN"/>
        </w:rPr>
        <w:t>rim</w:t>
      </w:r>
      <w:r>
        <w:rPr>
          <w:rFonts w:hint="eastAsia"/>
          <w:lang w:eastAsia="zh-CN"/>
        </w:rPr>
        <w:t>算法求最小生成树</w:t>
      </w:r>
    </w:p>
    <w:p w14:paraId="292CB5B6" w14:textId="77777777" w:rsidR="00096383" w:rsidRPr="00C51CA1" w:rsidRDefault="00096383" w:rsidP="0049125E">
      <w:pPr>
        <w:rPr>
          <w:szCs w:val="24"/>
          <w:lang w:eastAsia="zh-CN"/>
        </w:rPr>
      </w:pPr>
    </w:p>
    <w:p w14:paraId="0A0DCFAE" w14:textId="77777777" w:rsidR="0075165E" w:rsidRDefault="0075165E" w:rsidP="008F78B2">
      <w:pPr>
        <w:pStyle w:val="2"/>
        <w:spacing w:before="120"/>
      </w:pPr>
      <w:bookmarkStart w:id="10" w:name="_Toc60161252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0"/>
    </w:p>
    <w:p w14:paraId="4EE4EC20" w14:textId="09F57650" w:rsidR="006B0072" w:rsidRDefault="008F35BF" w:rsidP="006B0072">
      <w:pPr>
        <w:rPr>
          <w:lang w:eastAsia="zh-CN"/>
        </w:rPr>
      </w:pPr>
      <w:r>
        <w:rPr>
          <w:rFonts w:hint="eastAsia"/>
          <w:lang w:eastAsia="zh-CN"/>
        </w:rPr>
        <w:t>打印标语，通过用户输入构建图，调用</w:t>
      </w:r>
      <w:r>
        <w:rPr>
          <w:rFonts w:hint="eastAsia"/>
          <w:lang w:eastAsia="zh-CN"/>
        </w:rPr>
        <w:t>p</w:t>
      </w:r>
      <w:r>
        <w:rPr>
          <w:lang w:eastAsia="zh-CN"/>
        </w:rPr>
        <w:t>rim</w:t>
      </w:r>
      <w:r>
        <w:rPr>
          <w:rFonts w:hint="eastAsia"/>
          <w:lang w:eastAsia="zh-CN"/>
        </w:rPr>
        <w:t>算法求出最小生成树并输出，最后打印结束标语。</w:t>
      </w:r>
    </w:p>
    <w:p w14:paraId="28C8803B" w14:textId="77777777" w:rsidR="00061DB9" w:rsidRPr="006B0072" w:rsidRDefault="00061DB9" w:rsidP="006B0072">
      <w:pPr>
        <w:rPr>
          <w:lang w:eastAsia="zh-CN"/>
        </w:rPr>
      </w:pPr>
    </w:p>
    <w:p w14:paraId="3F435E05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1" w:name="_Toc60161253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167AA9DB" w14:textId="21BBF6D1" w:rsidR="0075165E" w:rsidRDefault="0075165E" w:rsidP="008F78B2">
      <w:pPr>
        <w:pStyle w:val="2"/>
        <w:spacing w:before="120"/>
      </w:pPr>
      <w:bookmarkStart w:id="12" w:name="_Toc60161254"/>
      <w:r>
        <w:rPr>
          <w:rFonts w:hint="eastAsia"/>
        </w:rPr>
        <w:t>3.1</w:t>
      </w:r>
      <w:r w:rsidR="00061DB9">
        <w:t xml:space="preserve"> </w:t>
      </w:r>
      <w:r w:rsidR="00C0358F">
        <w:rPr>
          <w:rFonts w:hint="eastAsia"/>
        </w:rPr>
        <w:t>图构造函数</w:t>
      </w:r>
      <w:r>
        <w:rPr>
          <w:rFonts w:hint="eastAsia"/>
        </w:rPr>
        <w:t>的实现</w:t>
      </w:r>
      <w:bookmarkEnd w:id="12"/>
    </w:p>
    <w:p w14:paraId="7AD2E755" w14:textId="0B262638" w:rsidR="00AD5E2E" w:rsidRPr="008F78B2" w:rsidRDefault="00AD5E2E" w:rsidP="00A8652E">
      <w:pPr>
        <w:pStyle w:val="3"/>
        <w:spacing w:before="120"/>
      </w:pPr>
      <w:bookmarkStart w:id="13" w:name="_Toc60161255"/>
      <w:r w:rsidRPr="008F78B2">
        <w:rPr>
          <w:rFonts w:hint="eastAsia"/>
        </w:rPr>
        <w:t xml:space="preserve">3.1.1 </w:t>
      </w:r>
      <w:r w:rsidR="00C0358F">
        <w:rPr>
          <w:rFonts w:hint="eastAsia"/>
        </w:rPr>
        <w:t>图构造函数</w:t>
      </w:r>
      <w:r w:rsidRPr="008F78B2">
        <w:rPr>
          <w:rFonts w:hint="eastAsia"/>
        </w:rPr>
        <w:t>流程图</w:t>
      </w:r>
      <w:bookmarkEnd w:id="13"/>
    </w:p>
    <w:p w14:paraId="0801B19A" w14:textId="7F304B0D" w:rsidR="00A8652E" w:rsidRDefault="00061DB9" w:rsidP="00954B54">
      <w:pPr>
        <w:rPr>
          <w:lang w:eastAsia="zh-CN"/>
        </w:rPr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7ABC23E9" wp14:editId="511F95F6">
                <wp:extent cx="5486400" cy="6065520"/>
                <wp:effectExtent l="0" t="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矩形: 圆角 33"/>
                        <wps:cNvSpPr/>
                        <wps:spPr>
                          <a:xfrm>
                            <a:off x="2339340" y="0"/>
                            <a:ext cx="807720" cy="4343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D9C45" w14:textId="6F7AAEFD" w:rsidR="001A5C5C" w:rsidRDefault="001A5C5C" w:rsidP="004E4DDA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859280" y="891540"/>
                            <a:ext cx="177546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E3499" w14:textId="4D2A21A8" w:rsidR="001A5C5C" w:rsidRDefault="001A5C5C" w:rsidP="004E4DDA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读入顶点数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706880" y="1927860"/>
                            <a:ext cx="2072640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57878" w14:textId="65F7A3E8" w:rsidR="001A5C5C" w:rsidRDefault="001A5C5C" w:rsidP="004E4DDA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申请内存</w:t>
                              </w:r>
                            </w:p>
                            <w:p w14:paraId="6857DAE3" w14:textId="76D5DE5F" w:rsidR="001A5C5C" w:rsidRDefault="001A5C5C" w:rsidP="004E4DDA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将临界矩阵先赋值为无穷大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729740" y="3032760"/>
                            <a:ext cx="2042160" cy="883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20524" w14:textId="52F5A151" w:rsidR="001A5C5C" w:rsidRDefault="001A5C5C" w:rsidP="004E4DDA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读入顶点名称</w:t>
                              </w:r>
                            </w:p>
                            <w:p w14:paraId="3AB8C660" w14:textId="32C6DB24" w:rsidR="001A5C5C" w:rsidRDefault="001A5C5C" w:rsidP="004E4DDA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读入边数</w:t>
                              </w:r>
                            </w:p>
                            <w:p w14:paraId="11D1B259" w14:textId="2D51A6D4" w:rsidR="001A5C5C" w:rsidRDefault="001A5C5C" w:rsidP="004E4DDA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读入边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: 圆角 37"/>
                        <wps:cNvSpPr/>
                        <wps:spPr>
                          <a:xfrm>
                            <a:off x="2209800" y="4427220"/>
                            <a:ext cx="1089660" cy="4800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8B7A54" w14:textId="00ED03C3" w:rsidR="001A5C5C" w:rsidRDefault="001A5C5C" w:rsidP="004E4DDA">
                              <w:pPr>
                                <w:ind w:firstLineChars="0" w:firstLine="0"/>
                                <w:jc w:val="center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>
                          <a:stCxn id="33" idx="2"/>
                          <a:endCxn id="34" idx="0"/>
                        </wps:cNvCnPr>
                        <wps:spPr>
                          <a:xfrm>
                            <a:off x="2743200" y="434340"/>
                            <a:ext cx="381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>
                          <a:stCxn id="34" idx="2"/>
                          <a:endCxn id="35" idx="0"/>
                        </wps:cNvCnPr>
                        <wps:spPr>
                          <a:xfrm flipH="1">
                            <a:off x="2743200" y="1386840"/>
                            <a:ext cx="3810" cy="54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5" idx="2"/>
                          <a:endCxn id="36" idx="0"/>
                        </wps:cNvCnPr>
                        <wps:spPr>
                          <a:xfrm>
                            <a:off x="2743200" y="2537460"/>
                            <a:ext cx="7620" cy="495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36" idx="2"/>
                          <a:endCxn id="37" idx="0"/>
                        </wps:cNvCnPr>
                        <wps:spPr>
                          <a:xfrm>
                            <a:off x="2750820" y="3916680"/>
                            <a:ext cx="3810" cy="510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BC23E9" id="画布 14" o:spid="_x0000_s1026" editas="canvas" style="width:6in;height:477.6pt;mso-position-horizontal-relative:char;mso-position-vertical-relative:line" coordsize="54864,6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0655;visibility:visible;mso-wrap-style:square" filled="t">
                  <v:fill o:detectmouseclick="t"/>
                  <v:path o:connecttype="none"/>
                </v:shape>
                <v:roundrect id="矩形: 圆角 33" o:spid="_x0000_s1028" style="position:absolute;left:23393;width:8077;height:43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" fillcolor="white [3201]" strokecolor="#f79646 [3209]" strokeweight="2pt">
                  <v:textbox>
                    <w:txbxContent>
                      <w:p w14:paraId="05CD9C45" w14:textId="6F7AAEFD" w:rsidR="001A5C5C" w:rsidRDefault="001A5C5C" w:rsidP="004E4DDA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ect id="矩形 34" o:spid="_x0000_s1029" style="position:absolute;left:18592;top:8915;width:17755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" fillcolor="white [3201]" strokecolor="#f79646 [3209]" strokeweight="2pt">
                  <v:textbox>
                    <w:txbxContent>
                      <w:p w14:paraId="3E6E3499" w14:textId="4D2A21A8" w:rsidR="001A5C5C" w:rsidRDefault="001A5C5C" w:rsidP="004E4DDA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读入顶点数</w:t>
                        </w:r>
                      </w:p>
                    </w:txbxContent>
                  </v:textbox>
                </v:rect>
                <v:rect id="矩形 35" o:spid="_x0000_s1030" style="position:absolute;left:17068;top:19278;width:2072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" fillcolor="white [3201]" strokecolor="#f79646 [3209]" strokeweight="2pt">
                  <v:textbox>
                    <w:txbxContent>
                      <w:p w14:paraId="5F657878" w14:textId="65F7A3E8" w:rsidR="001A5C5C" w:rsidRDefault="001A5C5C" w:rsidP="004E4DDA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申请内存</w:t>
                        </w:r>
                      </w:p>
                      <w:p w14:paraId="6857DAE3" w14:textId="76D5DE5F" w:rsidR="001A5C5C" w:rsidRDefault="001A5C5C" w:rsidP="004E4DDA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将临界矩阵先赋值为无穷大</w:t>
                        </w:r>
                      </w:p>
                    </w:txbxContent>
                  </v:textbox>
                </v:rect>
                <v:rect id="矩形 36" o:spid="_x0000_s1031" style="position:absolute;left:17297;top:30327;width:20422;height:8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" fillcolor="white [3201]" strokecolor="#f79646 [3209]" strokeweight="2pt">
                  <v:textbox>
                    <w:txbxContent>
                      <w:p w14:paraId="4F120524" w14:textId="52F5A151" w:rsidR="001A5C5C" w:rsidRDefault="001A5C5C" w:rsidP="004E4DDA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读入顶点名称</w:t>
                        </w:r>
                      </w:p>
                      <w:p w14:paraId="3AB8C660" w14:textId="32C6DB24" w:rsidR="001A5C5C" w:rsidRDefault="001A5C5C" w:rsidP="004E4DDA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读入边数</w:t>
                        </w:r>
                      </w:p>
                      <w:p w14:paraId="11D1B259" w14:textId="2D51A6D4" w:rsidR="001A5C5C" w:rsidRDefault="001A5C5C" w:rsidP="004E4DDA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读入边</w:t>
                        </w:r>
                      </w:p>
                    </w:txbxContent>
                  </v:textbox>
                </v:rect>
                <v:roundrect id="矩形: 圆角 37" o:spid="_x0000_s1032" style="position:absolute;left:22098;top:44272;width:10896;height:4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" fillcolor="white [3201]" strokecolor="#f79646 [3209]" strokeweight="2pt">
                  <v:textbox>
                    <w:txbxContent>
                      <w:p w14:paraId="668B7A54" w14:textId="00ED03C3" w:rsidR="001A5C5C" w:rsidRDefault="001A5C5C" w:rsidP="004E4DDA">
                        <w:pPr>
                          <w:ind w:firstLineChars="0" w:firstLine="0"/>
                          <w:jc w:val="center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8" o:spid="_x0000_s1033" type="#_x0000_t32" style="position:absolute;left:27432;top:4343;width:38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tKb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CGPDl/AD5PwNAAD//wMAUEsBAi0AFAAGAAgAAAAhANvh9svuAAAAhQEAABMAAAAAAAAAAAAAAAAA&#10;AAAAAFtDb250ZW50X1R5cGVzXS54bWxQSwECLQAUAAYACAAAACEAWvQsW78AAAAVAQAACwAAAAAA&#10;AAAAAAAAAAAfAQAAX3JlbHMvLnJlbHNQSwECLQAUAAYACAAAACEAbQrSm8AAAADbAAAADwAAAAAA&#10;AAAAAAAAAAAHAgAAZHJzL2Rvd25yZXYueG1sUEsFBgAAAAADAAMAtwAAAPQCAAAAAA==&#10;" strokecolor="#4579b8 [3044]">
                  <v:stroke endarrow="block"/>
                </v:shape>
                <v:shape id="直接箭头连接符 39" o:spid="_x0000_s1034" type="#_x0000_t32" style="position:absolute;left:27432;top:13868;width:38;height:5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" strokecolor="#4579b8 [3044]">
                  <v:stroke endarrow="block"/>
                </v:shape>
                <v:shape id="直接箭头连接符 40" o:spid="_x0000_s1035" type="#_x0000_t32" style="position:absolute;left:27432;top:25374;width:76;height:4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q3g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OvDl/AD5PwNAAD//wMAUEsBAi0AFAAGAAgAAAAhANvh9svuAAAAhQEAABMAAAAAAAAAAAAAAAAA&#10;AAAAAFtDb250ZW50X1R5cGVzXS54bWxQSwECLQAUAAYACAAAACEAWvQsW78AAAAVAQAACwAAAAAA&#10;AAAAAAAAAAAfAQAAX3JlbHMvLnJlbHNQSwECLQAUAAYACAAAACEAy3qt4MAAAADbAAAADwAAAAAA&#10;AAAAAAAAAAAHAgAAZHJzL2Rvd25yZXYueG1sUEsFBgAAAAADAAMAtwAAAPQCAAAAAA==&#10;" strokecolor="#4579b8 [3044]">
                  <v:stroke endarrow="block"/>
                </v:shape>
                <v:shape id="直接箭头连接符 41" o:spid="_x0000_s1036" type="#_x0000_t32" style="position:absolute;left:27508;top:39166;width:38;height:5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4070F07" w14:textId="77777777" w:rsidR="00A8652E" w:rsidRDefault="00A8652E" w:rsidP="00954B54">
      <w:pPr>
        <w:rPr>
          <w:lang w:eastAsia="zh-CN"/>
        </w:rPr>
      </w:pPr>
    </w:p>
    <w:p w14:paraId="4D2C7096" w14:textId="52DBD59C" w:rsidR="00A8652E" w:rsidRDefault="004E4DDA" w:rsidP="00061DB9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说明：该过程看似简单，其实包含一些细节问题。逻辑上的细节，应先将邻接矩阵的所有值赋为无穷大，再读入边，作为非无穷大的边，用户还有可能输入自环，在图的理论上，这自然是允许的，但是在实际工程上，这是不可能的（为什么要在小区内部修从自己连到自己的电网），此时很有可能是用户手误导致错误输入，故应该输出提示信息；还有可能用户</w:t>
      </w:r>
      <w:r w:rsidR="00C0358F">
        <w:rPr>
          <w:rFonts w:hint="eastAsia"/>
          <w:lang w:eastAsia="zh-CN"/>
        </w:rPr>
        <w:t>多次</w:t>
      </w:r>
      <w:r>
        <w:rPr>
          <w:rFonts w:hint="eastAsia"/>
          <w:lang w:eastAsia="zh-CN"/>
        </w:rPr>
        <w:t>同时输入同一条边，同时输入的长度不同，在实际中，可能是代表</w:t>
      </w:r>
      <w:r w:rsidR="00C0358F">
        <w:rPr>
          <w:rFonts w:hint="eastAsia"/>
          <w:lang w:eastAsia="zh-CN"/>
        </w:rPr>
        <w:t>有</w:t>
      </w:r>
      <w:r w:rsidR="00265EE0">
        <w:rPr>
          <w:rFonts w:hint="eastAsia"/>
          <w:lang w:eastAsia="zh-CN"/>
        </w:rPr>
        <w:t>多</w:t>
      </w:r>
      <w:r w:rsidR="00C0358F">
        <w:rPr>
          <w:rFonts w:hint="eastAsia"/>
          <w:lang w:eastAsia="zh-CN"/>
        </w:rPr>
        <w:t>种不同的修法；但也有可能是用户手误，故也应该给出提示信息</w:t>
      </w:r>
      <w:r w:rsidR="001757C8">
        <w:rPr>
          <w:rFonts w:hint="eastAsia"/>
          <w:lang w:eastAsia="zh-CN"/>
        </w:rPr>
        <w:t>，并且取多次输入的最小值作为边长。</w:t>
      </w:r>
    </w:p>
    <w:p w14:paraId="36783DC6" w14:textId="5194E871" w:rsidR="00C0358F" w:rsidRDefault="00C0358F" w:rsidP="00C0358F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同时，用户输入的顶点数，边数等参量可能不合法，在输入边时，两端的顶点可能并不存在，这些都应该给出提示信息，并且让用户重新输入。</w:t>
      </w:r>
    </w:p>
    <w:p w14:paraId="58A6166F" w14:textId="77777777" w:rsidR="00C0358F" w:rsidRPr="00954B54" w:rsidRDefault="00C0358F" w:rsidP="00C0358F">
      <w:pPr>
        <w:ind w:firstLineChars="0" w:firstLine="420"/>
        <w:rPr>
          <w:lang w:eastAsia="zh-CN"/>
        </w:rPr>
      </w:pPr>
    </w:p>
    <w:p w14:paraId="3CE80B4D" w14:textId="569EA121" w:rsidR="00AD5E2E" w:rsidRDefault="00AD5E2E" w:rsidP="00A8652E">
      <w:pPr>
        <w:pStyle w:val="3"/>
        <w:spacing w:before="120"/>
      </w:pPr>
      <w:bookmarkStart w:id="14" w:name="_Toc60161256"/>
      <w:r>
        <w:rPr>
          <w:rFonts w:hint="eastAsia"/>
        </w:rPr>
        <w:t xml:space="preserve">3.1.2 </w:t>
      </w:r>
      <w:r w:rsidR="00C0358F">
        <w:rPr>
          <w:rFonts w:hint="eastAsia"/>
        </w:rPr>
        <w:t>图构造函数</w:t>
      </w:r>
      <w:r>
        <w:rPr>
          <w:rFonts w:hint="eastAsia"/>
        </w:rPr>
        <w:t>核心代码</w:t>
      </w:r>
      <w:bookmarkEnd w:id="14"/>
    </w:p>
    <w:p w14:paraId="72903462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Graph()</w:t>
      </w:r>
    </w:p>
    <w:p w14:paraId="21369AC6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6DC6B7B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请输入顶点数：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1142773" w14:textId="16C0259F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readInt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(range);</w:t>
      </w:r>
    </w:p>
    <w:p w14:paraId="64700A38" w14:textId="5E391DB4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//</w:t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输入顶点数并检查读写</w:t>
      </w:r>
    </w:p>
    <w:p w14:paraId="4D3A317B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4C891932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close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closedge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42986104" w14:textId="50355EB4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arcs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2A7EF0D7" w14:textId="344055CC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//</w:t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申请内存</w:t>
      </w:r>
    </w:p>
    <w:p w14:paraId="6ACEA5BA" w14:textId="23284B4D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)arcs[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INFINITY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BDD9ACB" w14:textId="46D88415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1757C8">
        <w:rPr>
          <w:rFonts w:ascii="Consolas" w:hAnsi="Consolas" w:cs="Consolas"/>
          <w:color w:val="008000"/>
          <w:sz w:val="19"/>
          <w:szCs w:val="19"/>
          <w:lang w:eastAsia="zh-CN" w:bidi="ar-SA"/>
        </w:rPr>
        <w:tab/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//</w:t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邻接矩阵赋值为无穷</w:t>
      </w:r>
    </w:p>
    <w:p w14:paraId="14B8B128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请依次输入顶点的名称（用单字符表示）：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C710441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 }</w:t>
      </w:r>
    </w:p>
    <w:p w14:paraId="66BCF858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请输入边数：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A9033CA" w14:textId="7B500526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arcnum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readInt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(range);</w:t>
      </w:r>
    </w:p>
    <w:p w14:paraId="47E275BF" w14:textId="660E296F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//</w:t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读入边数</w:t>
      </w:r>
    </w:p>
    <w:p w14:paraId="091FB4D6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 = 0; k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arcnum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++k)</w:t>
      </w:r>
    </w:p>
    <w:p w14:paraId="20693150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46D8C170" w14:textId="4AD6261D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...</w:t>
      </w:r>
      <w:r w:rsidRPr="001757C8">
        <w:rPr>
          <w:rFonts w:ascii="Consolas" w:hAnsi="Consolas" w:cs="Consolas"/>
          <w:color w:val="008000"/>
          <w:sz w:val="19"/>
          <w:szCs w:val="19"/>
          <w:lang w:eastAsia="zh-CN" w:bidi="ar-SA"/>
        </w:rPr>
        <w:t>//</w:t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读入边</w:t>
      </w:r>
    </w:p>
    <w:p w14:paraId="0481C72C" w14:textId="1480F9DC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arcs[j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arcs[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= MIN(arcs[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2FE1FCD" w14:textId="2574CED2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//</w:t>
      </w:r>
      <w:r w:rsidRPr="001757C8">
        <w:rPr>
          <w:rFonts w:ascii="Consolas" w:hAnsi="Consolas" w:cs="Consolas" w:hint="eastAsia"/>
          <w:color w:val="008000"/>
          <w:sz w:val="19"/>
          <w:szCs w:val="19"/>
          <w:lang w:eastAsia="zh-CN" w:bidi="ar-SA"/>
        </w:rPr>
        <w:t>关键点：无向图对于邻接矩阵要对称赋值</w:t>
      </w:r>
    </w:p>
    <w:p w14:paraId="01C2A287" w14:textId="77777777" w:rsidR="001757C8" w:rsidRDefault="001757C8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E985891" w14:textId="22E1C9B8" w:rsidR="001757C8" w:rsidRPr="001757C8" w:rsidRDefault="001757C8" w:rsidP="001757C8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E809560" w14:textId="74F5CC69" w:rsidR="00AD5E2E" w:rsidRDefault="00AD5E2E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 w14:paraId="25EF70D3" w14:textId="77777777" w:rsidR="00AD5E2E" w:rsidRDefault="00AD5E2E" w:rsidP="00AD5E2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42A95957" w14:textId="183E3F6B" w:rsidR="00AD5E2E" w:rsidRDefault="00AD5E2E" w:rsidP="001757C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</w:p>
    <w:p w14:paraId="75D54315" w14:textId="77777777" w:rsidR="00AD5E2E" w:rsidRPr="00AD5E2E" w:rsidRDefault="00AD5E2E" w:rsidP="00AD5E2E">
      <w:pPr>
        <w:rPr>
          <w:lang w:eastAsia="zh-CN"/>
        </w:rPr>
      </w:pPr>
    </w:p>
    <w:p w14:paraId="4194B82A" w14:textId="33CFBE38" w:rsidR="0075165E" w:rsidRDefault="0075165E" w:rsidP="008F78B2">
      <w:pPr>
        <w:pStyle w:val="2"/>
        <w:spacing w:before="120"/>
      </w:pPr>
      <w:bookmarkStart w:id="15" w:name="_Toc60161257"/>
      <w:r>
        <w:rPr>
          <w:rFonts w:hint="eastAsia"/>
        </w:rPr>
        <w:lastRenderedPageBreak/>
        <w:t xml:space="preserve">3.2 </w:t>
      </w:r>
      <w:r w:rsidR="001757C8">
        <w:rPr>
          <w:rFonts w:hint="eastAsia"/>
        </w:rPr>
        <w:t>p</w:t>
      </w:r>
      <w:r w:rsidR="001757C8">
        <w:t>rim</w:t>
      </w:r>
      <w:r w:rsidR="001757C8">
        <w:rPr>
          <w:rFonts w:hint="eastAsia"/>
        </w:rPr>
        <w:t>算法</w:t>
      </w:r>
      <w:r>
        <w:rPr>
          <w:rFonts w:hint="eastAsia"/>
        </w:rPr>
        <w:t>的实现</w:t>
      </w:r>
      <w:bookmarkEnd w:id="15"/>
    </w:p>
    <w:p w14:paraId="016A0B43" w14:textId="5C055115" w:rsidR="00954B54" w:rsidRDefault="00954B54" w:rsidP="00A8652E">
      <w:pPr>
        <w:pStyle w:val="3"/>
        <w:spacing w:before="120"/>
      </w:pPr>
      <w:bookmarkStart w:id="16" w:name="_Toc60161258"/>
      <w:r>
        <w:rPr>
          <w:rFonts w:hint="eastAsia"/>
        </w:rPr>
        <w:t xml:space="preserve">3.2.1 </w:t>
      </w:r>
      <w:r w:rsidR="001757C8">
        <w:rPr>
          <w:rFonts w:hint="eastAsia"/>
        </w:rPr>
        <w:t>p</w:t>
      </w:r>
      <w:r w:rsidR="001757C8">
        <w:t>rim</w:t>
      </w:r>
      <w:r w:rsidR="001757C8">
        <w:rPr>
          <w:rFonts w:hint="eastAsia"/>
        </w:rPr>
        <w:t>算法</w:t>
      </w:r>
      <w:r w:rsidR="003015D9">
        <w:rPr>
          <w:rFonts w:hint="eastAsia"/>
        </w:rPr>
        <w:t>的</w:t>
      </w:r>
      <w:r w:rsidR="00D95465">
        <w:rPr>
          <w:rFonts w:hint="eastAsia"/>
        </w:rPr>
        <w:t>原理和</w:t>
      </w:r>
      <w:r w:rsidR="003015D9">
        <w:rPr>
          <w:rFonts w:hint="eastAsia"/>
        </w:rPr>
        <w:t>思想：</w:t>
      </w:r>
      <w:bookmarkEnd w:id="16"/>
    </w:p>
    <w:p w14:paraId="033B12D8" w14:textId="018A54E9" w:rsidR="003015D9" w:rsidRDefault="00D95465" w:rsidP="003015D9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rim</w:t>
      </w:r>
      <w:r w:rsidR="003015D9" w:rsidRPr="003015D9">
        <w:rPr>
          <w:rFonts w:hint="eastAsia"/>
          <w:lang w:eastAsia="zh-CN"/>
        </w:rPr>
        <w:t>算法利用了</w:t>
      </w:r>
      <w:r w:rsidR="003015D9" w:rsidRPr="003015D9">
        <w:rPr>
          <w:rFonts w:hint="eastAsia"/>
          <w:lang w:eastAsia="zh-CN"/>
        </w:rPr>
        <w:t>MST</w:t>
      </w:r>
      <w:r w:rsidR="003015D9" w:rsidRPr="003015D9">
        <w:rPr>
          <w:rFonts w:hint="eastAsia"/>
          <w:lang w:eastAsia="zh-CN"/>
        </w:rPr>
        <w:t>性质</w:t>
      </w:r>
      <w:r w:rsidR="003015D9" w:rsidRPr="003015D9">
        <w:rPr>
          <w:rFonts w:hint="eastAsia"/>
          <w:lang w:eastAsia="zh-CN"/>
        </w:rPr>
        <w:t>:</w:t>
      </w:r>
      <w:r w:rsidR="003015D9" w:rsidRPr="003015D9">
        <w:rPr>
          <w:rFonts w:hint="eastAsia"/>
          <w:lang w:eastAsia="zh-CN"/>
        </w:rPr>
        <w:t>假设</w:t>
      </w:r>
      <w:r w:rsidR="003015D9" w:rsidRPr="003015D9">
        <w:rPr>
          <w:rFonts w:hint="eastAsia"/>
          <w:lang w:eastAsia="zh-CN"/>
        </w:rPr>
        <w:t>N=(V</w:t>
      </w:r>
      <w:r w:rsidR="003015D9" w:rsidRPr="003015D9">
        <w:rPr>
          <w:rFonts w:hint="eastAsia"/>
          <w:lang w:eastAsia="zh-CN"/>
        </w:rPr>
        <w:t>，</w:t>
      </w:r>
      <w:r>
        <w:rPr>
          <w:lang w:eastAsia="zh-CN"/>
        </w:rPr>
        <w:t>{</w:t>
      </w:r>
      <w:r w:rsidR="003015D9" w:rsidRPr="003015D9">
        <w:rPr>
          <w:rFonts w:hint="eastAsia"/>
          <w:lang w:eastAsia="zh-CN"/>
        </w:rPr>
        <w:t>E})</w:t>
      </w:r>
      <w:r w:rsidR="003015D9" w:rsidRPr="003015D9">
        <w:rPr>
          <w:rFonts w:hint="eastAsia"/>
          <w:lang w:eastAsia="zh-CN"/>
        </w:rPr>
        <w:t>是一个连通网</w:t>
      </w:r>
      <w:r>
        <w:rPr>
          <w:rFonts w:hint="eastAsia"/>
          <w:lang w:eastAsia="zh-CN"/>
        </w:rPr>
        <w:t>，</w:t>
      </w:r>
      <w:r w:rsidR="003015D9" w:rsidRPr="003015D9">
        <w:rPr>
          <w:rFonts w:hint="eastAsia"/>
          <w:lang w:eastAsia="zh-CN"/>
        </w:rPr>
        <w:t>U</w:t>
      </w:r>
      <w:r w:rsidR="003015D9" w:rsidRPr="003015D9">
        <w:rPr>
          <w:rFonts w:hint="eastAsia"/>
          <w:lang w:eastAsia="zh-CN"/>
        </w:rPr>
        <w:t>是顶点集</w:t>
      </w:r>
      <w:r w:rsidR="003015D9" w:rsidRPr="003015D9">
        <w:rPr>
          <w:rFonts w:hint="eastAsia"/>
          <w:lang w:eastAsia="zh-CN"/>
        </w:rPr>
        <w:t>V</w:t>
      </w:r>
      <w:r w:rsidR="003015D9" w:rsidRPr="003015D9">
        <w:rPr>
          <w:rFonts w:hint="eastAsia"/>
          <w:lang w:eastAsia="zh-CN"/>
        </w:rPr>
        <w:t>的一个非空子集。若</w:t>
      </w:r>
      <w:r w:rsidR="003015D9" w:rsidRPr="003015D9">
        <w:rPr>
          <w:rFonts w:hint="eastAsia"/>
          <w:lang w:eastAsia="zh-CN"/>
        </w:rPr>
        <w:t>(</w:t>
      </w:r>
      <w:proofErr w:type="spellStart"/>
      <w:r w:rsidR="003015D9" w:rsidRPr="003015D9">
        <w:rPr>
          <w:rFonts w:hint="eastAsia"/>
          <w:lang w:eastAsia="zh-CN"/>
        </w:rPr>
        <w:t>u,v</w:t>
      </w:r>
      <w:proofErr w:type="spellEnd"/>
      <w:r w:rsidR="003015D9" w:rsidRPr="003015D9">
        <w:rPr>
          <w:rFonts w:hint="eastAsia"/>
          <w:lang w:eastAsia="zh-CN"/>
        </w:rPr>
        <w:t>)</w:t>
      </w:r>
      <w:r w:rsidR="003015D9" w:rsidRPr="003015D9">
        <w:rPr>
          <w:rFonts w:hint="eastAsia"/>
          <w:lang w:eastAsia="zh-CN"/>
        </w:rPr>
        <w:t>是一条具有最小权值（代价</w:t>
      </w:r>
      <w:r w:rsidR="003015D9" w:rsidRPr="003015D9">
        <w:rPr>
          <w:rFonts w:hint="eastAsia"/>
          <w:lang w:eastAsia="zh-CN"/>
        </w:rPr>
        <w:t>)</w:t>
      </w:r>
      <w:r w:rsidR="003015D9" w:rsidRPr="003015D9">
        <w:rPr>
          <w:rFonts w:hint="eastAsia"/>
          <w:lang w:eastAsia="zh-CN"/>
        </w:rPr>
        <w:t>的边</w:t>
      </w:r>
      <w:r>
        <w:rPr>
          <w:rFonts w:hint="eastAsia"/>
          <w:lang w:eastAsia="zh-CN"/>
        </w:rPr>
        <w:t>，</w:t>
      </w:r>
      <w:r w:rsidR="003015D9" w:rsidRPr="003015D9">
        <w:rPr>
          <w:rFonts w:hint="eastAsia"/>
          <w:lang w:eastAsia="zh-CN"/>
        </w:rPr>
        <w:t>其中</w:t>
      </w:r>
      <w:r w:rsidR="003015D9" w:rsidRPr="003015D9">
        <w:rPr>
          <w:rFonts w:hint="eastAsia"/>
          <w:lang w:eastAsia="zh-CN"/>
        </w:rPr>
        <w:t>u</w:t>
      </w:r>
      <w:r w:rsidR="003015D9" w:rsidRPr="003015D9">
        <w:rPr>
          <w:rFonts w:hint="eastAsia"/>
          <w:lang w:eastAsia="zh-CN"/>
        </w:rPr>
        <w:t>∈</w:t>
      </w:r>
      <w:r w:rsidR="003015D9" w:rsidRPr="003015D9"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，</w:t>
      </w:r>
      <w:r w:rsidR="003015D9" w:rsidRPr="003015D9">
        <w:rPr>
          <w:rFonts w:hint="eastAsia"/>
          <w:lang w:eastAsia="zh-CN"/>
        </w:rPr>
        <w:t>v</w:t>
      </w:r>
      <w:r w:rsidRPr="003015D9">
        <w:rPr>
          <w:rFonts w:hint="eastAsia"/>
          <w:lang w:eastAsia="zh-CN"/>
        </w:rPr>
        <w:t>∈</w:t>
      </w:r>
      <w:r w:rsidR="003015D9" w:rsidRPr="003015D9">
        <w:rPr>
          <w:rFonts w:hint="eastAsia"/>
          <w:lang w:eastAsia="zh-CN"/>
        </w:rPr>
        <w:t>V-U</w:t>
      </w:r>
      <w:r>
        <w:rPr>
          <w:rFonts w:hint="eastAsia"/>
          <w:lang w:eastAsia="zh-CN"/>
        </w:rPr>
        <w:t>，</w:t>
      </w:r>
      <w:r w:rsidR="003015D9" w:rsidRPr="003015D9">
        <w:rPr>
          <w:rFonts w:hint="eastAsia"/>
          <w:lang w:eastAsia="zh-CN"/>
        </w:rPr>
        <w:t>则必存在一棵包含边</w:t>
      </w:r>
      <w:r w:rsidR="003015D9" w:rsidRPr="003015D9">
        <w:rPr>
          <w:rFonts w:hint="eastAsia"/>
          <w:lang w:eastAsia="zh-CN"/>
        </w:rPr>
        <w:t>(</w:t>
      </w:r>
      <w:proofErr w:type="spellStart"/>
      <w:r w:rsidR="003015D9" w:rsidRPr="003015D9">
        <w:rPr>
          <w:rFonts w:hint="eastAsia"/>
          <w:lang w:eastAsia="zh-CN"/>
        </w:rPr>
        <w:t>u,v</w:t>
      </w:r>
      <w:proofErr w:type="spellEnd"/>
      <w:r w:rsidR="003015D9" w:rsidRPr="003015D9">
        <w:rPr>
          <w:rFonts w:hint="eastAsia"/>
          <w:lang w:eastAsia="zh-CN"/>
        </w:rPr>
        <w:t>)</w:t>
      </w:r>
      <w:r w:rsidR="003015D9" w:rsidRPr="003015D9">
        <w:rPr>
          <w:rFonts w:hint="eastAsia"/>
          <w:lang w:eastAsia="zh-CN"/>
        </w:rPr>
        <w:t>的最小生成树。</w:t>
      </w:r>
    </w:p>
    <w:p w14:paraId="32E82784" w14:textId="12E240EE" w:rsidR="00D95465" w:rsidRDefault="00D95465" w:rsidP="003015D9">
      <w:pPr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ST</w:t>
      </w:r>
      <w:r>
        <w:rPr>
          <w:rFonts w:hint="eastAsia"/>
          <w:lang w:eastAsia="zh-CN"/>
        </w:rPr>
        <w:t>证明：</w:t>
      </w:r>
    </w:p>
    <w:p w14:paraId="0B072965" w14:textId="5FB673AD" w:rsidR="00D95465" w:rsidRDefault="00D95465" w:rsidP="003015D9">
      <w:pPr>
        <w:rPr>
          <w:lang w:eastAsia="zh-CN"/>
        </w:rPr>
      </w:pPr>
      <w:r w:rsidRPr="00D95465">
        <w:rPr>
          <w:rFonts w:hint="eastAsia"/>
          <w:lang w:eastAsia="zh-CN"/>
        </w:rPr>
        <w:t>可以用反证法证明之。假设网</w:t>
      </w:r>
      <w:r w:rsidRPr="00D95465">
        <w:rPr>
          <w:rFonts w:hint="eastAsia"/>
          <w:lang w:eastAsia="zh-CN"/>
        </w:rPr>
        <w:t>N</w:t>
      </w:r>
      <w:r w:rsidRPr="00D95465">
        <w:rPr>
          <w:rFonts w:hint="eastAsia"/>
          <w:lang w:eastAsia="zh-CN"/>
        </w:rPr>
        <w:t>的任何一棵最小生成树都不包含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u,v</w:t>
      </w:r>
      <w:proofErr w:type="spellEnd"/>
      <w:r w:rsidRPr="00D95465">
        <w:rPr>
          <w:rFonts w:hint="eastAsia"/>
          <w:lang w:eastAsia="zh-CN"/>
        </w:rPr>
        <w:t>)</w:t>
      </w:r>
      <w:r w:rsidRPr="00D95465">
        <w:rPr>
          <w:rFonts w:hint="eastAsia"/>
          <w:lang w:eastAsia="zh-CN"/>
        </w:rPr>
        <w:t>。设</w:t>
      </w:r>
      <w:r w:rsidRPr="00D95465">
        <w:rPr>
          <w:rFonts w:hint="eastAsia"/>
          <w:lang w:eastAsia="zh-CN"/>
        </w:rPr>
        <w:t>T</w:t>
      </w:r>
      <w:r w:rsidRPr="00D95465">
        <w:rPr>
          <w:rFonts w:hint="eastAsia"/>
          <w:lang w:eastAsia="zh-CN"/>
        </w:rPr>
        <w:t>是连通网上的一棵最小生成树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当将边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u,v</w:t>
      </w:r>
      <w:proofErr w:type="spellEnd"/>
      <w:r w:rsidRPr="00D95465">
        <w:rPr>
          <w:rFonts w:hint="eastAsia"/>
          <w:lang w:eastAsia="zh-CN"/>
        </w:rPr>
        <w:t>)</w:t>
      </w:r>
      <w:r w:rsidRPr="00D95465">
        <w:rPr>
          <w:rFonts w:hint="eastAsia"/>
          <w:lang w:eastAsia="zh-CN"/>
        </w:rPr>
        <w:t>加入到</w:t>
      </w:r>
      <w:r w:rsidRPr="00D95465">
        <w:rPr>
          <w:rFonts w:hint="eastAsia"/>
          <w:lang w:eastAsia="zh-CN"/>
        </w:rPr>
        <w:t>T</w:t>
      </w:r>
      <w:r w:rsidRPr="00D95465">
        <w:rPr>
          <w:rFonts w:hint="eastAsia"/>
          <w:lang w:eastAsia="zh-CN"/>
        </w:rPr>
        <w:t>中时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由生成树的定义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T</w:t>
      </w:r>
      <w:r w:rsidRPr="00D95465">
        <w:rPr>
          <w:rFonts w:hint="eastAsia"/>
          <w:lang w:eastAsia="zh-CN"/>
        </w:rPr>
        <w:t>中必存在一条包含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u,z</w:t>
      </w:r>
      <w:proofErr w:type="spellEnd"/>
      <w:r w:rsidRPr="00D95465">
        <w:rPr>
          <w:rFonts w:hint="eastAsia"/>
          <w:lang w:eastAsia="zh-CN"/>
        </w:rPr>
        <w:t>)</w:t>
      </w:r>
      <w:r w:rsidRPr="00D95465">
        <w:rPr>
          <w:rFonts w:hint="eastAsia"/>
          <w:lang w:eastAsia="zh-CN"/>
        </w:rPr>
        <w:t>的回路。另一方面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由于</w:t>
      </w:r>
      <w:r w:rsidRPr="00D95465">
        <w:rPr>
          <w:rFonts w:hint="eastAsia"/>
          <w:lang w:eastAsia="zh-CN"/>
        </w:rPr>
        <w:t>T</w:t>
      </w:r>
      <w:r w:rsidRPr="00D95465">
        <w:rPr>
          <w:rFonts w:hint="eastAsia"/>
          <w:lang w:eastAsia="zh-CN"/>
        </w:rPr>
        <w:t>是生成树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则在</w:t>
      </w:r>
      <w:r w:rsidRPr="00D95465">
        <w:rPr>
          <w:rFonts w:hint="eastAsia"/>
          <w:lang w:eastAsia="zh-CN"/>
        </w:rPr>
        <w:t>T</w:t>
      </w:r>
      <w:r w:rsidRPr="00D95465">
        <w:rPr>
          <w:rFonts w:hint="eastAsia"/>
          <w:lang w:eastAsia="zh-CN"/>
        </w:rPr>
        <w:t>上必存在另一条边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u',</w:t>
      </w:r>
      <w:r>
        <w:rPr>
          <w:lang w:eastAsia="zh-CN"/>
        </w:rPr>
        <w:t>v</w:t>
      </w:r>
      <w:proofErr w:type="spellEnd"/>
      <w:r w:rsidRPr="00D95465">
        <w:rPr>
          <w:rFonts w:hint="eastAsia"/>
          <w:lang w:eastAsia="zh-CN"/>
        </w:rPr>
        <w:t>')</w:t>
      </w:r>
      <w:r w:rsidRPr="00D95465">
        <w:rPr>
          <w:rFonts w:hint="eastAsia"/>
          <w:lang w:eastAsia="zh-CN"/>
        </w:rPr>
        <w:t>，其中</w:t>
      </w:r>
      <w:r w:rsidRPr="00D95465">
        <w:rPr>
          <w:rFonts w:hint="eastAsia"/>
          <w:lang w:eastAsia="zh-CN"/>
        </w:rPr>
        <w:t>u'</w:t>
      </w:r>
      <w:r w:rsidRPr="00D95465">
        <w:rPr>
          <w:rFonts w:hint="eastAsia"/>
          <w:lang w:eastAsia="zh-CN"/>
        </w:rPr>
        <w:t>∈</w:t>
      </w:r>
      <w:r w:rsidRPr="00D95465"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v</w:t>
      </w:r>
      <w:r w:rsidRPr="00D95465">
        <w:rPr>
          <w:rFonts w:hint="eastAsia"/>
          <w:lang w:eastAsia="zh-CN"/>
        </w:rPr>
        <w:t>'</w:t>
      </w:r>
      <w:r w:rsidRPr="00D95465">
        <w:rPr>
          <w:rFonts w:hint="eastAsia"/>
          <w:lang w:eastAsia="zh-CN"/>
        </w:rPr>
        <w:t>∈</w:t>
      </w:r>
      <w:r>
        <w:rPr>
          <w:rFonts w:hint="eastAsia"/>
          <w:lang w:eastAsia="zh-CN"/>
        </w:rPr>
        <w:t>V</w:t>
      </w:r>
      <w:r w:rsidRPr="00D95465">
        <w:rPr>
          <w:rFonts w:hint="eastAsia"/>
          <w:lang w:eastAsia="zh-CN"/>
        </w:rPr>
        <w:t>-U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且</w:t>
      </w:r>
      <w:r>
        <w:rPr>
          <w:rFonts w:hint="eastAsia"/>
          <w:lang w:eastAsia="zh-CN"/>
        </w:rPr>
        <w:t>u</w:t>
      </w:r>
      <w:r w:rsidRPr="00D95465">
        <w:rPr>
          <w:rFonts w:hint="eastAsia"/>
          <w:lang w:eastAsia="zh-CN"/>
        </w:rPr>
        <w:t>和</w:t>
      </w:r>
      <w:r w:rsidRPr="00D95465">
        <w:rPr>
          <w:rFonts w:hint="eastAsia"/>
          <w:lang w:eastAsia="zh-CN"/>
        </w:rPr>
        <w:t>u'</w:t>
      </w:r>
      <w:r w:rsidRPr="00D95465">
        <w:rPr>
          <w:rFonts w:hint="eastAsia"/>
          <w:lang w:eastAsia="zh-CN"/>
        </w:rPr>
        <w:t>之间，和</w:t>
      </w:r>
      <w:r w:rsidRPr="00D95465">
        <w:rPr>
          <w:rFonts w:hint="eastAsia"/>
          <w:lang w:eastAsia="zh-CN"/>
        </w:rPr>
        <w:t>v'</w:t>
      </w:r>
      <w:r w:rsidRPr="00D95465">
        <w:rPr>
          <w:rFonts w:hint="eastAsia"/>
          <w:lang w:eastAsia="zh-CN"/>
        </w:rPr>
        <w:t>之间均有路径相通。删去边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u',v</w:t>
      </w:r>
      <w:proofErr w:type="spellEnd"/>
      <w:r w:rsidRPr="00D95465">
        <w:rPr>
          <w:rFonts w:hint="eastAsia"/>
          <w:lang w:eastAsia="zh-CN"/>
        </w:rPr>
        <w:t>')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便可消除上述回路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同时得到另一棵生成树</w:t>
      </w:r>
      <w:r w:rsidRPr="00D95465">
        <w:rPr>
          <w:rFonts w:hint="eastAsia"/>
          <w:lang w:eastAsia="zh-CN"/>
        </w:rPr>
        <w:t>T</w:t>
      </w:r>
      <w:r>
        <w:rPr>
          <w:lang w:eastAsia="zh-CN"/>
        </w:rPr>
        <w:t>’</w:t>
      </w:r>
      <w:r w:rsidRPr="00D95465">
        <w:rPr>
          <w:rFonts w:hint="eastAsia"/>
          <w:lang w:eastAsia="zh-CN"/>
        </w:rPr>
        <w:t>。因为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u,v</w:t>
      </w:r>
      <w:proofErr w:type="spellEnd"/>
      <w:r w:rsidRPr="00D95465">
        <w:rPr>
          <w:rFonts w:hint="eastAsia"/>
          <w:lang w:eastAsia="zh-CN"/>
        </w:rPr>
        <w:t>)</w:t>
      </w:r>
      <w:r w:rsidRPr="00D95465">
        <w:rPr>
          <w:rFonts w:hint="eastAsia"/>
          <w:lang w:eastAsia="zh-CN"/>
        </w:rPr>
        <w:t>的代价不高于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u',</w:t>
      </w:r>
      <w:r>
        <w:rPr>
          <w:lang w:eastAsia="zh-CN"/>
        </w:rPr>
        <w:t>v</w:t>
      </w:r>
      <w:proofErr w:type="spellEnd"/>
      <w:r w:rsidRPr="00D95465">
        <w:rPr>
          <w:rFonts w:hint="eastAsia"/>
          <w:lang w:eastAsia="zh-CN"/>
        </w:rPr>
        <w:t>')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则</w:t>
      </w:r>
      <w:r w:rsidRPr="00D95465">
        <w:rPr>
          <w:rFonts w:hint="eastAsia"/>
          <w:lang w:eastAsia="zh-CN"/>
        </w:rPr>
        <w:t>T</w:t>
      </w:r>
      <w:r>
        <w:rPr>
          <w:lang w:eastAsia="zh-CN"/>
        </w:rPr>
        <w:t>;</w:t>
      </w:r>
      <w:r w:rsidRPr="00D95465">
        <w:rPr>
          <w:rFonts w:hint="eastAsia"/>
          <w:lang w:eastAsia="zh-CN"/>
        </w:rPr>
        <w:t>的代价亦不高于</w:t>
      </w:r>
      <w:r w:rsidRPr="00D95465"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T</w:t>
      </w:r>
      <w:r>
        <w:rPr>
          <w:lang w:eastAsia="zh-CN"/>
        </w:rPr>
        <w:t>’</w:t>
      </w:r>
      <w:r w:rsidRPr="00D95465">
        <w:rPr>
          <w:rFonts w:hint="eastAsia"/>
          <w:lang w:eastAsia="zh-CN"/>
        </w:rPr>
        <w:t>是包含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u,v</w:t>
      </w:r>
      <w:proofErr w:type="spellEnd"/>
      <w:r w:rsidRPr="00D95465">
        <w:rPr>
          <w:rFonts w:hint="eastAsia"/>
          <w:lang w:eastAsia="zh-CN"/>
        </w:rPr>
        <w:t>)</w:t>
      </w:r>
      <w:r w:rsidRPr="00D95465">
        <w:rPr>
          <w:rFonts w:hint="eastAsia"/>
          <w:lang w:eastAsia="zh-CN"/>
        </w:rPr>
        <w:t>的一棵最小生成树。由此和假设矛盾。</w:t>
      </w:r>
    </w:p>
    <w:p w14:paraId="75809361" w14:textId="7C753E3A" w:rsidR="00D95465" w:rsidRDefault="00D95465" w:rsidP="003015D9">
      <w:pPr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rim</w:t>
      </w:r>
      <w:r>
        <w:rPr>
          <w:rFonts w:hint="eastAsia"/>
          <w:lang w:eastAsia="zh-CN"/>
        </w:rPr>
        <w:t>算法的思想如下：</w:t>
      </w:r>
    </w:p>
    <w:p w14:paraId="38E1230B" w14:textId="6AA469C9" w:rsidR="00D95465" w:rsidRPr="00D95465" w:rsidRDefault="00D95465" w:rsidP="003015D9">
      <w:pPr>
        <w:rPr>
          <w:lang w:eastAsia="zh-CN"/>
        </w:rPr>
      </w:pPr>
      <w:r w:rsidRPr="00D95465">
        <w:rPr>
          <w:rFonts w:hint="eastAsia"/>
          <w:lang w:eastAsia="zh-CN"/>
        </w:rPr>
        <w:t>假设</w:t>
      </w:r>
      <w:r w:rsidRPr="00D95465">
        <w:rPr>
          <w:rFonts w:hint="eastAsia"/>
          <w:lang w:eastAsia="zh-CN"/>
        </w:rPr>
        <w:t>N=(V,{E})</w:t>
      </w:r>
      <w:r w:rsidRPr="00D95465">
        <w:rPr>
          <w:rFonts w:hint="eastAsia"/>
          <w:lang w:eastAsia="zh-CN"/>
        </w:rPr>
        <w:t>是连通网</w:t>
      </w:r>
      <w:r w:rsidRPr="00D95465">
        <w:rPr>
          <w:rFonts w:hint="eastAsia"/>
          <w:lang w:eastAsia="zh-CN"/>
        </w:rPr>
        <w:t>,TE</w:t>
      </w:r>
      <w:r w:rsidRPr="00D95465">
        <w:rPr>
          <w:rFonts w:hint="eastAsia"/>
          <w:lang w:eastAsia="zh-CN"/>
        </w:rPr>
        <w:t>是</w:t>
      </w:r>
      <w:r w:rsidRPr="00D95465">
        <w:rPr>
          <w:rFonts w:hint="eastAsia"/>
          <w:lang w:eastAsia="zh-CN"/>
        </w:rPr>
        <w:t>N</w:t>
      </w:r>
      <w:r w:rsidRPr="00D95465">
        <w:rPr>
          <w:rFonts w:hint="eastAsia"/>
          <w:lang w:eastAsia="zh-CN"/>
        </w:rPr>
        <w:t>上最小生成树中边的集合。算法从</w:t>
      </w:r>
      <w:r w:rsidRPr="00D95465">
        <w:rPr>
          <w:rFonts w:hint="eastAsia"/>
          <w:lang w:eastAsia="zh-CN"/>
        </w:rPr>
        <w:t>U={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 xml:space="preserve">u 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0</m:t>
            </m:r>
          </m:sub>
        </m:sSub>
      </m:oMath>
      <w:r w:rsidRPr="00D95465">
        <w:rPr>
          <w:rFonts w:hint="eastAsia"/>
          <w:lang w:eastAsia="zh-CN"/>
        </w:rPr>
        <w:t>}(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 xml:space="preserve">u 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lang w:eastAsia="zh-CN"/>
          </w:rPr>
          <m:t>∈</m:t>
        </m:r>
        <m:r>
          <m:rPr>
            <m:sty m:val="p"/>
          </m:rPr>
          <w:rPr>
            <w:rFonts w:ascii="Cambria Math"/>
            <w:lang w:eastAsia="zh-CN"/>
          </w:rPr>
          <m:t>E</m:t>
        </m:r>
      </m:oMath>
      <w:r w:rsidRPr="00D95465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TE=(}</w:t>
      </w:r>
      <w:r w:rsidRPr="00D95465">
        <w:rPr>
          <w:rFonts w:hint="eastAsia"/>
          <w:lang w:eastAsia="zh-CN"/>
        </w:rPr>
        <w:t>开始</w:t>
      </w:r>
      <w:r>
        <w:rPr>
          <w:rFonts w:hint="eastAsia"/>
          <w:lang w:eastAsia="zh-CN"/>
        </w:rPr>
        <w:t>，</w:t>
      </w:r>
      <w:r w:rsidRPr="00D95465">
        <w:rPr>
          <w:rFonts w:hint="eastAsia"/>
          <w:lang w:eastAsia="zh-CN"/>
        </w:rPr>
        <w:t>重复执行下述操作</w:t>
      </w:r>
      <w:r>
        <w:rPr>
          <w:rFonts w:hint="eastAsia"/>
          <w:lang w:eastAsia="zh-CN"/>
        </w:rPr>
        <w:t>：</w:t>
      </w:r>
      <w:r w:rsidRPr="00D95465">
        <w:rPr>
          <w:rFonts w:hint="eastAsia"/>
          <w:lang w:eastAsia="zh-CN"/>
        </w:rPr>
        <w:t>在所有</w:t>
      </w:r>
      <w:r w:rsidRPr="00D95465">
        <w:rPr>
          <w:rFonts w:hint="eastAsia"/>
          <w:lang w:eastAsia="zh-CN"/>
        </w:rPr>
        <w:t>u</w:t>
      </w:r>
      <w:r w:rsidRPr="00D95465">
        <w:rPr>
          <w:rFonts w:hint="eastAsia"/>
          <w:lang w:eastAsia="zh-CN"/>
        </w:rPr>
        <w:t>∈</w:t>
      </w:r>
      <w:r w:rsidRPr="00D95465">
        <w:rPr>
          <w:rFonts w:hint="eastAsia"/>
          <w:lang w:eastAsia="zh-CN"/>
        </w:rPr>
        <w:t>U,</w:t>
      </w:r>
      <w:r w:rsidRPr="00D95465">
        <w:rPr>
          <w:rFonts w:hint="eastAsia"/>
          <w:lang w:eastAsia="zh-CN"/>
        </w:rPr>
        <w:t>∈</w:t>
      </w:r>
      <w:r w:rsidRPr="00D95465">
        <w:rPr>
          <w:rFonts w:hint="eastAsia"/>
          <w:lang w:eastAsia="zh-CN"/>
        </w:rPr>
        <w:t>V-U</w:t>
      </w:r>
      <w:r w:rsidRPr="00D95465">
        <w:rPr>
          <w:rFonts w:hint="eastAsia"/>
          <w:lang w:eastAsia="zh-CN"/>
        </w:rPr>
        <w:t>的边</w:t>
      </w:r>
      <w:r w:rsidRPr="00D95465">
        <w:rPr>
          <w:rFonts w:hint="eastAsia"/>
          <w:lang w:eastAsia="zh-CN"/>
        </w:rPr>
        <w:t>(</w:t>
      </w:r>
      <w:proofErr w:type="spellStart"/>
      <w:r w:rsidRPr="00D95465">
        <w:rPr>
          <w:rFonts w:hint="eastAsia"/>
          <w:lang w:eastAsia="zh-CN"/>
        </w:rPr>
        <w:t>u,v</w:t>
      </w:r>
      <w:proofErr w:type="spellEnd"/>
      <w:r w:rsidRPr="00D95465">
        <w:rPr>
          <w:rFonts w:hint="eastAsia"/>
          <w:lang w:eastAsia="zh-CN"/>
        </w:rPr>
        <w:t>)</w:t>
      </w:r>
      <w:r w:rsidRPr="00D95465">
        <w:rPr>
          <w:rFonts w:hint="eastAsia"/>
          <w:lang w:eastAsia="zh-CN"/>
        </w:rPr>
        <w:t>∈</w:t>
      </w:r>
      <w:r w:rsidRPr="00D95465">
        <w:rPr>
          <w:rFonts w:hint="eastAsia"/>
          <w:lang w:eastAsia="zh-CN"/>
        </w:rPr>
        <w:t>E</w:t>
      </w:r>
      <w:r w:rsidRPr="00D95465">
        <w:rPr>
          <w:rFonts w:hint="eastAsia"/>
          <w:lang w:eastAsia="zh-CN"/>
        </w:rPr>
        <w:t>中找一条代价最小的边</w:t>
      </w:r>
      <w:r w:rsidRPr="00D95465">
        <w:rPr>
          <w:rFonts w:hint="eastAsia"/>
          <w:lang w:eastAsia="zh-CN"/>
        </w:rPr>
        <w:t>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 xml:space="preserve">u 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0</m:t>
            </m:r>
          </m:sub>
        </m:sSub>
      </m:oMath>
      <w:r w:rsidRPr="00D95465">
        <w:rPr>
          <w:rFonts w:hint="eastAsia"/>
          <w:lang w:eastAsia="zh-CN"/>
        </w:rPr>
        <w:t>,</w:t>
      </w:r>
      <m:oMath>
        <m: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 xml:space="preserve">v 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0</m:t>
            </m:r>
          </m:sub>
        </m:sSub>
      </m:oMath>
      <w:r w:rsidRPr="00D95465">
        <w:rPr>
          <w:rFonts w:hint="eastAsia"/>
          <w:lang w:eastAsia="zh-CN"/>
        </w:rPr>
        <w:t>)</w:t>
      </w:r>
      <w:r w:rsidRPr="00D95465">
        <w:rPr>
          <w:rFonts w:hint="eastAsia"/>
          <w:lang w:eastAsia="zh-CN"/>
        </w:rPr>
        <w:t>并入集合</w:t>
      </w:r>
      <w:r w:rsidRPr="00D95465">
        <w:rPr>
          <w:rFonts w:hint="eastAsia"/>
          <w:lang w:eastAsia="zh-CN"/>
        </w:rPr>
        <w:t>TE,</w:t>
      </w:r>
      <w:r w:rsidRPr="00D95465">
        <w:rPr>
          <w:rFonts w:hint="eastAsia"/>
          <w:lang w:eastAsia="zh-CN"/>
        </w:rPr>
        <w:t>同时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lang w:eastAsia="zh-CN"/>
              </w:rPr>
              <m:t xml:space="preserve">v 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0</m:t>
            </m:r>
          </m:sub>
        </m:sSub>
      </m:oMath>
      <w:r w:rsidRPr="00D95465">
        <w:rPr>
          <w:rFonts w:hint="eastAsia"/>
          <w:lang w:eastAsia="zh-CN"/>
        </w:rPr>
        <w:t>并入</w:t>
      </w:r>
      <w:r w:rsidRPr="00D95465">
        <w:rPr>
          <w:rFonts w:hint="eastAsia"/>
          <w:lang w:eastAsia="zh-CN"/>
        </w:rPr>
        <w:t>U,</w:t>
      </w:r>
      <w:r w:rsidRPr="00D95465">
        <w:rPr>
          <w:rFonts w:hint="eastAsia"/>
          <w:lang w:eastAsia="zh-CN"/>
        </w:rPr>
        <w:t>直至</w:t>
      </w:r>
      <w:r w:rsidRPr="00D95465">
        <w:rPr>
          <w:rFonts w:hint="eastAsia"/>
          <w:lang w:eastAsia="zh-CN"/>
        </w:rPr>
        <w:t>U=V</w:t>
      </w:r>
      <w:r w:rsidRPr="00D95465">
        <w:rPr>
          <w:rFonts w:hint="eastAsia"/>
          <w:lang w:eastAsia="zh-CN"/>
        </w:rPr>
        <w:t>为止。此时</w:t>
      </w:r>
      <w:r w:rsidRPr="00D95465">
        <w:rPr>
          <w:rFonts w:hint="eastAsia"/>
          <w:lang w:eastAsia="zh-CN"/>
        </w:rPr>
        <w:t>TE</w:t>
      </w:r>
      <w:r w:rsidRPr="00D95465">
        <w:rPr>
          <w:rFonts w:hint="eastAsia"/>
          <w:lang w:eastAsia="zh-CN"/>
        </w:rPr>
        <w:t>中必有</w:t>
      </w:r>
      <w:r w:rsidRPr="00D95465">
        <w:rPr>
          <w:rFonts w:hint="eastAsia"/>
          <w:lang w:eastAsia="zh-CN"/>
        </w:rPr>
        <w:t>n</w:t>
      </w:r>
      <w:r w:rsidRPr="00D95465">
        <w:rPr>
          <w:rFonts w:hint="eastAsia"/>
          <w:lang w:eastAsia="zh-CN"/>
        </w:rPr>
        <w:t>—</w:t>
      </w:r>
      <w:r w:rsidRPr="00D95465">
        <w:rPr>
          <w:rFonts w:hint="eastAsia"/>
          <w:lang w:eastAsia="zh-CN"/>
        </w:rPr>
        <w:t>1</w:t>
      </w:r>
      <w:r w:rsidRPr="00D95465">
        <w:rPr>
          <w:rFonts w:hint="eastAsia"/>
          <w:lang w:eastAsia="zh-CN"/>
        </w:rPr>
        <w:t>条边</w:t>
      </w:r>
      <w:r w:rsidRPr="00D95465">
        <w:rPr>
          <w:rFonts w:hint="eastAsia"/>
          <w:lang w:eastAsia="zh-CN"/>
        </w:rPr>
        <w:t>,</w:t>
      </w:r>
      <w:r w:rsidRPr="00D95465">
        <w:rPr>
          <w:rFonts w:hint="eastAsia"/>
          <w:lang w:eastAsia="zh-CN"/>
        </w:rPr>
        <w:t>则</w:t>
      </w:r>
      <w:r w:rsidRPr="00D95465">
        <w:rPr>
          <w:rFonts w:hint="eastAsia"/>
          <w:lang w:eastAsia="zh-CN"/>
        </w:rPr>
        <w:t>T-(V</w:t>
      </w:r>
      <w:r>
        <w:rPr>
          <w:lang w:eastAsia="zh-CN"/>
        </w:rPr>
        <w:t>,</w:t>
      </w:r>
      <w:r w:rsidRPr="00D95465">
        <w:rPr>
          <w:rFonts w:hint="eastAsia"/>
          <w:lang w:eastAsia="zh-CN"/>
        </w:rPr>
        <w:t>{TE})</w:t>
      </w:r>
      <w:r w:rsidRPr="00D95465">
        <w:rPr>
          <w:rFonts w:hint="eastAsia"/>
          <w:lang w:eastAsia="zh-CN"/>
        </w:rPr>
        <w:t>为</w:t>
      </w:r>
      <w:r w:rsidRPr="00D95465">
        <w:rPr>
          <w:rFonts w:hint="eastAsia"/>
          <w:lang w:eastAsia="zh-CN"/>
        </w:rPr>
        <w:t>N</w:t>
      </w:r>
      <w:r w:rsidRPr="00D95465">
        <w:rPr>
          <w:rFonts w:hint="eastAsia"/>
          <w:lang w:eastAsia="zh-CN"/>
        </w:rPr>
        <w:t>的最小生成树。</w:t>
      </w:r>
    </w:p>
    <w:p w14:paraId="5C3EC14F" w14:textId="17079D6E" w:rsidR="00960CC1" w:rsidRPr="00960CC1" w:rsidRDefault="00960CC1" w:rsidP="00960CC1">
      <w:pPr>
        <w:rPr>
          <w:lang w:eastAsia="zh-CN"/>
        </w:rPr>
      </w:pPr>
    </w:p>
    <w:p w14:paraId="6E8AE7D6" w14:textId="2DF888F4" w:rsidR="00954B54" w:rsidRDefault="00954B54" w:rsidP="00A8652E">
      <w:pPr>
        <w:pStyle w:val="3"/>
        <w:spacing w:before="120"/>
      </w:pPr>
      <w:bookmarkStart w:id="17" w:name="_Toc60161259"/>
      <w:r>
        <w:rPr>
          <w:rFonts w:hint="eastAsia"/>
        </w:rPr>
        <w:lastRenderedPageBreak/>
        <w:t xml:space="preserve">3.2.2 </w:t>
      </w:r>
      <w:r w:rsidR="005F47C5">
        <w:rPr>
          <w:rFonts w:hint="eastAsia"/>
        </w:rPr>
        <w:t>p</w:t>
      </w:r>
      <w:r w:rsidR="005F47C5">
        <w:t>rim</w:t>
      </w:r>
      <w:r w:rsidR="005F47C5">
        <w:rPr>
          <w:rFonts w:hint="eastAsia"/>
        </w:rPr>
        <w:t>算法流程图</w:t>
      </w:r>
      <w:bookmarkEnd w:id="17"/>
    </w:p>
    <w:p w14:paraId="5ED524CB" w14:textId="0E443FA9" w:rsidR="005F47C5" w:rsidRDefault="005F47C5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zh-CN" w:bidi="ar-SA"/>
        </w:rPr>
        <w:lastRenderedPageBreak/>
        <mc:AlternateContent>
          <mc:Choice Requires="wpc">
            <w:drawing>
              <wp:inline distT="0" distB="0" distL="0" distR="0" wp14:anchorId="6B4AE526" wp14:editId="078830E7">
                <wp:extent cx="5486400" cy="7962900"/>
                <wp:effectExtent l="0" t="0" r="19050" b="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4" name="矩形: 圆角 44"/>
                        <wps:cNvSpPr/>
                        <wps:spPr>
                          <a:xfrm>
                            <a:off x="2324100" y="0"/>
                            <a:ext cx="845820" cy="358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B01647" w14:textId="4EC0BED3" w:rsidR="001A5C5C" w:rsidRDefault="001A5C5C" w:rsidP="005F47C5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2049780" y="754380"/>
                            <a:ext cx="140208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4871F" w14:textId="39C47ECE" w:rsidR="001A5C5C" w:rsidRPr="005F47C5" w:rsidRDefault="001A5C5C" w:rsidP="005F47C5">
                              <w:pPr>
                                <w:ind w:firstLineChars="0" w:firstLine="0"/>
                                <w:rPr>
                                  <w:sz w:val="21"/>
                                  <w:szCs w:val="16"/>
                                  <w:lang w:eastAsia="zh-CN"/>
                                </w:rPr>
                              </w:pPr>
                              <w:r w:rsidRPr="005F47C5">
                                <w:rPr>
                                  <w:rFonts w:hint="eastAsia"/>
                                  <w:sz w:val="21"/>
                                  <w:szCs w:val="16"/>
                                  <w:lang w:eastAsia="zh-CN"/>
                                </w:rPr>
                                <w:t>读入起始顶点，将其作为当前连通网</w:t>
                              </w:r>
                              <w:r>
                                <w:rPr>
                                  <w:rFonts w:hint="eastAsia"/>
                                  <w:sz w:val="21"/>
                                  <w:szCs w:val="16"/>
                                  <w:lang w:eastAsia="zh-CN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1958340" y="1645920"/>
                            <a:ext cx="1592580" cy="617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04CB9" w14:textId="79A0F085" w:rsidR="001A5C5C" w:rsidRPr="005F47C5" w:rsidRDefault="001A5C5C" w:rsidP="005F47C5">
                              <w:pPr>
                                <w:ind w:firstLineChars="0" w:firstLine="0"/>
                                <w:rPr>
                                  <w:sz w:val="21"/>
                                  <w:szCs w:val="16"/>
                                  <w:lang w:eastAsia="zh-CN"/>
                                </w:rPr>
                              </w:pPr>
                              <w:r w:rsidRPr="005F47C5">
                                <w:rPr>
                                  <w:sz w:val="21"/>
                                  <w:szCs w:val="16"/>
                                  <w:lang w:eastAsia="zh-CN"/>
                                </w:rPr>
                                <w:t>所有点</w:t>
                              </w:r>
                              <w:r w:rsidRPr="005F47C5">
                                <w:rPr>
                                  <w:rFonts w:hint="eastAsia"/>
                                  <w:sz w:val="21"/>
                                  <w:szCs w:val="16"/>
                                  <w:lang w:eastAsia="zh-CN"/>
                                </w:rPr>
                                <w:t>与起始顶点的距离设为该顶点的</w:t>
                              </w:r>
                              <w:proofErr w:type="spellStart"/>
                              <w:r w:rsidRPr="005F47C5">
                                <w:rPr>
                                  <w:rFonts w:hint="eastAsia"/>
                                  <w:sz w:val="21"/>
                                  <w:szCs w:val="16"/>
                                  <w:lang w:eastAsia="zh-CN"/>
                                </w:rPr>
                                <w:t>l</w:t>
                              </w:r>
                              <w:r w:rsidRPr="005F47C5">
                                <w:rPr>
                                  <w:sz w:val="21"/>
                                  <w:szCs w:val="16"/>
                                  <w:lang w:eastAsia="zh-CN"/>
                                </w:rPr>
                                <w:t>owcost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1470660" y="2743200"/>
                            <a:ext cx="2552700" cy="9601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B56AD" w14:textId="2223F2CC" w:rsidR="001A5C5C" w:rsidRPr="00376E18" w:rsidRDefault="001A5C5C" w:rsidP="005F47C5">
                              <w:pPr>
                                <w:ind w:firstLineChars="0" w:firstLine="0"/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</w:pP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所有点都插入连通网？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1691640" y="4152900"/>
                            <a:ext cx="210312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294FF" w14:textId="61D2463A" w:rsidR="001A5C5C" w:rsidRPr="00376E18" w:rsidRDefault="001A5C5C" w:rsidP="00376E18">
                              <w:pPr>
                                <w:ind w:firstLineChars="0" w:firstLine="0"/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</w:pP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所有未加入连通网的所有顶点中，找到</w:t>
                              </w:r>
                              <w:proofErr w:type="spellStart"/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l</w:t>
                              </w:r>
                              <w:r w:rsidRPr="00376E18"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  <w:t>owcost</w:t>
                              </w:r>
                              <w:proofErr w:type="spellEnd"/>
                              <w:r w:rsidRPr="00376E18"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  <w:t>最小</w:t>
                              </w: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的顶点</w:t>
                              </w: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决策 49"/>
                        <wps:cNvSpPr/>
                        <wps:spPr>
                          <a:xfrm>
                            <a:off x="1851660" y="5158740"/>
                            <a:ext cx="1790700" cy="7924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1885D2" w14:textId="49F57C64" w:rsidR="001A5C5C" w:rsidRDefault="001A5C5C" w:rsidP="005F47C5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没找到？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0" y="3573780"/>
                            <a:ext cx="172974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B75DF1" w14:textId="626D8563" w:rsidR="001A5C5C" w:rsidRDefault="001A5C5C" w:rsidP="005F47C5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输出该图不是连通图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2971800" y="6088380"/>
                            <a:ext cx="2506980" cy="1043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C122D" w14:textId="77777777" w:rsidR="001A5C5C" w:rsidRPr="00376E18" w:rsidRDefault="001A5C5C" w:rsidP="00376E18">
                              <w:pPr>
                                <w:ind w:firstLineChars="0" w:firstLine="0"/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</w:pP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打印其相邻顶点与该顶点，作为最小连通树的一部分</w:t>
                              </w:r>
                            </w:p>
                            <w:p w14:paraId="2189CE1B" w14:textId="472C558C" w:rsidR="001A5C5C" w:rsidRPr="00376E18" w:rsidRDefault="001A5C5C" w:rsidP="005F47C5">
                              <w:pPr>
                                <w:ind w:firstLineChars="0" w:firstLine="0"/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</w:pP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将</w:t>
                              </w: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k</w:t>
                              </w:r>
                              <w:r w:rsidRPr="00376E18"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  <w:t>点</w:t>
                              </w: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加入连通网，并且根据</w:t>
                              </w: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k</w:t>
                              </w:r>
                              <w:r w:rsidRPr="00376E18"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  <w:t>所</w:t>
                              </w:r>
                              <w:r w:rsidRPr="00376E18">
                                <w:rPr>
                                  <w:rFonts w:hint="eastAsia"/>
                                  <w:sz w:val="22"/>
                                  <w:szCs w:val="18"/>
                                  <w:lang w:eastAsia="zh-CN"/>
                                </w:rPr>
                                <w:t>连接的点更新所有顶点的</w:t>
                              </w:r>
                              <w:proofErr w:type="spellStart"/>
                              <w:r w:rsidRPr="00376E18">
                                <w:rPr>
                                  <w:sz w:val="22"/>
                                  <w:szCs w:val="18"/>
                                  <w:lang w:eastAsia="zh-CN"/>
                                </w:rPr>
                                <w:t>lowcost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: 圆角 52"/>
                        <wps:cNvSpPr/>
                        <wps:spPr>
                          <a:xfrm>
                            <a:off x="281940" y="1783080"/>
                            <a:ext cx="1143000" cy="4648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9ADDD" w14:textId="38C18DF0" w:rsidR="001A5C5C" w:rsidRDefault="001A5C5C" w:rsidP="00376E18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接箭头连接符 53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2747010" y="358140"/>
                            <a:ext cx="381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>
                          <a:stCxn id="45" idx="2"/>
                          <a:endCxn id="46" idx="0"/>
                        </wps:cNvCnPr>
                        <wps:spPr>
                          <a:xfrm>
                            <a:off x="2750820" y="1287780"/>
                            <a:ext cx="3810" cy="358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2747010" y="2263140"/>
                            <a:ext cx="762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endCxn id="48" idx="0"/>
                        </wps:cNvCnPr>
                        <wps:spPr>
                          <a:xfrm>
                            <a:off x="2735580" y="3733800"/>
                            <a:ext cx="762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8" idx="2"/>
                          <a:endCxn id="49" idx="0"/>
                        </wps:cNvCnPr>
                        <wps:spPr>
                          <a:xfrm>
                            <a:off x="2743200" y="4808220"/>
                            <a:ext cx="381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49" idx="2"/>
                          <a:endCxn id="51" idx="1"/>
                        </wps:cNvCnPr>
                        <wps:spPr>
                          <a:xfrm rot="16200000" flipH="1">
                            <a:off x="2529840" y="6168390"/>
                            <a:ext cx="659130" cy="22479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51" idx="0"/>
                        </wps:cNvCnPr>
                        <wps:spPr>
                          <a:xfrm flipH="1" flipV="1">
                            <a:off x="4183380" y="2522220"/>
                            <a:ext cx="41910" cy="3566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H="1" flipV="1">
                            <a:off x="2750820" y="2514600"/>
                            <a:ext cx="144018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1173480" y="5372100"/>
                            <a:ext cx="35052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67BA51" w14:textId="262F326B" w:rsidR="001A5C5C" w:rsidRDefault="001A5C5C" w:rsidP="00376E18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2606040" y="6065520"/>
                            <a:ext cx="2667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6A2B1E" w14:textId="596FD605" w:rsidR="001A5C5C" w:rsidRDefault="001A5C5C" w:rsidP="00376E18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直接箭头连接符 68"/>
                        <wps:cNvCnPr>
                          <a:stCxn id="49" idx="1"/>
                          <a:endCxn id="65" idx="3"/>
                        </wps:cNvCnPr>
                        <wps:spPr>
                          <a:xfrm flipH="1" flipV="1">
                            <a:off x="1524000" y="5547360"/>
                            <a:ext cx="32766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连接符: 肘形 69"/>
                        <wps:cNvCnPr>
                          <a:stCxn id="65" idx="1"/>
                          <a:endCxn id="50" idx="2"/>
                        </wps:cNvCnPr>
                        <wps:spPr>
                          <a:xfrm rot="10800000">
                            <a:off x="864870" y="4046220"/>
                            <a:ext cx="308610" cy="15011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50" idx="0"/>
                          <a:endCxn id="52" idx="2"/>
                        </wps:cNvCnPr>
                        <wps:spPr>
                          <a:xfrm flipH="1" flipV="1">
                            <a:off x="853440" y="2247900"/>
                            <a:ext cx="11430" cy="1325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1043940" y="2651760"/>
                            <a:ext cx="365760" cy="289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1D3A5E" w14:textId="6E92E34A" w:rsidR="001A5C5C" w:rsidRDefault="001A5C5C" w:rsidP="00376E18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连接符: 肘形 72"/>
                        <wps:cNvCnPr>
                          <a:stCxn id="47" idx="1"/>
                          <a:endCxn id="71" idx="2"/>
                        </wps:cNvCnPr>
                        <wps:spPr>
                          <a:xfrm rot="10800000">
                            <a:off x="1226819" y="2941320"/>
                            <a:ext cx="243840" cy="2819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连接符: 肘形 73"/>
                        <wps:cNvCnPr>
                          <a:stCxn id="71" idx="3"/>
                          <a:endCxn id="52" idx="3"/>
                        </wps:cNvCnPr>
                        <wps:spPr>
                          <a:xfrm flipV="1">
                            <a:off x="1409700" y="2015490"/>
                            <a:ext cx="15240" cy="781050"/>
                          </a:xfrm>
                          <a:prstGeom prst="bentConnector3">
                            <a:avLst>
                              <a:gd name="adj1" fmla="val 16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598420" y="3756660"/>
                            <a:ext cx="266700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DD7099" w14:textId="6BCE7A46" w:rsidR="001A5C5C" w:rsidRDefault="001A5C5C" w:rsidP="00376E18">
                              <w:pPr>
                                <w:ind w:firstLineChars="0" w:firstLine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4AE526" id="画布 43" o:spid="_x0000_s1037" editas="canvas" style="width:6in;height:627pt;mso-position-horizontal-relative:char;mso-position-vertical-relative:line" coordsize="54864,7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">
                <v:shape id="_x0000_s1038" type="#_x0000_t75" style="position:absolute;width:54864;height:79629;visibility:visible;mso-wrap-style:square" filled="t">
                  <v:fill o:detectmouseclick="t"/>
                  <v:path o:connecttype="none"/>
                </v:shape>
                <v:roundrect id="矩形: 圆角 44" o:spid="_x0000_s1039" style="position:absolute;left:23241;width:8458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" fillcolor="white [3201]" strokecolor="#f79646 [3209]" strokeweight="2pt">
                  <v:textbox>
                    <w:txbxContent>
                      <w:p w14:paraId="0EB01647" w14:textId="4EC0BED3" w:rsidR="001A5C5C" w:rsidRDefault="001A5C5C" w:rsidP="005F47C5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开始</w:t>
                        </w:r>
                      </w:p>
                    </w:txbxContent>
                  </v:textbox>
                </v:roundrect>
                <v:rect id="矩形 45" o:spid="_x0000_s1040" style="position:absolute;left:20497;top:7543;width:14021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" fillcolor="white [3201]" strokecolor="#f79646 [3209]" strokeweight="2pt">
                  <v:textbox>
                    <w:txbxContent>
                      <w:p w14:paraId="7514871F" w14:textId="39C47ECE" w:rsidR="001A5C5C" w:rsidRPr="005F47C5" w:rsidRDefault="001A5C5C" w:rsidP="005F47C5">
                        <w:pPr>
                          <w:ind w:firstLineChars="0" w:firstLine="0"/>
                          <w:rPr>
                            <w:sz w:val="21"/>
                            <w:szCs w:val="16"/>
                            <w:lang w:eastAsia="zh-CN"/>
                          </w:rPr>
                        </w:pPr>
                        <w:r w:rsidRPr="005F47C5">
                          <w:rPr>
                            <w:rFonts w:hint="eastAsia"/>
                            <w:sz w:val="21"/>
                            <w:szCs w:val="16"/>
                            <w:lang w:eastAsia="zh-CN"/>
                          </w:rPr>
                          <w:t>读入起始顶点，将其作为当前连通网</w:t>
                        </w:r>
                        <w:r>
                          <w:rPr>
                            <w:rFonts w:hint="eastAsia"/>
                            <w:sz w:val="21"/>
                            <w:szCs w:val="16"/>
                            <w:lang w:eastAsia="zh-CN"/>
                          </w:rPr>
                          <w:t>U</w:t>
                        </w:r>
                      </w:p>
                    </w:txbxContent>
                  </v:textbox>
                </v:rect>
                <v:rect id="矩形 46" o:spid="_x0000_s1041" style="position:absolute;left:19583;top:16459;width:15926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" fillcolor="white [3201]" strokecolor="#f79646 [3209]" strokeweight="2pt">
                  <v:textbox>
                    <w:txbxContent>
                      <w:p w14:paraId="40104CB9" w14:textId="79A0F085" w:rsidR="001A5C5C" w:rsidRPr="005F47C5" w:rsidRDefault="001A5C5C" w:rsidP="005F47C5">
                        <w:pPr>
                          <w:ind w:firstLineChars="0" w:firstLine="0"/>
                          <w:rPr>
                            <w:sz w:val="21"/>
                            <w:szCs w:val="16"/>
                            <w:lang w:eastAsia="zh-CN"/>
                          </w:rPr>
                        </w:pPr>
                        <w:r w:rsidRPr="005F47C5">
                          <w:rPr>
                            <w:sz w:val="21"/>
                            <w:szCs w:val="16"/>
                            <w:lang w:eastAsia="zh-CN"/>
                          </w:rPr>
                          <w:t>所有点</w:t>
                        </w:r>
                        <w:r w:rsidRPr="005F47C5">
                          <w:rPr>
                            <w:rFonts w:hint="eastAsia"/>
                            <w:sz w:val="21"/>
                            <w:szCs w:val="16"/>
                            <w:lang w:eastAsia="zh-CN"/>
                          </w:rPr>
                          <w:t>与起始顶点的距离设为该顶点的</w:t>
                        </w:r>
                        <w:proofErr w:type="spellStart"/>
                        <w:r w:rsidRPr="005F47C5">
                          <w:rPr>
                            <w:rFonts w:hint="eastAsia"/>
                            <w:sz w:val="21"/>
                            <w:szCs w:val="16"/>
                            <w:lang w:eastAsia="zh-CN"/>
                          </w:rPr>
                          <w:t>l</w:t>
                        </w:r>
                        <w:r w:rsidRPr="005F47C5">
                          <w:rPr>
                            <w:sz w:val="21"/>
                            <w:szCs w:val="16"/>
                            <w:lang w:eastAsia="zh-CN"/>
                          </w:rPr>
                          <w:t>owcost</w:t>
                        </w:r>
                        <w:proofErr w:type="spellEnd"/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7" o:spid="_x0000_s1042" type="#_x0000_t110" style="position:absolute;left:14706;top:27432;width:25527;height:9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" fillcolor="white [3201]" strokecolor="#f79646 [3209]" strokeweight="2pt">
                  <v:textbox>
                    <w:txbxContent>
                      <w:p w14:paraId="6C5B56AD" w14:textId="2223F2CC" w:rsidR="001A5C5C" w:rsidRPr="00376E18" w:rsidRDefault="001A5C5C" w:rsidP="005F47C5">
                        <w:pPr>
                          <w:ind w:firstLineChars="0" w:firstLine="0"/>
                          <w:rPr>
                            <w:sz w:val="22"/>
                            <w:szCs w:val="18"/>
                            <w:lang w:eastAsia="zh-CN"/>
                          </w:rPr>
                        </w:pP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所有点都插入连通网？</w:t>
                        </w:r>
                      </w:p>
                    </w:txbxContent>
                  </v:textbox>
                </v:shape>
                <v:rect id="矩形 48" o:spid="_x0000_s1043" style="position:absolute;left:16916;top:41529;width:21031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" fillcolor="white [3201]" strokecolor="#f79646 [3209]" strokeweight="2pt">
                  <v:textbox>
                    <w:txbxContent>
                      <w:p w14:paraId="39D294FF" w14:textId="61D2463A" w:rsidR="001A5C5C" w:rsidRPr="00376E18" w:rsidRDefault="001A5C5C" w:rsidP="00376E18">
                        <w:pPr>
                          <w:ind w:firstLineChars="0" w:firstLine="0"/>
                          <w:rPr>
                            <w:sz w:val="22"/>
                            <w:szCs w:val="18"/>
                            <w:lang w:eastAsia="zh-CN"/>
                          </w:rPr>
                        </w:pP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所有未加入连通网的所有顶点中，找到</w:t>
                        </w:r>
                        <w:proofErr w:type="spellStart"/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l</w:t>
                        </w:r>
                        <w:r w:rsidRPr="00376E18">
                          <w:rPr>
                            <w:sz w:val="22"/>
                            <w:szCs w:val="18"/>
                            <w:lang w:eastAsia="zh-CN"/>
                          </w:rPr>
                          <w:t>owcost</w:t>
                        </w:r>
                        <w:proofErr w:type="spellEnd"/>
                        <w:r w:rsidRPr="00376E18">
                          <w:rPr>
                            <w:sz w:val="22"/>
                            <w:szCs w:val="18"/>
                            <w:lang w:eastAsia="zh-CN"/>
                          </w:rPr>
                          <w:t>最小</w:t>
                        </w: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的顶点</w:t>
                        </w: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k</w:t>
                        </w:r>
                      </w:p>
                    </w:txbxContent>
                  </v:textbox>
                </v:rect>
                <v:shape id="流程图: 决策 49" o:spid="_x0000_s1044" type="#_x0000_t110" style="position:absolute;left:18516;top:51587;width:17907;height:7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" fillcolor="white [3201]" strokecolor="#f79646 [3209]" strokeweight="2pt">
                  <v:textbox>
                    <w:txbxContent>
                      <w:p w14:paraId="261885D2" w14:textId="49F57C64" w:rsidR="001A5C5C" w:rsidRDefault="001A5C5C" w:rsidP="005F47C5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没找到？</w:t>
                        </w:r>
                      </w:p>
                    </w:txbxContent>
                  </v:textbox>
                </v:shape>
                <v:rect id="矩形 50" o:spid="_x0000_s1045" style="position:absolute;top:35737;width:17297;height:4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" fillcolor="white [3201]" strokecolor="#f79646 [3209]" strokeweight="2pt">
                  <v:textbox>
                    <w:txbxContent>
                      <w:p w14:paraId="53B75DF1" w14:textId="626D8563" w:rsidR="001A5C5C" w:rsidRDefault="001A5C5C" w:rsidP="005F47C5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输出该图不是连通图</w:t>
                        </w:r>
                      </w:p>
                    </w:txbxContent>
                  </v:textbox>
                </v:rect>
                <v:rect id="矩形 51" o:spid="_x0000_s1046" style="position:absolute;left:29718;top:60883;width:25069;height:10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" fillcolor="white [3201]" strokecolor="#f79646 [3209]" strokeweight="2pt">
                  <v:textbox>
                    <w:txbxContent>
                      <w:p w14:paraId="7B7C122D" w14:textId="77777777" w:rsidR="001A5C5C" w:rsidRPr="00376E18" w:rsidRDefault="001A5C5C" w:rsidP="00376E18">
                        <w:pPr>
                          <w:ind w:firstLineChars="0" w:firstLine="0"/>
                          <w:rPr>
                            <w:sz w:val="22"/>
                            <w:szCs w:val="18"/>
                            <w:lang w:eastAsia="zh-CN"/>
                          </w:rPr>
                        </w:pP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打印其相邻顶点与该顶点，作为最小连通树的一部分</w:t>
                        </w:r>
                      </w:p>
                      <w:p w14:paraId="2189CE1B" w14:textId="472C558C" w:rsidR="001A5C5C" w:rsidRPr="00376E18" w:rsidRDefault="001A5C5C" w:rsidP="005F47C5">
                        <w:pPr>
                          <w:ind w:firstLineChars="0" w:firstLine="0"/>
                          <w:rPr>
                            <w:sz w:val="22"/>
                            <w:szCs w:val="18"/>
                            <w:lang w:eastAsia="zh-CN"/>
                          </w:rPr>
                        </w:pP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将</w:t>
                        </w: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k</w:t>
                        </w:r>
                        <w:r w:rsidRPr="00376E18">
                          <w:rPr>
                            <w:sz w:val="22"/>
                            <w:szCs w:val="18"/>
                            <w:lang w:eastAsia="zh-CN"/>
                          </w:rPr>
                          <w:t>点</w:t>
                        </w: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加入连通网，并且根据</w:t>
                        </w: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k</w:t>
                        </w:r>
                        <w:r w:rsidRPr="00376E18">
                          <w:rPr>
                            <w:sz w:val="22"/>
                            <w:szCs w:val="18"/>
                            <w:lang w:eastAsia="zh-CN"/>
                          </w:rPr>
                          <w:t>所</w:t>
                        </w:r>
                        <w:r w:rsidRPr="00376E18">
                          <w:rPr>
                            <w:rFonts w:hint="eastAsia"/>
                            <w:sz w:val="22"/>
                            <w:szCs w:val="18"/>
                            <w:lang w:eastAsia="zh-CN"/>
                          </w:rPr>
                          <w:t>连接的点更新所有顶点的</w:t>
                        </w:r>
                        <w:proofErr w:type="spellStart"/>
                        <w:r w:rsidRPr="00376E18">
                          <w:rPr>
                            <w:sz w:val="22"/>
                            <w:szCs w:val="18"/>
                            <w:lang w:eastAsia="zh-CN"/>
                          </w:rPr>
                          <w:t>lowcost</w:t>
                        </w:r>
                        <w:proofErr w:type="spellEnd"/>
                      </w:p>
                    </w:txbxContent>
                  </v:textbox>
                </v:rect>
                <v:roundrect id="矩形: 圆角 52" o:spid="_x0000_s1047" style="position:absolute;left:2819;top:17830;width:11430;height:46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" fillcolor="white [3201]" strokecolor="#f79646 [3209]" strokeweight="2pt">
                  <v:textbox>
                    <w:txbxContent>
                      <w:p w14:paraId="1C59ADDD" w14:textId="38C18DF0" w:rsidR="001A5C5C" w:rsidRDefault="001A5C5C" w:rsidP="00376E18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53" o:spid="_x0000_s1048" type="#_x0000_t32" style="position:absolute;left:27470;top:3581;width:38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直接箭头连接符 54" o:spid="_x0000_s1049" type="#_x0000_t32" style="position:absolute;left:27508;top:12877;width:38;height:3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" strokecolor="#4579b8 [3044]">
                  <v:stroke endarrow="block"/>
                </v:shape>
                <v:shape id="直接箭头连接符 55" o:spid="_x0000_s1050" type="#_x0000_t32" style="position:absolute;left:27470;top:22631;width:76;height:48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" strokecolor="#4579b8 [3044]">
                  <v:stroke endarrow="block"/>
                </v:shape>
                <v:shape id="直接箭头连接符 56" o:spid="_x0000_s1051" type="#_x0000_t32" style="position:absolute;left:27355;top:37338;width:7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" strokecolor="#4579b8 [3044]">
                  <v:stroke endarrow="block"/>
                </v:shape>
                <v:shape id="直接箭头连接符 57" o:spid="_x0000_s1052" type="#_x0000_t32" style="position:absolute;left:27432;top:48082;width:38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62" o:spid="_x0000_s1053" type="#_x0000_t33" style="position:absolute;left:25298;top:61684;width:6591;height:224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" strokecolor="#4579b8 [3044]">
                  <v:stroke endarrow="block"/>
                </v:shape>
                <v:shape id="直接箭头连接符 63" o:spid="_x0000_s1054" type="#_x0000_t32" style="position:absolute;left:41833;top:25222;width:419;height:356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" strokecolor="#4579b8 [3044]">
                  <v:stroke endarrow="block"/>
                </v:shape>
                <v:shape id="直接箭头连接符 64" o:spid="_x0000_s1055" type="#_x0000_t32" style="position:absolute;left:27508;top:25146;width:14402;height:1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56" type="#_x0000_t202" style="position:absolute;left:11734;top:53721;width:3506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1F67BA51" w14:textId="262F326B" w:rsidR="001A5C5C" w:rsidRDefault="001A5C5C" w:rsidP="00376E18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文本框 66" o:spid="_x0000_s1057" type="#_x0000_t202" style="position:absolute;left:26060;top:60655;width:266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336A2B1E" w14:textId="596FD605" w:rsidR="001A5C5C" w:rsidRDefault="001A5C5C" w:rsidP="00376E18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n</w:t>
                        </w:r>
                      </w:p>
                    </w:txbxContent>
                  </v:textbox>
                </v:shape>
                <v:shape id="直接箭头连接符 68" o:spid="_x0000_s1058" type="#_x0000_t32" style="position:absolute;left:15240;top:55473;width:3276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" strokecolor="#4579b8 [3044]">
                  <v:stroke endarrow="block"/>
                </v:shape>
                <v:shape id="连接符: 肘形 69" o:spid="_x0000_s1059" type="#_x0000_t33" style="position:absolute;left:8648;top:40462;width:3086;height:1501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" strokecolor="#4579b8 [3044]">
                  <v:stroke endarrow="block"/>
                </v:shape>
                <v:shape id="直接箭头连接符 70" o:spid="_x0000_s1060" type="#_x0000_t32" style="position:absolute;left:8534;top:22479;width:114;height:132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" strokecolor="#4579b8 [3044]">
                  <v:stroke endarrow="block"/>
                </v:shape>
                <v:shape id="文本框 71" o:spid="_x0000_s1061" type="#_x0000_t202" style="position:absolute;left:10439;top:26517;width:365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421D3A5E" w14:textId="6E92E34A" w:rsidR="001A5C5C" w:rsidRDefault="001A5C5C" w:rsidP="00376E18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连接符: 肘形 72" o:spid="_x0000_s1062" type="#_x0000_t33" style="position:absolute;left:12268;top:29413;width:2438;height:28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" strokecolor="#4579b8 [3044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73" o:spid="_x0000_s1063" type="#_x0000_t34" style="position:absolute;left:14097;top:20154;width:152;height:781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" adj="345600" strokecolor="#4579b8 [3044]">
                  <v:stroke endarrow="block"/>
                </v:shape>
                <v:shape id="文本框 74" o:spid="_x0000_s1064" type="#_x0000_t202" style="position:absolute;left:25984;top:37566;width:266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jB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DFs4jBwgAAANsAAAAPAAAA&#10;AAAAAAAAAAAAAAcCAABkcnMvZG93bnJldi54bWxQSwUGAAAAAAMAAwC3AAAA9gIAAAAA&#10;" fillcolor="white [3201]" strokeweight=".5pt">
                  <v:textbox>
                    <w:txbxContent>
                      <w:p w14:paraId="02DD7099" w14:textId="6BCE7A46" w:rsidR="001A5C5C" w:rsidRDefault="001A5C5C" w:rsidP="00376E18">
                        <w:pPr>
                          <w:ind w:firstLineChars="0" w:firstLine="0"/>
                          <w:rPr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DA61DB" w14:textId="166E852A" w:rsidR="005F47C5" w:rsidRDefault="005F47C5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28F75B0D" w14:textId="77777777" w:rsidR="005F47C5" w:rsidRPr="00587D9B" w:rsidRDefault="005F47C5" w:rsidP="00587D9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14:paraId="6378792B" w14:textId="46497CB2" w:rsidR="00954B54" w:rsidRDefault="00954B54" w:rsidP="00A8652E">
      <w:pPr>
        <w:pStyle w:val="3"/>
        <w:spacing w:before="120"/>
      </w:pPr>
      <w:bookmarkStart w:id="18" w:name="_Toc60161260"/>
      <w:r>
        <w:rPr>
          <w:rFonts w:hint="eastAsia"/>
        </w:rPr>
        <w:t xml:space="preserve">3.2.3 </w:t>
      </w:r>
      <w:r w:rsidR="00376E18">
        <w:rPr>
          <w:rFonts w:hint="eastAsia"/>
        </w:rPr>
        <w:t>p</w:t>
      </w:r>
      <w:r w:rsidR="00376E18">
        <w:t xml:space="preserve">rim </w:t>
      </w:r>
      <w:r w:rsidR="001A5C5C">
        <w:rPr>
          <w:rFonts w:hint="eastAsia"/>
        </w:rPr>
        <w:t>算法</w:t>
      </w:r>
      <w:r w:rsidR="00376E18">
        <w:rPr>
          <w:rFonts w:hint="eastAsia"/>
        </w:rPr>
        <w:t>代码</w:t>
      </w:r>
      <w:bookmarkEnd w:id="18"/>
    </w:p>
    <w:p w14:paraId="1FCD5584" w14:textId="0883C5FF" w:rsidR="00587D9B" w:rsidRDefault="00587D9B" w:rsidP="00587D9B">
      <w:pPr>
        <w:rPr>
          <w:lang w:eastAsia="zh-CN"/>
        </w:rPr>
      </w:pPr>
    </w:p>
    <w:p w14:paraId="17609085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MiniSpanTree_Prim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</w:t>
      </w:r>
    </w:p>
    <w:p w14:paraId="6E9507F8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65FA423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u;</w:t>
      </w:r>
    </w:p>
    <w:p w14:paraId="7E28B40B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请输入初始顶点：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A900852" w14:textId="452705C1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u;</w:t>
      </w:r>
    </w:p>
    <w:p w14:paraId="0514953C" w14:textId="24AEE7FF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376E18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376E18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输入初始顶点</w:t>
      </w:r>
    </w:p>
    <w:p w14:paraId="029C3B96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LocateVex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(u);</w:t>
      </w:r>
    </w:p>
    <w:p w14:paraId="3EA69E78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j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++j)</w:t>
      </w:r>
    </w:p>
    <w:p w14:paraId="191A252F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(j != k) close[j]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u,arcs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[k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};</w:t>
      </w:r>
    </w:p>
    <w:p w14:paraId="1B114069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close[k].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lowcost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7FE0C8CB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D840CFA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DF2CF1F" w14:textId="331F7E6A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k = </w:t>
      </w:r>
      <w:r w:rsidR="00607D2E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-2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MIN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INFINITY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5FBD2B7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j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++j)</w:t>
      </w:r>
    </w:p>
    <w:p w14:paraId="6C763BC1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left="1260"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(close[j].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lowcost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close[j].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lowcost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MIN)</w:t>
      </w:r>
    </w:p>
    <w:p w14:paraId="6700E5A6" w14:textId="2F2776FB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left="1680" w:firstLineChars="0" w:firstLine="42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 = j, MIN = close[j].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lowcost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80C437E" w14:textId="3CF80D4C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Pr="00376E18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//寻找</w:t>
      </w:r>
      <w:proofErr w:type="spellStart"/>
      <w:r w:rsidRPr="00376E18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l</w:t>
      </w:r>
      <w:r w:rsidRPr="00376E18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owcost</w:t>
      </w:r>
      <w:proofErr w:type="spellEnd"/>
      <w:r w:rsidRPr="00376E18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最小的</w:t>
      </w:r>
      <w:r w:rsidRPr="00376E18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k</w:t>
      </w:r>
    </w:p>
    <w:p w14:paraId="28770838" w14:textId="2B6CFB7C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 w:rsidR="00607D2E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k==-1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图不连通！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);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798309EE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&lt;&lt;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vexs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[k] &lt;&lt; 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;</w:t>
      </w:r>
    </w:p>
    <w:p w14:paraId="3320FB81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"%c--&lt;%d&gt;--&gt;%c\n"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close[k].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adjvex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close[k].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lowcost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[k]);</w:t>
      </w:r>
    </w:p>
    <w:p w14:paraId="135D4A13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close[k].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lowcost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7CEF75F1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j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++j)</w:t>
      </w:r>
    </w:p>
    <w:p w14:paraId="098CA3DA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(arcs[k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&lt; close[j].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lowcost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)close[j]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[k],arcs[k 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vexnum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};</w:t>
      </w:r>
    </w:p>
    <w:p w14:paraId="73769B10" w14:textId="77777777" w:rsidR="00376E18" w:rsidRDefault="00376E18" w:rsidP="00376E1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3567C33" w14:textId="2827AFD9" w:rsidR="00587D9B" w:rsidRDefault="00376E18" w:rsidP="00376E18">
      <w:pPr>
        <w:ind w:firstLine="380"/>
        <w:rPr>
          <w:noProof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AD51787" w14:textId="1BE1DDAB" w:rsidR="00376E18" w:rsidRDefault="00376E18" w:rsidP="00587D9B">
      <w:pPr>
        <w:rPr>
          <w:noProof/>
          <w:lang w:eastAsia="zh-CN" w:bidi="ar-SA"/>
        </w:rPr>
      </w:pPr>
    </w:p>
    <w:p w14:paraId="7D8B9521" w14:textId="77777777" w:rsidR="002779D6" w:rsidRDefault="002779D6" w:rsidP="0075165E">
      <w:pPr>
        <w:pStyle w:val="1"/>
        <w:spacing w:after="240"/>
        <w:rPr>
          <w:lang w:eastAsia="zh-CN"/>
        </w:rPr>
      </w:pPr>
    </w:p>
    <w:p w14:paraId="6EE50733" w14:textId="77777777" w:rsidR="002779D6" w:rsidRPr="002779D6" w:rsidRDefault="002779D6" w:rsidP="002779D6">
      <w:pPr>
        <w:rPr>
          <w:lang w:eastAsia="zh-CN"/>
        </w:rPr>
      </w:pPr>
    </w:p>
    <w:p w14:paraId="6352253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9" w:name="_Toc60161261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19"/>
    </w:p>
    <w:p w14:paraId="616B7CC9" w14:textId="77777777" w:rsidR="004135DF" w:rsidRDefault="004135DF" w:rsidP="004135DF">
      <w:pPr>
        <w:pStyle w:val="2"/>
        <w:spacing w:before="120"/>
      </w:pPr>
      <w:bookmarkStart w:id="20" w:name="_Toc60161262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0"/>
    </w:p>
    <w:p w14:paraId="739F0CE0" w14:textId="2D6F1D76" w:rsidR="004135DF" w:rsidRDefault="004135DF" w:rsidP="004135DF">
      <w:pPr>
        <w:pStyle w:val="3"/>
        <w:spacing w:before="120"/>
      </w:pPr>
      <w:bookmarkStart w:id="21" w:name="_Toc60161263"/>
      <w:r>
        <w:rPr>
          <w:rFonts w:hint="eastAsia"/>
        </w:rPr>
        <w:t xml:space="preserve">4.1.1 </w:t>
      </w:r>
      <w:r w:rsidR="001A5C5C">
        <w:rPr>
          <w:rFonts w:hint="eastAsia"/>
        </w:rPr>
        <w:t>普通</w:t>
      </w:r>
      <w:r>
        <w:rPr>
          <w:rFonts w:hint="eastAsia"/>
        </w:rPr>
        <w:t>测试</w:t>
      </w:r>
      <w:r w:rsidR="001A5C5C">
        <w:rPr>
          <w:rFonts w:hint="eastAsia"/>
        </w:rPr>
        <w:t>1</w:t>
      </w:r>
      <w:bookmarkEnd w:id="21"/>
    </w:p>
    <w:p w14:paraId="02B3E530" w14:textId="77777777" w:rsidR="001A5C5C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4A6C171D" w14:textId="77777777" w:rsidR="001A5C5C" w:rsidRDefault="001A5C5C" w:rsidP="001A5C5C">
      <w:r>
        <w:rPr>
          <w:rFonts w:hint="eastAsia"/>
          <w:lang w:eastAsia="zh-CN"/>
        </w:rPr>
        <w:t>4</w:t>
      </w:r>
    </w:p>
    <w:p w14:paraId="2FBF819D" w14:textId="77777777" w:rsidR="001A5C5C" w:rsidRDefault="001A5C5C" w:rsidP="001A5C5C">
      <w:r>
        <w:rPr>
          <w:rFonts w:hint="eastAsia"/>
        </w:rPr>
        <w:t xml:space="preserve">a </w:t>
      </w:r>
      <w:r>
        <w:t>b c d</w:t>
      </w:r>
    </w:p>
    <w:p w14:paraId="60DC38DA" w14:textId="77777777" w:rsidR="001A5C5C" w:rsidRDefault="001A5C5C" w:rsidP="001A5C5C">
      <w:r>
        <w:t>6</w:t>
      </w:r>
    </w:p>
    <w:p w14:paraId="7B7DF4B5" w14:textId="77777777" w:rsidR="001A5C5C" w:rsidRDefault="001A5C5C" w:rsidP="001A5C5C">
      <w:r>
        <w:t>a b 8</w:t>
      </w:r>
    </w:p>
    <w:p w14:paraId="2A21CB13" w14:textId="77777777" w:rsidR="001A5C5C" w:rsidRDefault="001A5C5C" w:rsidP="001A5C5C">
      <w:r>
        <w:rPr>
          <w:rFonts w:hint="eastAsia"/>
        </w:rPr>
        <w:t>b</w:t>
      </w:r>
      <w:r>
        <w:t xml:space="preserve"> c 7</w:t>
      </w:r>
    </w:p>
    <w:p w14:paraId="6D78738A" w14:textId="77777777" w:rsidR="001A5C5C" w:rsidRDefault="001A5C5C" w:rsidP="001A5C5C">
      <w:r>
        <w:rPr>
          <w:rFonts w:hint="eastAsia"/>
        </w:rPr>
        <w:t>c</w:t>
      </w:r>
      <w:r>
        <w:t xml:space="preserve"> d 5</w:t>
      </w:r>
    </w:p>
    <w:p w14:paraId="40F55497" w14:textId="77777777" w:rsidR="001A5C5C" w:rsidRDefault="001A5C5C" w:rsidP="001A5C5C">
      <w:r>
        <w:rPr>
          <w:rFonts w:hint="eastAsia"/>
        </w:rPr>
        <w:t>d</w:t>
      </w:r>
      <w:r>
        <w:t xml:space="preserve"> a 11</w:t>
      </w:r>
    </w:p>
    <w:p w14:paraId="1EBB0E95" w14:textId="77777777" w:rsidR="001A5C5C" w:rsidRDefault="001A5C5C" w:rsidP="001A5C5C">
      <w:r>
        <w:rPr>
          <w:rFonts w:hint="eastAsia"/>
        </w:rPr>
        <w:t>a</w:t>
      </w:r>
      <w:r>
        <w:t xml:space="preserve"> c 18</w:t>
      </w:r>
    </w:p>
    <w:p w14:paraId="092B28EC" w14:textId="77777777" w:rsidR="001A5C5C" w:rsidRDefault="001A5C5C" w:rsidP="001A5C5C">
      <w:r>
        <w:rPr>
          <w:rFonts w:hint="eastAsia"/>
        </w:rPr>
        <w:t>b</w:t>
      </w:r>
      <w:r>
        <w:t xml:space="preserve"> d 12</w:t>
      </w:r>
    </w:p>
    <w:p w14:paraId="57CDA173" w14:textId="77777777" w:rsidR="001A5C5C" w:rsidRDefault="001A5C5C" w:rsidP="001A5C5C">
      <w:r>
        <w:rPr>
          <w:rFonts w:hint="eastAsia"/>
        </w:rPr>
        <w:t>a</w:t>
      </w:r>
    </w:p>
    <w:p w14:paraId="37BDCFC2" w14:textId="705186F9" w:rsidR="004135DF" w:rsidRDefault="001A5C5C" w:rsidP="003118CA">
      <w:pPr>
        <w:rPr>
          <w:lang w:eastAsia="zh-CN"/>
        </w:rPr>
      </w:pPr>
      <w:r>
        <w:rPr>
          <w:lang w:eastAsia="zh-CN"/>
        </w:rPr>
        <w:t xml:space="preserve"> </w:t>
      </w:r>
    </w:p>
    <w:p w14:paraId="07D80BFD" w14:textId="77777777" w:rsidR="00901EB6" w:rsidRDefault="00901EB6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4F5B6F82" w14:textId="77777777" w:rsidR="001A5C5C" w:rsidRDefault="001A5C5C" w:rsidP="001A5C5C">
      <w:pPr>
        <w:rPr>
          <w:lang w:eastAsia="zh-CN"/>
        </w:rPr>
      </w:pPr>
      <w:r>
        <w:rPr>
          <w:lang w:eastAsia="zh-CN"/>
        </w:rPr>
        <w:t>a--&lt;8&gt;--&gt;b</w:t>
      </w:r>
    </w:p>
    <w:p w14:paraId="01D1B662" w14:textId="77777777" w:rsidR="001A5C5C" w:rsidRDefault="001A5C5C" w:rsidP="001A5C5C">
      <w:pPr>
        <w:rPr>
          <w:lang w:eastAsia="zh-CN"/>
        </w:rPr>
      </w:pPr>
      <w:r>
        <w:rPr>
          <w:lang w:eastAsia="zh-CN"/>
        </w:rPr>
        <w:t>b--&lt;7&gt;--&gt;c</w:t>
      </w:r>
    </w:p>
    <w:p w14:paraId="7285B9A9" w14:textId="77777777" w:rsidR="001A5C5C" w:rsidRDefault="001A5C5C" w:rsidP="001A5C5C">
      <w:pPr>
        <w:rPr>
          <w:lang w:eastAsia="zh-CN"/>
        </w:rPr>
      </w:pPr>
      <w:r>
        <w:rPr>
          <w:lang w:eastAsia="zh-CN"/>
        </w:rPr>
        <w:t>c--&lt;5&gt;--&gt;d</w:t>
      </w:r>
    </w:p>
    <w:p w14:paraId="3A6F0122" w14:textId="3348CF97" w:rsidR="004135DF" w:rsidRPr="001A5C5C" w:rsidRDefault="003118CA" w:rsidP="001A5C5C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57B1AD87" w14:textId="71650A5B" w:rsidR="001A5C5C" w:rsidRDefault="001A5C5C" w:rsidP="004135DF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35D9BB46" wp14:editId="009CE105">
            <wp:extent cx="5220283" cy="3520440"/>
            <wp:effectExtent l="0" t="0" r="0" b="381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68" cy="352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86EE" w14:textId="44974D39" w:rsidR="001A5C5C" w:rsidRDefault="001A5C5C" w:rsidP="004135DF">
      <w:pPr>
        <w:rPr>
          <w:lang w:eastAsia="zh-CN"/>
        </w:rPr>
      </w:pPr>
    </w:p>
    <w:p w14:paraId="7B7A65C9" w14:textId="77777777" w:rsidR="001A5C5C" w:rsidRPr="004135DF" w:rsidRDefault="001A5C5C" w:rsidP="004135DF">
      <w:pPr>
        <w:rPr>
          <w:lang w:eastAsia="zh-CN"/>
        </w:rPr>
      </w:pPr>
    </w:p>
    <w:p w14:paraId="4F8B3F4E" w14:textId="3CB81BEC" w:rsidR="004135DF" w:rsidRDefault="004135DF" w:rsidP="004135DF">
      <w:pPr>
        <w:pStyle w:val="3"/>
        <w:spacing w:before="120"/>
      </w:pPr>
      <w:bookmarkStart w:id="22" w:name="_Toc60161264"/>
      <w:r>
        <w:rPr>
          <w:rFonts w:hint="eastAsia"/>
        </w:rPr>
        <w:t xml:space="preserve">4.1.2 </w:t>
      </w:r>
      <w:r w:rsidR="001A5C5C">
        <w:rPr>
          <w:rFonts w:hint="eastAsia"/>
        </w:rPr>
        <w:t>普通测试</w:t>
      </w:r>
      <w:r w:rsidR="001A5C5C">
        <w:rPr>
          <w:rFonts w:hint="eastAsia"/>
        </w:rPr>
        <w:t>2</w:t>
      </w:r>
      <w:bookmarkEnd w:id="22"/>
    </w:p>
    <w:p w14:paraId="26D8DD54" w14:textId="77777777" w:rsidR="001A5C5C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14:paraId="68AF9636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6</w:t>
      </w:r>
    </w:p>
    <w:p w14:paraId="33228663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</w:p>
    <w:p w14:paraId="4E8A459A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10</w:t>
      </w:r>
    </w:p>
    <w:p w14:paraId="299D0348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</w:p>
    <w:p w14:paraId="0793AEF0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</w:p>
    <w:p w14:paraId="47AACF21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</w:p>
    <w:p w14:paraId="7ED909B0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</w:p>
    <w:p w14:paraId="6755A9EF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</w:p>
    <w:p w14:paraId="5C651F8C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</w:t>
      </w:r>
    </w:p>
    <w:p w14:paraId="2E782304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</w:p>
    <w:p w14:paraId="51E40C2C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</w:p>
    <w:p w14:paraId="34B3C4E8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6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4</w:t>
      </w:r>
    </w:p>
    <w:p w14:paraId="6F95D8B6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5</w:t>
      </w:r>
    </w:p>
    <w:p w14:paraId="62A7B58D" w14:textId="77777777" w:rsidR="001A5C5C" w:rsidRDefault="001A5C5C" w:rsidP="001A5C5C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2C0877E4" w14:textId="0E246F92" w:rsidR="003118CA" w:rsidRDefault="001A5C5C" w:rsidP="003118CA">
      <w:pPr>
        <w:rPr>
          <w:lang w:eastAsia="zh-CN"/>
        </w:rPr>
      </w:pPr>
      <w:r>
        <w:rPr>
          <w:lang w:eastAsia="zh-CN"/>
        </w:rPr>
        <w:t xml:space="preserve"> </w:t>
      </w:r>
    </w:p>
    <w:p w14:paraId="4B2FDFE0" w14:textId="119D3353" w:rsidR="001A5C5C" w:rsidRPr="003118CA" w:rsidRDefault="003118CA" w:rsidP="001A5C5C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7B7DFA4E" w14:textId="4FFAE790" w:rsidR="001A5C5C" w:rsidRDefault="001A5C5C" w:rsidP="001A5C5C">
      <w:pPr>
        <w:pStyle w:val="afa"/>
        <w:ind w:left="492" w:firstLineChars="0" w:firstLine="0"/>
        <w:rPr>
          <w:lang w:eastAsia="zh-CN"/>
        </w:rPr>
      </w:pPr>
      <w:r>
        <w:rPr>
          <w:rFonts w:hint="eastAsia"/>
          <w:lang w:eastAsia="zh-CN"/>
        </w:rPr>
        <w:t>（数据结构课本上的样例）</w:t>
      </w:r>
    </w:p>
    <w:p w14:paraId="3A8B49BF" w14:textId="77777777" w:rsidR="001A5C5C" w:rsidRDefault="001A5C5C" w:rsidP="001A5C5C">
      <w:pPr>
        <w:pStyle w:val="afa"/>
        <w:ind w:left="492" w:firstLineChars="0" w:firstLine="0"/>
        <w:rPr>
          <w:lang w:eastAsia="zh-CN"/>
        </w:rPr>
      </w:pPr>
      <w:r>
        <w:rPr>
          <w:lang w:eastAsia="zh-CN"/>
        </w:rPr>
        <w:t>1--&lt;1&gt;--&gt;3</w:t>
      </w:r>
    </w:p>
    <w:p w14:paraId="0C98FCF5" w14:textId="77777777" w:rsidR="001A5C5C" w:rsidRDefault="001A5C5C" w:rsidP="001A5C5C">
      <w:pPr>
        <w:pStyle w:val="afa"/>
        <w:ind w:left="492" w:firstLineChars="0" w:firstLine="0"/>
        <w:rPr>
          <w:lang w:eastAsia="zh-CN"/>
        </w:rPr>
      </w:pPr>
      <w:r>
        <w:rPr>
          <w:lang w:eastAsia="zh-CN"/>
        </w:rPr>
        <w:t>3--&lt;4&gt;--&gt;6</w:t>
      </w:r>
    </w:p>
    <w:p w14:paraId="642CF667" w14:textId="77777777" w:rsidR="001A5C5C" w:rsidRDefault="001A5C5C" w:rsidP="001A5C5C">
      <w:pPr>
        <w:pStyle w:val="afa"/>
        <w:ind w:left="492" w:firstLineChars="0" w:firstLine="0"/>
        <w:rPr>
          <w:lang w:eastAsia="zh-CN"/>
        </w:rPr>
      </w:pPr>
      <w:r>
        <w:rPr>
          <w:lang w:eastAsia="zh-CN"/>
        </w:rPr>
        <w:t>6--&lt;2&gt;--&gt;4</w:t>
      </w:r>
    </w:p>
    <w:p w14:paraId="2BF5BE7C" w14:textId="77777777" w:rsidR="001A5C5C" w:rsidRDefault="001A5C5C" w:rsidP="001A5C5C">
      <w:pPr>
        <w:pStyle w:val="afa"/>
        <w:ind w:left="492" w:firstLineChars="0" w:firstLine="0"/>
        <w:rPr>
          <w:lang w:eastAsia="zh-CN"/>
        </w:rPr>
      </w:pPr>
      <w:r>
        <w:rPr>
          <w:lang w:eastAsia="zh-CN"/>
        </w:rPr>
        <w:t>3--&lt;5&gt;--&gt;2</w:t>
      </w:r>
    </w:p>
    <w:p w14:paraId="679269EF" w14:textId="53B2D3CD" w:rsidR="001A5C5C" w:rsidRDefault="001A5C5C" w:rsidP="001A5C5C">
      <w:pPr>
        <w:pStyle w:val="afa"/>
        <w:ind w:left="492" w:firstLineChars="0" w:firstLine="0"/>
        <w:rPr>
          <w:lang w:eastAsia="zh-CN"/>
        </w:rPr>
      </w:pPr>
      <w:r>
        <w:rPr>
          <w:lang w:eastAsia="zh-CN"/>
        </w:rPr>
        <w:t>2--&lt;3&gt;--&gt;5</w:t>
      </w:r>
    </w:p>
    <w:p w14:paraId="0E742EC0" w14:textId="77777777" w:rsidR="001A5C5C" w:rsidRPr="001A5C5C" w:rsidRDefault="001A5C5C" w:rsidP="001A5C5C">
      <w:pPr>
        <w:pStyle w:val="afa"/>
        <w:ind w:left="492" w:firstLineChars="0" w:firstLine="0"/>
        <w:rPr>
          <w:lang w:eastAsia="zh-CN"/>
        </w:rPr>
      </w:pPr>
    </w:p>
    <w:p w14:paraId="640B7349" w14:textId="10BAEACC" w:rsid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6DCE59B7" w14:textId="77777777" w:rsidR="001A5C5C" w:rsidRPr="003118CA" w:rsidRDefault="001A5C5C" w:rsidP="003118CA">
      <w:pPr>
        <w:ind w:firstLine="482"/>
        <w:rPr>
          <w:b/>
          <w:lang w:eastAsia="zh-CN"/>
        </w:rPr>
      </w:pPr>
    </w:p>
    <w:p w14:paraId="265297BB" w14:textId="11F626A5" w:rsidR="003118CA" w:rsidRPr="003118CA" w:rsidRDefault="001A5C5C" w:rsidP="003118CA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ECB540E" wp14:editId="1D2E352E">
            <wp:extent cx="5562600" cy="4972925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917" cy="49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39D1A" w14:textId="078CE163" w:rsidR="004135DF" w:rsidRDefault="004135DF" w:rsidP="004135DF">
      <w:pPr>
        <w:pStyle w:val="3"/>
        <w:spacing w:before="120"/>
      </w:pPr>
      <w:bookmarkStart w:id="23" w:name="_Toc60161265"/>
      <w:r>
        <w:rPr>
          <w:rFonts w:hint="eastAsia"/>
        </w:rPr>
        <w:t xml:space="preserve">4.1.3 </w:t>
      </w:r>
      <w:r w:rsidR="001A5C5C">
        <w:rPr>
          <w:rFonts w:hint="eastAsia"/>
        </w:rPr>
        <w:t>普通</w:t>
      </w:r>
      <w:r>
        <w:rPr>
          <w:rFonts w:hint="eastAsia"/>
        </w:rPr>
        <w:t>测试</w:t>
      </w:r>
      <w:r w:rsidR="001A5C5C">
        <w:rPr>
          <w:rFonts w:hint="eastAsia"/>
        </w:rPr>
        <w:t>3</w:t>
      </w:r>
      <w:bookmarkEnd w:id="23"/>
    </w:p>
    <w:p w14:paraId="21BE767B" w14:textId="3A99C1A2" w:rsidR="001A5C5C" w:rsidRDefault="003118CA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1A5C5C">
        <w:rPr>
          <w:rFonts w:hint="eastAsia"/>
          <w:b/>
          <w:lang w:eastAsia="zh-CN"/>
        </w:rPr>
        <w:t>（包含自环和重复的边）</w:t>
      </w:r>
    </w:p>
    <w:p w14:paraId="64B62784" w14:textId="11A42EB0" w:rsidR="001A5C5C" w:rsidRDefault="001A5C5C" w:rsidP="001A5C5C">
      <w:r>
        <w:t>5</w:t>
      </w:r>
    </w:p>
    <w:p w14:paraId="3B16DFE7" w14:textId="77777777" w:rsidR="001A5C5C" w:rsidRDefault="001A5C5C" w:rsidP="001A5C5C">
      <w:r>
        <w:rPr>
          <w:rFonts w:hint="eastAsia"/>
        </w:rPr>
        <w:t>1</w:t>
      </w:r>
      <w:r>
        <w:t xml:space="preserve"> 2 3 4 5</w:t>
      </w:r>
    </w:p>
    <w:p w14:paraId="77986F71" w14:textId="77777777" w:rsidR="001A5C5C" w:rsidRDefault="001A5C5C" w:rsidP="001A5C5C">
      <w:r>
        <w:rPr>
          <w:rFonts w:hint="eastAsia"/>
        </w:rPr>
        <w:t>1</w:t>
      </w:r>
      <w:r>
        <w:t>8</w:t>
      </w:r>
    </w:p>
    <w:p w14:paraId="2DF829AE" w14:textId="77777777" w:rsidR="001A5C5C" w:rsidRDefault="001A5C5C" w:rsidP="001A5C5C">
      <w:r>
        <w:t>2 4 276</w:t>
      </w:r>
    </w:p>
    <w:p w14:paraId="2463B3C8" w14:textId="77777777" w:rsidR="001A5C5C" w:rsidRDefault="001A5C5C" w:rsidP="001A5C5C">
      <w:r>
        <w:t>3 3 435</w:t>
      </w:r>
    </w:p>
    <w:p w14:paraId="1FF4C2A5" w14:textId="77777777" w:rsidR="001A5C5C" w:rsidRDefault="001A5C5C" w:rsidP="001A5C5C">
      <w:r>
        <w:t>3 4 608</w:t>
      </w:r>
    </w:p>
    <w:p w14:paraId="0BDBF642" w14:textId="77777777" w:rsidR="001A5C5C" w:rsidRDefault="001A5C5C" w:rsidP="001A5C5C">
      <w:r>
        <w:t>2 4 860</w:t>
      </w:r>
    </w:p>
    <w:p w14:paraId="1082EBF1" w14:textId="77777777" w:rsidR="001A5C5C" w:rsidRDefault="001A5C5C" w:rsidP="001A5C5C">
      <w:r>
        <w:lastRenderedPageBreak/>
        <w:t>1 2 318</w:t>
      </w:r>
    </w:p>
    <w:p w14:paraId="09A2253E" w14:textId="77777777" w:rsidR="001A5C5C" w:rsidRDefault="001A5C5C" w:rsidP="001A5C5C">
      <w:r>
        <w:t>1 3 547</w:t>
      </w:r>
    </w:p>
    <w:p w14:paraId="2C7B60D7" w14:textId="77777777" w:rsidR="001A5C5C" w:rsidRDefault="001A5C5C" w:rsidP="001A5C5C">
      <w:r>
        <w:t>5 4 419</w:t>
      </w:r>
    </w:p>
    <w:p w14:paraId="143EDD1E" w14:textId="77777777" w:rsidR="001A5C5C" w:rsidRDefault="001A5C5C" w:rsidP="001A5C5C">
      <w:r>
        <w:t>2 5 98</w:t>
      </w:r>
    </w:p>
    <w:p w14:paraId="4AB5868A" w14:textId="77777777" w:rsidR="001A5C5C" w:rsidRDefault="001A5C5C" w:rsidP="001A5C5C">
      <w:r>
        <w:t>1 5 460</w:t>
      </w:r>
    </w:p>
    <w:p w14:paraId="30F73047" w14:textId="77777777" w:rsidR="001A5C5C" w:rsidRDefault="001A5C5C" w:rsidP="001A5C5C">
      <w:r>
        <w:t>5 3 399</w:t>
      </w:r>
    </w:p>
    <w:p w14:paraId="1603ECF6" w14:textId="77777777" w:rsidR="001A5C5C" w:rsidRDefault="001A5C5C" w:rsidP="001A5C5C">
      <w:r>
        <w:t>3 5 240</w:t>
      </w:r>
    </w:p>
    <w:p w14:paraId="2FA652B0" w14:textId="77777777" w:rsidR="001A5C5C" w:rsidRDefault="001A5C5C" w:rsidP="001A5C5C">
      <w:r>
        <w:t>3 2 733</w:t>
      </w:r>
    </w:p>
    <w:p w14:paraId="1ABF020E" w14:textId="77777777" w:rsidR="001A5C5C" w:rsidRDefault="001A5C5C" w:rsidP="001A5C5C">
      <w:r>
        <w:t>3 3 903</w:t>
      </w:r>
    </w:p>
    <w:p w14:paraId="2CBE9DF1" w14:textId="77777777" w:rsidR="001A5C5C" w:rsidRDefault="001A5C5C" w:rsidP="001A5C5C">
      <w:r>
        <w:t>4 2 909</w:t>
      </w:r>
    </w:p>
    <w:p w14:paraId="27BDEBA3" w14:textId="77777777" w:rsidR="001A5C5C" w:rsidRDefault="001A5C5C" w:rsidP="001A5C5C">
      <w:r>
        <w:t>5 2 206</w:t>
      </w:r>
    </w:p>
    <w:p w14:paraId="3C0591D3" w14:textId="77777777" w:rsidR="001A5C5C" w:rsidRDefault="001A5C5C" w:rsidP="001A5C5C">
      <w:r>
        <w:t>3 4 810</w:t>
      </w:r>
    </w:p>
    <w:p w14:paraId="3CB81BAD" w14:textId="77777777" w:rsidR="001A5C5C" w:rsidRDefault="001A5C5C" w:rsidP="001A5C5C">
      <w:r>
        <w:t>2 1 115</w:t>
      </w:r>
    </w:p>
    <w:p w14:paraId="7E0A9562" w14:textId="77777777" w:rsidR="001A5C5C" w:rsidRDefault="001A5C5C" w:rsidP="001A5C5C">
      <w:r>
        <w:t>2 3 419</w:t>
      </w:r>
    </w:p>
    <w:p w14:paraId="7711D320" w14:textId="40981D0E" w:rsidR="001A5C5C" w:rsidRDefault="001A5C5C" w:rsidP="001A5C5C">
      <w:r>
        <w:rPr>
          <w:rFonts w:hint="eastAsia"/>
          <w:lang w:eastAsia="zh-CN"/>
        </w:rPr>
        <w:t>5</w:t>
      </w:r>
    </w:p>
    <w:p w14:paraId="3EFEC2D1" w14:textId="01DD5CA7" w:rsidR="003118CA" w:rsidRDefault="003118CA" w:rsidP="003118CA">
      <w:pPr>
        <w:rPr>
          <w:lang w:eastAsia="zh-CN"/>
        </w:rPr>
      </w:pPr>
    </w:p>
    <w:p w14:paraId="4E8493A2" w14:textId="77777777"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14:paraId="017FF175" w14:textId="77777777" w:rsidR="00607D2E" w:rsidRDefault="00607D2E" w:rsidP="00607D2E">
      <w:pPr>
        <w:rPr>
          <w:lang w:eastAsia="zh-CN"/>
        </w:rPr>
      </w:pPr>
      <w:r>
        <w:rPr>
          <w:lang w:eastAsia="zh-CN"/>
        </w:rPr>
        <w:t>5--&lt;98&gt;--2</w:t>
      </w:r>
    </w:p>
    <w:p w14:paraId="245EB760" w14:textId="77777777" w:rsidR="00607D2E" w:rsidRDefault="00607D2E" w:rsidP="00607D2E">
      <w:pPr>
        <w:rPr>
          <w:lang w:eastAsia="zh-CN"/>
        </w:rPr>
      </w:pPr>
      <w:r>
        <w:rPr>
          <w:lang w:eastAsia="zh-CN"/>
        </w:rPr>
        <w:t>2--&lt;115&gt;--1</w:t>
      </w:r>
    </w:p>
    <w:p w14:paraId="60AD953F" w14:textId="77777777" w:rsidR="00607D2E" w:rsidRDefault="00607D2E" w:rsidP="00607D2E">
      <w:pPr>
        <w:rPr>
          <w:lang w:eastAsia="zh-CN"/>
        </w:rPr>
      </w:pPr>
      <w:r>
        <w:rPr>
          <w:lang w:eastAsia="zh-CN"/>
        </w:rPr>
        <w:t>5--&lt;240&gt;--3</w:t>
      </w:r>
    </w:p>
    <w:p w14:paraId="2304BB2F" w14:textId="77777777" w:rsidR="00607D2E" w:rsidRDefault="00607D2E" w:rsidP="00607D2E">
      <w:pPr>
        <w:rPr>
          <w:lang w:eastAsia="zh-CN"/>
        </w:rPr>
      </w:pPr>
      <w:r>
        <w:rPr>
          <w:lang w:eastAsia="zh-CN"/>
        </w:rPr>
        <w:t>2--&lt;276&gt;--4</w:t>
      </w:r>
    </w:p>
    <w:p w14:paraId="2D084E3A" w14:textId="7E97DCF6" w:rsidR="003118CA" w:rsidRPr="003118CA" w:rsidRDefault="003118CA" w:rsidP="00607D2E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14:paraId="32ADC75C" w14:textId="3AD24BA7" w:rsidR="003118CA" w:rsidRPr="003118CA" w:rsidRDefault="00607D2E" w:rsidP="003118CA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6BCA1CA4" wp14:editId="0E602099">
            <wp:extent cx="4655820" cy="7875356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20" cy="787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1537" w14:textId="77777777" w:rsidR="004135DF" w:rsidRDefault="004135DF" w:rsidP="004135DF">
      <w:pPr>
        <w:pStyle w:val="2"/>
        <w:spacing w:before="120"/>
      </w:pPr>
      <w:bookmarkStart w:id="24" w:name="_Toc60161266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边界测试</w:t>
      </w:r>
      <w:bookmarkEnd w:id="24"/>
    </w:p>
    <w:p w14:paraId="3F1DC45C" w14:textId="40187329" w:rsidR="004135DF" w:rsidRDefault="004135DF" w:rsidP="004135DF">
      <w:pPr>
        <w:pStyle w:val="3"/>
        <w:spacing w:before="120"/>
      </w:pPr>
      <w:bookmarkStart w:id="25" w:name="_Toc60161267"/>
      <w:r>
        <w:rPr>
          <w:rFonts w:hint="eastAsia"/>
        </w:rPr>
        <w:t xml:space="preserve">4.2.1 </w:t>
      </w:r>
      <w:r w:rsidR="00F6548F">
        <w:rPr>
          <w:rFonts w:hint="eastAsia"/>
        </w:rPr>
        <w:t>平凡图</w:t>
      </w:r>
      <w:bookmarkEnd w:id="25"/>
    </w:p>
    <w:p w14:paraId="28056A81" w14:textId="77777777" w:rsidR="00F6548F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7402CE1E" w14:textId="72D3A23D" w:rsidR="008B5D8B" w:rsidRDefault="00F6548F" w:rsidP="00FD2CA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3C03F406" w14:textId="5B918362" w:rsidR="00F6548F" w:rsidRDefault="00F6548F" w:rsidP="00FD2CA9">
      <w:pPr>
        <w:rPr>
          <w:lang w:eastAsia="zh-CN"/>
        </w:rPr>
      </w:pPr>
      <w:r>
        <w:rPr>
          <w:rFonts w:hint="eastAsia"/>
          <w:lang w:eastAsia="zh-CN"/>
        </w:rPr>
        <w:t>a</w:t>
      </w:r>
    </w:p>
    <w:p w14:paraId="786A1CEA" w14:textId="657D01CF" w:rsidR="00F6548F" w:rsidRDefault="00F6548F" w:rsidP="00FD2CA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498A3E79" w14:textId="0B48AF13" w:rsidR="00F6548F" w:rsidRDefault="00F6548F" w:rsidP="00F6548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a</w:t>
      </w:r>
      <w:proofErr w:type="spellEnd"/>
      <w:r>
        <w:rPr>
          <w:lang w:eastAsia="zh-CN"/>
        </w:rPr>
        <w:t xml:space="preserve"> a 1</w:t>
      </w:r>
    </w:p>
    <w:p w14:paraId="2AAA46CB" w14:textId="7D854D28"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程序运行正常。</w:t>
      </w:r>
    </w:p>
    <w:p w14:paraId="616A90D1" w14:textId="77777777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50428F2C" w14:textId="7DEDFB40" w:rsidR="008B5D8B" w:rsidRDefault="00EE3289" w:rsidP="008B5D8B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31B657C" wp14:editId="1CBB8B61">
            <wp:extent cx="5518411" cy="2293620"/>
            <wp:effectExtent l="0" t="0" r="635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563" cy="229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D30B" w14:textId="77777777" w:rsidR="00EE3289" w:rsidRPr="008B5D8B" w:rsidRDefault="00EE3289" w:rsidP="008B5D8B">
      <w:pPr>
        <w:rPr>
          <w:lang w:eastAsia="zh-CN"/>
        </w:rPr>
      </w:pPr>
    </w:p>
    <w:p w14:paraId="247B5E62" w14:textId="44C8E89C" w:rsidR="004135DF" w:rsidRDefault="004135DF" w:rsidP="004135DF">
      <w:pPr>
        <w:pStyle w:val="3"/>
        <w:spacing w:before="120"/>
      </w:pPr>
      <w:bookmarkStart w:id="26" w:name="_Toc60161268"/>
      <w:r>
        <w:rPr>
          <w:rFonts w:hint="eastAsia"/>
        </w:rPr>
        <w:t xml:space="preserve">4.2.2 </w:t>
      </w:r>
      <w:r w:rsidR="00EE3289">
        <w:rPr>
          <w:rFonts w:hint="eastAsia"/>
        </w:rPr>
        <w:t>不连通图</w:t>
      </w:r>
      <w:bookmarkEnd w:id="26"/>
    </w:p>
    <w:p w14:paraId="067A20EB" w14:textId="77777777" w:rsidR="00EE328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2A26530D" w14:textId="6B3A1741" w:rsidR="00EE3289" w:rsidRDefault="00EE3289" w:rsidP="00FD2CA9">
      <w:pPr>
        <w:rPr>
          <w:lang w:eastAsia="zh-CN"/>
        </w:rPr>
      </w:pPr>
      <w:r>
        <w:rPr>
          <w:lang w:eastAsia="zh-CN"/>
        </w:rPr>
        <w:t>4</w:t>
      </w:r>
    </w:p>
    <w:p w14:paraId="5750B3F0" w14:textId="0EF2B263" w:rsidR="00EE3289" w:rsidRDefault="00EE3289" w:rsidP="00FD2CA9">
      <w:pPr>
        <w:rPr>
          <w:lang w:eastAsia="zh-CN"/>
        </w:rPr>
      </w:pPr>
      <w:r>
        <w:rPr>
          <w:lang w:eastAsia="zh-CN"/>
        </w:rPr>
        <w:t>A B C D</w:t>
      </w:r>
    </w:p>
    <w:p w14:paraId="4E056F83" w14:textId="77777777" w:rsidR="00EE3289" w:rsidRDefault="00EE3289" w:rsidP="00FD2CA9">
      <w:pPr>
        <w:rPr>
          <w:lang w:eastAsia="zh-CN"/>
        </w:rPr>
      </w:pPr>
      <w:r>
        <w:rPr>
          <w:lang w:eastAsia="zh-CN"/>
        </w:rPr>
        <w:t>2</w:t>
      </w:r>
    </w:p>
    <w:p w14:paraId="2BE08F73" w14:textId="519200C5" w:rsidR="00FD2CA9" w:rsidRDefault="00EE3289" w:rsidP="00FD2CA9">
      <w:pPr>
        <w:rPr>
          <w:lang w:eastAsia="zh-CN"/>
        </w:rPr>
      </w:pPr>
      <w:r>
        <w:rPr>
          <w:lang w:eastAsia="zh-CN"/>
        </w:rPr>
        <w:t>A B 3</w:t>
      </w:r>
    </w:p>
    <w:p w14:paraId="693467B8" w14:textId="1BEA2864" w:rsidR="00EE3289" w:rsidRDefault="00EE3289" w:rsidP="00FD2CA9">
      <w:pPr>
        <w:rPr>
          <w:lang w:eastAsia="zh-CN"/>
        </w:rPr>
      </w:pPr>
      <w:r>
        <w:rPr>
          <w:lang w:eastAsia="zh-CN"/>
        </w:rPr>
        <w:t>A C 4</w:t>
      </w:r>
    </w:p>
    <w:p w14:paraId="011C533B" w14:textId="36B1BC2D" w:rsidR="00EE3289" w:rsidRDefault="00EE3289" w:rsidP="00FD2CA9">
      <w:pPr>
        <w:rPr>
          <w:lang w:eastAsia="zh-CN"/>
        </w:rPr>
      </w:pPr>
      <w:r>
        <w:rPr>
          <w:rFonts w:hint="eastAsia"/>
          <w:lang w:eastAsia="zh-CN"/>
        </w:rPr>
        <w:t>B</w:t>
      </w:r>
    </w:p>
    <w:p w14:paraId="60EBEAF1" w14:textId="3DC4E113"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 w:rsidR="00EE3289">
        <w:rPr>
          <w:rFonts w:hint="eastAsia"/>
          <w:lang w:eastAsia="zh-CN"/>
        </w:rPr>
        <w:t>提示输入为不连通图。</w:t>
      </w:r>
    </w:p>
    <w:p w14:paraId="55A11A48" w14:textId="77777777"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207A2A3A" w14:textId="5DE11075" w:rsidR="00FD2CA9" w:rsidRDefault="00EE3289" w:rsidP="00FD2CA9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B45EE6B" wp14:editId="57B88C09">
            <wp:extent cx="5415271" cy="2827020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96" cy="283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13485" w14:textId="77777777" w:rsidR="00EE3289" w:rsidRPr="00FD2CA9" w:rsidRDefault="00EE3289" w:rsidP="00FD2CA9">
      <w:pPr>
        <w:rPr>
          <w:lang w:eastAsia="zh-CN"/>
        </w:rPr>
      </w:pPr>
    </w:p>
    <w:p w14:paraId="7AFC07D9" w14:textId="77777777" w:rsidR="004135DF" w:rsidRPr="004135DF" w:rsidRDefault="004135DF" w:rsidP="004135DF">
      <w:pPr>
        <w:pStyle w:val="2"/>
        <w:spacing w:before="120"/>
      </w:pPr>
      <w:bookmarkStart w:id="27" w:name="_Toc60161269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27"/>
    </w:p>
    <w:p w14:paraId="31C60D90" w14:textId="4241DFF1" w:rsidR="002779D6" w:rsidRDefault="004135DF" w:rsidP="004135DF">
      <w:pPr>
        <w:pStyle w:val="3"/>
        <w:spacing w:before="120"/>
      </w:pPr>
      <w:bookmarkStart w:id="28" w:name="_Toc60161270"/>
      <w:r>
        <w:rPr>
          <w:rFonts w:hint="eastAsia"/>
        </w:rPr>
        <w:t>4.3.1</w:t>
      </w:r>
      <w:r w:rsidR="00EE3289">
        <w:rPr>
          <w:rFonts w:hint="eastAsia"/>
        </w:rPr>
        <w:t>输入顶点数</w:t>
      </w:r>
      <w:r w:rsidR="00EE3289">
        <w:rPr>
          <w:rFonts w:hint="eastAsia"/>
        </w:rPr>
        <w:t>/</w:t>
      </w:r>
      <w:r w:rsidR="00EE3289">
        <w:rPr>
          <w:rFonts w:hint="eastAsia"/>
        </w:rPr>
        <w:t>边数错误</w:t>
      </w:r>
      <w:bookmarkEnd w:id="28"/>
    </w:p>
    <w:p w14:paraId="7A7C330D" w14:textId="77777777" w:rsidR="00EE3289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14:paraId="16031F5D" w14:textId="53EF22E9" w:rsidR="001839FC" w:rsidRDefault="00EE3289" w:rsidP="001839FC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-1</w:t>
      </w:r>
    </w:p>
    <w:p w14:paraId="181B3590" w14:textId="5EBF3395" w:rsidR="00EE3289" w:rsidRDefault="00EE3289" w:rsidP="00EE3289">
      <w:pPr>
        <w:rPr>
          <w:lang w:eastAsia="zh-CN"/>
        </w:rPr>
      </w:pPr>
      <w:r>
        <w:rPr>
          <w:rFonts w:hint="eastAsia"/>
          <w:lang w:eastAsia="zh-CN"/>
        </w:rPr>
        <w:t>3</w:t>
      </w:r>
    </w:p>
    <w:p w14:paraId="682ABCFC" w14:textId="218C8511" w:rsidR="00EE3289" w:rsidRDefault="00EE3289" w:rsidP="001839FC">
      <w:pPr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lang w:eastAsia="zh-CN"/>
        </w:rPr>
        <w:t xml:space="preserve"> B C</w:t>
      </w:r>
    </w:p>
    <w:p w14:paraId="26D9B465" w14:textId="4B37E30C" w:rsidR="00EE3289" w:rsidRDefault="00EE3289" w:rsidP="001839FC">
      <w:pPr>
        <w:rPr>
          <w:lang w:eastAsia="zh-CN"/>
        </w:rPr>
      </w:pPr>
      <w:r>
        <w:rPr>
          <w:lang w:eastAsia="zh-CN"/>
        </w:rPr>
        <w:t>-5</w:t>
      </w:r>
    </w:p>
    <w:p w14:paraId="10D6E24B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1EB410D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7CF7E245" w14:textId="7BB4113F" w:rsidR="00590C7D" w:rsidRDefault="00EE3289" w:rsidP="001839FC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lastRenderedPageBreak/>
        <w:drawing>
          <wp:inline distT="0" distB="0" distL="0" distR="0" wp14:anchorId="3728FB17" wp14:editId="7A6B2695">
            <wp:extent cx="5293030" cy="2148840"/>
            <wp:effectExtent l="0" t="0" r="3175" b="381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432" cy="215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861D" w14:textId="77777777" w:rsidR="00EE3289" w:rsidRPr="001839FC" w:rsidRDefault="00EE3289" w:rsidP="001839FC">
      <w:pPr>
        <w:ind w:firstLine="482"/>
        <w:rPr>
          <w:b/>
          <w:lang w:eastAsia="zh-CN"/>
        </w:rPr>
      </w:pPr>
    </w:p>
    <w:p w14:paraId="4CB07829" w14:textId="67CE5997" w:rsidR="004135DF" w:rsidRDefault="004135DF" w:rsidP="004135DF">
      <w:pPr>
        <w:pStyle w:val="3"/>
        <w:spacing w:before="120"/>
      </w:pPr>
      <w:bookmarkStart w:id="29" w:name="_Toc60161271"/>
      <w:r>
        <w:rPr>
          <w:rFonts w:hint="eastAsia"/>
        </w:rPr>
        <w:t xml:space="preserve">4.3.2 </w:t>
      </w:r>
      <w:r w:rsidR="00EE3289">
        <w:rPr>
          <w:rFonts w:hint="eastAsia"/>
        </w:rPr>
        <w:t>输入非法数据</w:t>
      </w:r>
      <w:bookmarkEnd w:id="29"/>
    </w:p>
    <w:p w14:paraId="2EED84E1" w14:textId="77777777" w:rsidR="00EE3289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</w:p>
    <w:p w14:paraId="28FEA9EB" w14:textId="50ED60D1" w:rsidR="001839FC" w:rsidRDefault="00EE3289" w:rsidP="001839FC">
      <w:pPr>
        <w:rPr>
          <w:lang w:eastAsia="zh-CN"/>
        </w:rPr>
      </w:pPr>
      <w:r>
        <w:rPr>
          <w:rFonts w:hint="eastAsia"/>
          <w:lang w:eastAsia="zh-CN"/>
        </w:rPr>
        <w:t>哈哈哈</w:t>
      </w:r>
      <w:r>
        <w:rPr>
          <w:rFonts w:hint="eastAsia"/>
          <w:lang w:eastAsia="zh-CN"/>
        </w:rPr>
        <w:t xml:space="preserve"> 111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*&amp;</w:t>
      </w:r>
      <w:r>
        <w:rPr>
          <w:rFonts w:hint="eastAsia"/>
          <w:lang w:eastAsia="zh-CN"/>
        </w:rPr>
        <w:t>￥</w:t>
      </w:r>
    </w:p>
    <w:p w14:paraId="3DA8043C" w14:textId="200E5BB1" w:rsidR="00EE3289" w:rsidRDefault="00EE3289" w:rsidP="001839FC">
      <w:pPr>
        <w:rPr>
          <w:lang w:eastAsia="zh-CN"/>
        </w:rPr>
      </w:pPr>
      <w:r>
        <w:rPr>
          <w:rFonts w:hint="eastAsia"/>
          <w:lang w:eastAsia="zh-CN"/>
        </w:rPr>
        <w:t>12</w:t>
      </w:r>
    </w:p>
    <w:p w14:paraId="4CC95ADC" w14:textId="77777777"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14:paraId="63AF967E" w14:textId="77777777"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14:paraId="622D412E" w14:textId="3E4B6FCC" w:rsidR="00590C7D" w:rsidRDefault="00EE3289" w:rsidP="001839FC">
      <w:pPr>
        <w:ind w:firstLine="482"/>
        <w:rPr>
          <w:b/>
          <w:lang w:eastAsia="zh-CN"/>
        </w:rPr>
      </w:pPr>
      <w:r>
        <w:rPr>
          <w:b/>
          <w:noProof/>
          <w:lang w:eastAsia="zh-CN"/>
        </w:rPr>
        <w:drawing>
          <wp:inline distT="0" distB="0" distL="0" distR="0" wp14:anchorId="54EE099C" wp14:editId="12D63211">
            <wp:extent cx="5296371" cy="2339340"/>
            <wp:effectExtent l="0" t="0" r="0" b="381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32" cy="234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B2BC" w14:textId="77777777" w:rsidR="00EE3289" w:rsidRPr="001839FC" w:rsidRDefault="00EE3289" w:rsidP="001839FC">
      <w:pPr>
        <w:ind w:firstLine="482"/>
        <w:rPr>
          <w:b/>
          <w:lang w:eastAsia="zh-CN"/>
        </w:rPr>
      </w:pPr>
    </w:p>
    <w:p w14:paraId="7D2A60A4" w14:textId="73EA78EC" w:rsidR="002644C8" w:rsidRDefault="004135DF" w:rsidP="004135DF">
      <w:pPr>
        <w:pStyle w:val="3"/>
        <w:spacing w:before="120"/>
      </w:pPr>
      <w:bookmarkStart w:id="30" w:name="_Toc60161272"/>
      <w:r>
        <w:rPr>
          <w:rFonts w:hint="eastAsia"/>
        </w:rPr>
        <w:t xml:space="preserve">4.3.3 </w:t>
      </w:r>
      <w:r w:rsidR="00EE3289">
        <w:rPr>
          <w:rFonts w:hint="eastAsia"/>
        </w:rPr>
        <w:t>输入顶点不存在</w:t>
      </w:r>
      <w:bookmarkEnd w:id="30"/>
    </w:p>
    <w:p w14:paraId="5332FFE3" w14:textId="77777777" w:rsidR="00EE3289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测试用例：</w:t>
      </w:r>
    </w:p>
    <w:p w14:paraId="5B5AC874" w14:textId="77777777" w:rsidR="00EE3289" w:rsidRDefault="00EE3289" w:rsidP="00B649B3">
      <w:pPr>
        <w:rPr>
          <w:lang w:eastAsia="zh-CN"/>
        </w:rPr>
      </w:pPr>
      <w:r>
        <w:rPr>
          <w:rFonts w:hint="eastAsia"/>
          <w:lang w:eastAsia="zh-CN"/>
        </w:rPr>
        <w:t>4</w:t>
      </w:r>
    </w:p>
    <w:p w14:paraId="43BBB91C" w14:textId="77777777" w:rsidR="00EE3289" w:rsidRDefault="00EE3289" w:rsidP="00B649B3">
      <w:pPr>
        <w:rPr>
          <w:lang w:eastAsia="zh-CN"/>
        </w:rPr>
      </w:pPr>
      <w:r>
        <w:rPr>
          <w:lang w:eastAsia="zh-CN"/>
        </w:rPr>
        <w:t>A B C D</w:t>
      </w:r>
    </w:p>
    <w:p w14:paraId="25FB427D" w14:textId="77777777" w:rsidR="00EE3289" w:rsidRDefault="00EE3289" w:rsidP="00B649B3">
      <w:pPr>
        <w:rPr>
          <w:lang w:eastAsia="zh-CN"/>
        </w:rPr>
      </w:pPr>
      <w:r>
        <w:rPr>
          <w:lang w:eastAsia="zh-CN"/>
        </w:rPr>
        <w:lastRenderedPageBreak/>
        <w:t>3</w:t>
      </w:r>
    </w:p>
    <w:p w14:paraId="648D666A" w14:textId="77777777" w:rsidR="00EE3289" w:rsidRDefault="00EE3289" w:rsidP="00B649B3">
      <w:pPr>
        <w:rPr>
          <w:lang w:eastAsia="zh-CN"/>
        </w:rPr>
      </w:pPr>
      <w:r>
        <w:rPr>
          <w:lang w:eastAsia="zh-CN"/>
        </w:rPr>
        <w:t>a</w:t>
      </w:r>
    </w:p>
    <w:p w14:paraId="5DCA7919" w14:textId="32D140A9" w:rsidR="002644C8" w:rsidRDefault="00EE3289" w:rsidP="00B649B3">
      <w:pPr>
        <w:rPr>
          <w:lang w:eastAsia="zh-CN"/>
        </w:rPr>
      </w:pPr>
      <w:r>
        <w:rPr>
          <w:lang w:eastAsia="zh-CN"/>
        </w:rPr>
        <w:t xml:space="preserve">A B 12 </w:t>
      </w:r>
    </w:p>
    <w:p w14:paraId="3B94A84C" w14:textId="46AE2289" w:rsidR="00B649B3" w:rsidRDefault="00B649B3" w:rsidP="00B649B3">
      <w:pPr>
        <w:ind w:firstLine="482"/>
        <w:rPr>
          <w:lang w:eastAsia="zh-CN"/>
        </w:rPr>
      </w:pPr>
      <w:r w:rsidRPr="00B649B3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</w:t>
      </w:r>
      <w:r w:rsidR="00EE3289">
        <w:rPr>
          <w:rFonts w:hint="eastAsia"/>
          <w:lang w:eastAsia="zh-CN"/>
        </w:rPr>
        <w:t>提示信息，指引用户进行正确输入</w:t>
      </w:r>
      <w:r>
        <w:rPr>
          <w:rFonts w:hint="eastAsia"/>
          <w:lang w:eastAsia="zh-CN"/>
        </w:rPr>
        <w:t>。</w:t>
      </w:r>
    </w:p>
    <w:p w14:paraId="51093AE2" w14:textId="77777777" w:rsidR="00B649B3" w:rsidRPr="00B649B3" w:rsidRDefault="00B649B3" w:rsidP="00B649B3">
      <w:pPr>
        <w:ind w:firstLine="482"/>
        <w:rPr>
          <w:b/>
          <w:lang w:eastAsia="zh-CN"/>
        </w:rPr>
      </w:pPr>
      <w:r w:rsidRPr="00B649B3">
        <w:rPr>
          <w:rFonts w:hint="eastAsia"/>
          <w:b/>
          <w:lang w:eastAsia="zh-CN"/>
        </w:rPr>
        <w:t>实验结果：</w:t>
      </w:r>
    </w:p>
    <w:p w14:paraId="1FDDBC1E" w14:textId="005940B4" w:rsidR="00967C27" w:rsidRPr="00ED4D76" w:rsidRDefault="00EE3289" w:rsidP="00EE3289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418452F" wp14:editId="379F52A4">
            <wp:extent cx="5452563" cy="219456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06" cy="219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C27" w:rsidRPr="00ED4D76" w:rsidSect="00FD3194">
      <w:footerReference w:type="default" r:id="rId23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5867" w14:textId="77777777" w:rsidR="00077EEC" w:rsidRDefault="00077EEC" w:rsidP="001D0743">
      <w:r>
        <w:separator/>
      </w:r>
    </w:p>
    <w:p w14:paraId="2F0B5929" w14:textId="77777777" w:rsidR="00077EEC" w:rsidRDefault="00077EEC" w:rsidP="001D0743"/>
    <w:p w14:paraId="61684964" w14:textId="77777777" w:rsidR="00077EEC" w:rsidRDefault="00077EEC" w:rsidP="001D0743"/>
    <w:p w14:paraId="78D476D0" w14:textId="77777777" w:rsidR="00077EEC" w:rsidRDefault="00077EEC" w:rsidP="001D0743"/>
    <w:p w14:paraId="09DF0293" w14:textId="77777777" w:rsidR="00077EEC" w:rsidRDefault="00077EEC" w:rsidP="001D0743"/>
    <w:p w14:paraId="4B72825D" w14:textId="77777777" w:rsidR="00077EEC" w:rsidRDefault="00077EEC" w:rsidP="001D0743"/>
  </w:endnote>
  <w:endnote w:type="continuationSeparator" w:id="0">
    <w:p w14:paraId="355DE2DB" w14:textId="77777777" w:rsidR="00077EEC" w:rsidRDefault="00077EEC" w:rsidP="001D0743">
      <w:r>
        <w:continuationSeparator/>
      </w:r>
    </w:p>
    <w:p w14:paraId="6DD4B07E" w14:textId="77777777" w:rsidR="00077EEC" w:rsidRDefault="00077EEC" w:rsidP="001D0743"/>
    <w:p w14:paraId="1383C6D1" w14:textId="77777777" w:rsidR="00077EEC" w:rsidRDefault="00077EEC" w:rsidP="001D0743"/>
    <w:p w14:paraId="416EE8E9" w14:textId="77777777" w:rsidR="00077EEC" w:rsidRDefault="00077EEC" w:rsidP="001D0743"/>
    <w:p w14:paraId="56EA1A32" w14:textId="77777777" w:rsidR="00077EEC" w:rsidRDefault="00077EEC" w:rsidP="001D0743"/>
    <w:p w14:paraId="6DFBCB0D" w14:textId="77777777" w:rsidR="00077EEC" w:rsidRDefault="00077EEC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3F8B" w14:textId="77777777" w:rsidR="001A5C5C" w:rsidRPr="00F57004" w:rsidRDefault="001A5C5C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51369934" w14:textId="77777777" w:rsidR="001A5C5C" w:rsidRDefault="001A5C5C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495EB" w14:textId="77777777" w:rsidR="001A5C5C" w:rsidRPr="009035C9" w:rsidRDefault="001A5C5C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E9DC" w14:textId="77777777" w:rsidR="001A5C5C" w:rsidRDefault="001A5C5C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E48F" w14:textId="77777777" w:rsidR="001A5C5C" w:rsidRDefault="001A5C5C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1E3919F5" w14:textId="77777777" w:rsidR="001A5C5C" w:rsidRDefault="001A5C5C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FA58D32" w14:textId="77777777" w:rsidR="001A5C5C" w:rsidRPr="00E0298B" w:rsidRDefault="001A5C5C" w:rsidP="001D0743">
    <w:pPr>
      <w:pStyle w:val="a4"/>
      <w:ind w:firstLine="360"/>
    </w:pPr>
  </w:p>
  <w:p w14:paraId="5D266BB0" w14:textId="77777777" w:rsidR="001A5C5C" w:rsidRDefault="001A5C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97A2" w14:textId="77777777" w:rsidR="00077EEC" w:rsidRDefault="00077EEC" w:rsidP="001D0743">
      <w:r>
        <w:separator/>
      </w:r>
    </w:p>
    <w:p w14:paraId="0DC31BC3" w14:textId="77777777" w:rsidR="00077EEC" w:rsidRDefault="00077EEC" w:rsidP="001D0743"/>
    <w:p w14:paraId="110CCFB3" w14:textId="77777777" w:rsidR="00077EEC" w:rsidRDefault="00077EEC" w:rsidP="001D0743"/>
    <w:p w14:paraId="3388C0EC" w14:textId="77777777" w:rsidR="00077EEC" w:rsidRDefault="00077EEC" w:rsidP="001D0743"/>
    <w:p w14:paraId="205DEEBC" w14:textId="77777777" w:rsidR="00077EEC" w:rsidRDefault="00077EEC" w:rsidP="001D0743"/>
    <w:p w14:paraId="4E9C6356" w14:textId="77777777" w:rsidR="00077EEC" w:rsidRDefault="00077EEC" w:rsidP="001D0743"/>
  </w:footnote>
  <w:footnote w:type="continuationSeparator" w:id="0">
    <w:p w14:paraId="4E69F18B" w14:textId="77777777" w:rsidR="00077EEC" w:rsidRDefault="00077EEC" w:rsidP="001D0743">
      <w:r>
        <w:continuationSeparator/>
      </w:r>
    </w:p>
    <w:p w14:paraId="51644D2B" w14:textId="77777777" w:rsidR="00077EEC" w:rsidRDefault="00077EEC" w:rsidP="001D0743"/>
    <w:p w14:paraId="0FF14523" w14:textId="77777777" w:rsidR="00077EEC" w:rsidRDefault="00077EEC" w:rsidP="001D0743"/>
    <w:p w14:paraId="35F61360" w14:textId="77777777" w:rsidR="00077EEC" w:rsidRDefault="00077EEC" w:rsidP="001D0743"/>
    <w:p w14:paraId="3C52248A" w14:textId="77777777" w:rsidR="00077EEC" w:rsidRDefault="00077EEC" w:rsidP="001D0743"/>
    <w:p w14:paraId="365093BB" w14:textId="77777777" w:rsidR="00077EEC" w:rsidRDefault="00077EEC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87076" w14:textId="77777777" w:rsidR="001A5C5C" w:rsidRDefault="001A5C5C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C2E8" w14:textId="77777777" w:rsidR="001A5C5C" w:rsidRPr="009035C9" w:rsidRDefault="001A5C5C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E5A8" w14:textId="77777777" w:rsidR="001A5C5C" w:rsidRDefault="001A5C5C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326CCA"/>
    <w:multiLevelType w:val="multilevel"/>
    <w:tmpl w:val="B034289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6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7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8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596669074">
    <w:abstractNumId w:val="9"/>
  </w:num>
  <w:num w:numId="2" w16cid:durableId="1733581694">
    <w:abstractNumId w:val="15"/>
  </w:num>
  <w:num w:numId="3" w16cid:durableId="1821727405">
    <w:abstractNumId w:val="18"/>
  </w:num>
  <w:num w:numId="4" w16cid:durableId="900098552">
    <w:abstractNumId w:val="14"/>
  </w:num>
  <w:num w:numId="5" w16cid:durableId="454295587">
    <w:abstractNumId w:val="19"/>
  </w:num>
  <w:num w:numId="6" w16cid:durableId="1375810719">
    <w:abstractNumId w:val="1"/>
  </w:num>
  <w:num w:numId="7" w16cid:durableId="1876036007">
    <w:abstractNumId w:val="5"/>
  </w:num>
  <w:num w:numId="8" w16cid:durableId="1086536314">
    <w:abstractNumId w:val="11"/>
  </w:num>
  <w:num w:numId="9" w16cid:durableId="556673597">
    <w:abstractNumId w:val="17"/>
  </w:num>
  <w:num w:numId="10" w16cid:durableId="546570813">
    <w:abstractNumId w:val="3"/>
  </w:num>
  <w:num w:numId="11" w16cid:durableId="1177302820">
    <w:abstractNumId w:val="7"/>
  </w:num>
  <w:num w:numId="12" w16cid:durableId="1021737251">
    <w:abstractNumId w:val="10"/>
  </w:num>
  <w:num w:numId="13" w16cid:durableId="1246844031">
    <w:abstractNumId w:val="8"/>
  </w:num>
  <w:num w:numId="14" w16cid:durableId="746415209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748680">
    <w:abstractNumId w:val="8"/>
  </w:num>
  <w:num w:numId="16" w16cid:durableId="1143936228">
    <w:abstractNumId w:val="8"/>
  </w:num>
  <w:num w:numId="17" w16cid:durableId="15114866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5767856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3894427">
    <w:abstractNumId w:val="6"/>
  </w:num>
  <w:num w:numId="20" w16cid:durableId="601575802">
    <w:abstractNumId w:val="12"/>
  </w:num>
  <w:num w:numId="21" w16cid:durableId="2102528016">
    <w:abstractNumId w:val="2"/>
  </w:num>
  <w:num w:numId="22" w16cid:durableId="1493523023">
    <w:abstractNumId w:val="0"/>
  </w:num>
  <w:num w:numId="23" w16cid:durableId="1682580832">
    <w:abstractNumId w:val="13"/>
  </w:num>
  <w:num w:numId="24" w16cid:durableId="802119494">
    <w:abstractNumId w:val="16"/>
  </w:num>
  <w:num w:numId="25" w16cid:durableId="57436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1DB9"/>
    <w:rsid w:val="00063590"/>
    <w:rsid w:val="000638A2"/>
    <w:rsid w:val="00063AE5"/>
    <w:rsid w:val="00063C56"/>
    <w:rsid w:val="00071DBD"/>
    <w:rsid w:val="0007610D"/>
    <w:rsid w:val="00076F5C"/>
    <w:rsid w:val="000775B6"/>
    <w:rsid w:val="00077EEC"/>
    <w:rsid w:val="00081C74"/>
    <w:rsid w:val="00081DAC"/>
    <w:rsid w:val="00092653"/>
    <w:rsid w:val="000958C7"/>
    <w:rsid w:val="00096383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57C8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C5C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65EE0"/>
    <w:rsid w:val="00272256"/>
    <w:rsid w:val="0027527D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15D9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76E18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522"/>
    <w:rsid w:val="003A0658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0ED1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2A39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4DDA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47C5"/>
    <w:rsid w:val="005F783E"/>
    <w:rsid w:val="006049B3"/>
    <w:rsid w:val="00607A55"/>
    <w:rsid w:val="00607D2E"/>
    <w:rsid w:val="006133BF"/>
    <w:rsid w:val="0061671F"/>
    <w:rsid w:val="0062038C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5BF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05A9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3D6D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A60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358F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46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1162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289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548F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E521C2"/>
  <w15:docId w15:val="{8037E2A6-791F-420C-A496-043FDBE3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192</TotalTime>
  <Pages>21</Pages>
  <Words>946</Words>
  <Characters>5393</Characters>
  <Application>Microsoft Office Word</Application>
  <DocSecurity>0</DocSecurity>
  <Lines>44</Lines>
  <Paragraphs>12</Paragraphs>
  <ScaleCrop>false</ScaleCrop>
  <Company>中国石油大学</Company>
  <LinksUpToDate>false</LinksUpToDate>
  <CharactersWithSpaces>6327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</cp:lastModifiedBy>
  <cp:revision>9</cp:revision>
  <cp:lastPrinted>2008-07-17T03:36:00Z</cp:lastPrinted>
  <dcterms:created xsi:type="dcterms:W3CDTF">2020-09-23T11:03:00Z</dcterms:created>
  <dcterms:modified xsi:type="dcterms:W3CDTF">2023-01-13T08:11:00Z</dcterms:modified>
</cp:coreProperties>
</file>